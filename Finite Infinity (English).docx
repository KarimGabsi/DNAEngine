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7585588"/>
    <w:bookmarkEnd w:id="0"/>
    <w:p w:rsidR="00C2688C" w:rsidRPr="005110FE" w:rsidRDefault="009F6AD9" w:rsidP="00C2688C">
      <w:sdt>
        <w:sdtPr>
          <w:id w:val="498842557"/>
          <w:placeholder>
            <w:docPart w:val="B8DD391216284D4CA73641289E44425E"/>
          </w:placeholder>
        </w:sdtPr>
        <w:sdtContent>
          <w:r w:rsidR="00323D4D">
            <w:t>Karim Gabsi</w:t>
          </w:r>
        </w:sdtContent>
      </w:sdt>
      <w:r w:rsidR="00606210" w:rsidRPr="005110FE">
        <w:tab/>
      </w:r>
      <w:r w:rsidR="005C6C86">
        <w:t xml:space="preserve">Word Count: </w:t>
      </w:r>
      <w:r w:rsidR="00286E79" w:rsidRPr="00286E79">
        <w:t>∞√∞</w:t>
      </w:r>
    </w:p>
    <w:sdt>
      <w:sdtPr>
        <w:id w:val="498842609"/>
        <w:placeholder>
          <w:docPart w:val="5BC8E43920C6494F82DE3E42A228B9C9"/>
        </w:placeholder>
      </w:sdtPr>
      <w:sdtContent>
        <w:p w:rsidR="00606210" w:rsidRPr="005110FE" w:rsidRDefault="00323D4D" w:rsidP="00C2688C">
          <w:proofErr w:type="spellStart"/>
          <w:r>
            <w:t>Doorniksesteenweg</w:t>
          </w:r>
          <w:proofErr w:type="spellEnd"/>
          <w:r>
            <w:t xml:space="preserve"> 146</w:t>
          </w:r>
        </w:p>
      </w:sdtContent>
    </w:sdt>
    <w:sdt>
      <w:sdtPr>
        <w:id w:val="498842610"/>
        <w:placeholder>
          <w:docPart w:val="5BC8E43920C6494F82DE3E42A228B9C9"/>
        </w:placeholder>
      </w:sdtPr>
      <w:sdtContent>
        <w:p w:rsidR="00606210" w:rsidRPr="004547FC" w:rsidRDefault="00323D4D" w:rsidP="00C2688C">
          <w:pPr>
            <w:rPr>
              <w:lang w:val="nl-BE"/>
            </w:rPr>
          </w:pPr>
          <w:r w:rsidRPr="004547FC">
            <w:rPr>
              <w:lang w:val="nl-BE"/>
            </w:rPr>
            <w:t>8500 Kortrijk</w:t>
          </w:r>
        </w:p>
      </w:sdtContent>
    </w:sdt>
    <w:sdt>
      <w:sdtPr>
        <w:id w:val="498842611"/>
        <w:placeholder>
          <w:docPart w:val="5BC8E43920C6494F82DE3E42A228B9C9"/>
        </w:placeholder>
      </w:sdtPr>
      <w:sdtContent>
        <w:p w:rsidR="00606210" w:rsidRPr="004547FC" w:rsidRDefault="00323D4D" w:rsidP="00C2688C">
          <w:pPr>
            <w:rPr>
              <w:lang w:val="nl-BE"/>
            </w:rPr>
          </w:pPr>
          <w:r w:rsidRPr="004547FC">
            <w:rPr>
              <w:lang w:val="nl-BE"/>
            </w:rPr>
            <w:t>0471 62 13 69</w:t>
          </w:r>
        </w:p>
      </w:sdtContent>
    </w:sdt>
    <w:sdt>
      <w:sdtPr>
        <w:id w:val="498842612"/>
        <w:placeholder>
          <w:docPart w:val="5BC8E43920C6494F82DE3E42A228B9C9"/>
        </w:placeholder>
      </w:sdtPr>
      <w:sdtContent>
        <w:p w:rsidR="00117C3C" w:rsidRPr="004547FC" w:rsidRDefault="00323D4D" w:rsidP="00286E79">
          <w:pPr>
            <w:rPr>
              <w:lang w:val="nl-BE"/>
            </w:rPr>
          </w:pPr>
          <w:r w:rsidRPr="004547FC">
            <w:rPr>
              <w:lang w:val="nl-BE"/>
            </w:rPr>
            <w:t>gabsikarim@gmail.com</w:t>
          </w:r>
        </w:p>
      </w:sdtContent>
    </w:sdt>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117C3C">
      <w:pPr>
        <w:rPr>
          <w:lang w:val="nl-BE"/>
        </w:rPr>
      </w:pPr>
    </w:p>
    <w:p w:rsidR="00117C3C" w:rsidRPr="004547FC" w:rsidRDefault="00117C3C" w:rsidP="00286E79">
      <w:pPr>
        <w:pStyle w:val="kop2"/>
        <w:rPr>
          <w:sz w:val="200"/>
          <w:szCs w:val="200"/>
          <w:lang w:val="nl-BE"/>
        </w:rPr>
      </w:pPr>
      <w:bookmarkStart w:id="1" w:name="_Toc512419290"/>
      <w:bookmarkStart w:id="2" w:name="_Toc512419333"/>
      <w:bookmarkStart w:id="3" w:name="_Toc512419379"/>
      <w:bookmarkStart w:id="4" w:name="_Toc512419574"/>
      <w:bookmarkStart w:id="5" w:name="_Toc512419632"/>
      <w:bookmarkStart w:id="6" w:name="_Hlk496937626"/>
      <w:r w:rsidRPr="004547FC">
        <w:rPr>
          <w:rFonts w:cs="Times New Roman"/>
          <w:sz w:val="200"/>
          <w:szCs w:val="200"/>
          <w:lang w:val="nl-BE"/>
        </w:rPr>
        <w:t>∞</w:t>
      </w:r>
      <w:r w:rsidR="00286E79" w:rsidRPr="004547FC">
        <w:rPr>
          <w:rFonts w:cs="Times New Roman"/>
          <w:sz w:val="200"/>
          <w:szCs w:val="200"/>
          <w:lang w:val="nl-BE"/>
        </w:rPr>
        <w:t>√∞</w:t>
      </w:r>
      <w:bookmarkEnd w:id="1"/>
      <w:bookmarkEnd w:id="2"/>
      <w:bookmarkEnd w:id="3"/>
      <w:bookmarkEnd w:id="4"/>
      <w:bookmarkEnd w:id="5"/>
    </w:p>
    <w:p w:rsidR="006A518B" w:rsidRDefault="00286E79" w:rsidP="006A518B">
      <w:pPr>
        <w:pStyle w:val="kop2"/>
      </w:pPr>
      <w:bookmarkStart w:id="7" w:name="_Toc512419291"/>
      <w:bookmarkStart w:id="8" w:name="_Toc512419334"/>
      <w:bookmarkStart w:id="9" w:name="_Toc512419380"/>
      <w:bookmarkStart w:id="10" w:name="_Toc512419575"/>
      <w:bookmarkStart w:id="11" w:name="_Toc512419633"/>
      <w:bookmarkEnd w:id="6"/>
      <w:r w:rsidRPr="006A518B">
        <w:t>Finite Infinity</w:t>
      </w:r>
      <w:bookmarkEnd w:id="7"/>
      <w:bookmarkEnd w:id="8"/>
      <w:bookmarkEnd w:id="9"/>
      <w:r w:rsidR="006A518B" w:rsidRPr="006A518B">
        <w:br/>
        <w:t>by</w:t>
      </w:r>
      <w:r w:rsidR="006A518B" w:rsidRPr="006A518B">
        <w:br/>
      </w:r>
      <w:proofErr w:type="gramStart"/>
      <w:r w:rsidR="006A518B" w:rsidRPr="006A518B">
        <w:t>Ka</w:t>
      </w:r>
      <w:r w:rsidR="006A518B">
        <w:t>rim  Gabsi</w:t>
      </w:r>
      <w:bookmarkEnd w:id="10"/>
      <w:bookmarkEnd w:id="11"/>
      <w:proofErr w:type="gramEnd"/>
      <w:r w:rsidR="006A518B">
        <w:br w:type="page"/>
      </w:r>
    </w:p>
    <w:sdt>
      <w:sdtPr>
        <w:rPr>
          <w:rFonts w:ascii="Times New Roman" w:eastAsia="Times New Roman" w:hAnsi="Times New Roman" w:cs="Times New Roman"/>
          <w:color w:val="auto"/>
          <w:sz w:val="24"/>
          <w:szCs w:val="20"/>
        </w:rPr>
        <w:id w:val="-1649123201"/>
        <w:docPartObj>
          <w:docPartGallery w:val="Table of Contents"/>
          <w:docPartUnique/>
        </w:docPartObj>
      </w:sdtPr>
      <w:sdtEndPr>
        <w:rPr>
          <w:b/>
          <w:bCs/>
          <w:noProof/>
        </w:rPr>
      </w:sdtEndPr>
      <w:sdtContent>
        <w:p w:rsidR="008A5B71" w:rsidRDefault="008A5B71">
          <w:pPr>
            <w:pStyle w:val="TOCHeading"/>
          </w:pPr>
          <w:r>
            <w:t>Table of Contents</w:t>
          </w:r>
        </w:p>
        <w:p w:rsidR="008A5B71" w:rsidRDefault="008A5B71">
          <w:pPr>
            <w:pStyle w:val="TOC2"/>
            <w:tabs>
              <w:tab w:val="right" w:pos="9017"/>
            </w:tabs>
            <w:rPr>
              <w:rFonts w:eastAsiaTheme="minorEastAsia" w:cstheme="minorBidi"/>
              <w:b w:val="0"/>
              <w:bCs w:val="0"/>
              <w:noProof/>
              <w:sz w:val="22"/>
              <w:szCs w:val="22"/>
              <w:lang w:val="nl-BE" w:eastAsia="nl-BE"/>
            </w:rPr>
          </w:pPr>
          <w:r>
            <w:fldChar w:fldCharType="begin"/>
          </w:r>
          <w:r>
            <w:instrText xml:space="preserve"> TOC \o "1-3" \h \z \u </w:instrText>
          </w:r>
          <w:r>
            <w:fldChar w:fldCharType="separate"/>
          </w:r>
          <w:hyperlink w:anchor="_Toc512419632" w:history="1">
            <w:r w:rsidRPr="00DC5503">
              <w:rPr>
                <w:rStyle w:val="Hyperlink"/>
                <w:rFonts w:cs="Times New Roman"/>
                <w:noProof/>
                <w:lang w:val="nl-BE"/>
              </w:rPr>
              <w:t>∞√∞</w:t>
            </w:r>
            <w:r>
              <w:rPr>
                <w:noProof/>
                <w:webHidden/>
              </w:rPr>
              <w:tab/>
            </w:r>
            <w:r>
              <w:rPr>
                <w:noProof/>
                <w:webHidden/>
              </w:rPr>
              <w:fldChar w:fldCharType="begin"/>
            </w:r>
            <w:r>
              <w:rPr>
                <w:noProof/>
                <w:webHidden/>
              </w:rPr>
              <w:instrText xml:space="preserve"> PAGEREF _Toc512419632 \h </w:instrText>
            </w:r>
            <w:r>
              <w:rPr>
                <w:noProof/>
                <w:webHidden/>
              </w:rPr>
            </w:r>
            <w:r>
              <w:rPr>
                <w:noProof/>
                <w:webHidden/>
              </w:rPr>
              <w:fldChar w:fldCharType="separate"/>
            </w:r>
            <w:r>
              <w:rPr>
                <w:noProof/>
                <w:webHidden/>
              </w:rPr>
              <w:t>1</w:t>
            </w:r>
            <w:r>
              <w:rPr>
                <w:noProof/>
                <w:webHidden/>
              </w:rPr>
              <w:fldChar w:fldCharType="end"/>
            </w:r>
          </w:hyperlink>
        </w:p>
        <w:p w:rsidR="008A5B71" w:rsidRDefault="009F6AD9">
          <w:pPr>
            <w:pStyle w:val="TOC2"/>
            <w:tabs>
              <w:tab w:val="right" w:pos="9017"/>
            </w:tabs>
            <w:rPr>
              <w:rFonts w:eastAsiaTheme="minorEastAsia" w:cstheme="minorBidi"/>
              <w:b w:val="0"/>
              <w:bCs w:val="0"/>
              <w:noProof/>
              <w:sz w:val="22"/>
              <w:szCs w:val="22"/>
              <w:lang w:val="nl-BE" w:eastAsia="nl-BE"/>
            </w:rPr>
          </w:pPr>
          <w:hyperlink w:anchor="_Toc512419633" w:history="1">
            <w:r w:rsidR="008A5B71" w:rsidRPr="00DC5503">
              <w:rPr>
                <w:rStyle w:val="Hyperlink"/>
                <w:noProof/>
              </w:rPr>
              <w:t>Finite Infinity by Karim  Gabsi</w:t>
            </w:r>
            <w:r w:rsidR="008A5B71">
              <w:rPr>
                <w:noProof/>
                <w:webHidden/>
              </w:rPr>
              <w:tab/>
            </w:r>
            <w:r w:rsidR="008A5B71">
              <w:rPr>
                <w:noProof/>
                <w:webHidden/>
              </w:rPr>
              <w:fldChar w:fldCharType="begin"/>
            </w:r>
            <w:r w:rsidR="008A5B71">
              <w:rPr>
                <w:noProof/>
                <w:webHidden/>
              </w:rPr>
              <w:instrText xml:space="preserve"> PAGEREF _Toc512419633 \h </w:instrText>
            </w:r>
            <w:r w:rsidR="008A5B71">
              <w:rPr>
                <w:noProof/>
                <w:webHidden/>
              </w:rPr>
            </w:r>
            <w:r w:rsidR="008A5B71">
              <w:rPr>
                <w:noProof/>
                <w:webHidden/>
              </w:rPr>
              <w:fldChar w:fldCharType="separate"/>
            </w:r>
            <w:r w:rsidR="008A5B71">
              <w:rPr>
                <w:noProof/>
                <w:webHidden/>
              </w:rPr>
              <w:t>1</w:t>
            </w:r>
            <w:r w:rsidR="008A5B71">
              <w:rPr>
                <w:noProof/>
                <w:webHidden/>
              </w:rPr>
              <w:fldChar w:fldCharType="end"/>
            </w:r>
          </w:hyperlink>
        </w:p>
        <w:p w:rsidR="008A5B71" w:rsidRDefault="009F6AD9">
          <w:pPr>
            <w:pStyle w:val="TOC2"/>
            <w:tabs>
              <w:tab w:val="right" w:pos="9017"/>
            </w:tabs>
            <w:rPr>
              <w:rFonts w:eastAsiaTheme="minorEastAsia" w:cstheme="minorBidi"/>
              <w:b w:val="0"/>
              <w:bCs w:val="0"/>
              <w:noProof/>
              <w:sz w:val="22"/>
              <w:szCs w:val="22"/>
              <w:lang w:val="nl-BE" w:eastAsia="nl-BE"/>
            </w:rPr>
          </w:pPr>
          <w:hyperlink w:anchor="_Toc512419634" w:history="1">
            <w:r w:rsidR="008A5B71" w:rsidRPr="00DC5503">
              <w:rPr>
                <w:rStyle w:val="Hyperlink"/>
                <w:noProof/>
              </w:rPr>
              <w:t>Chapter One Infinity – Seeing the World through God’s Eyes.</w:t>
            </w:r>
            <w:r w:rsidR="008A5B71">
              <w:rPr>
                <w:noProof/>
                <w:webHidden/>
              </w:rPr>
              <w:tab/>
            </w:r>
            <w:r w:rsidR="008A5B71">
              <w:rPr>
                <w:noProof/>
                <w:webHidden/>
              </w:rPr>
              <w:fldChar w:fldCharType="begin"/>
            </w:r>
            <w:r w:rsidR="008A5B71">
              <w:rPr>
                <w:noProof/>
                <w:webHidden/>
              </w:rPr>
              <w:instrText xml:space="preserve"> PAGEREF _Toc512419634 \h </w:instrText>
            </w:r>
            <w:r w:rsidR="008A5B71">
              <w:rPr>
                <w:noProof/>
                <w:webHidden/>
              </w:rPr>
            </w:r>
            <w:r w:rsidR="008A5B71">
              <w:rPr>
                <w:noProof/>
                <w:webHidden/>
              </w:rPr>
              <w:fldChar w:fldCharType="separate"/>
            </w:r>
            <w:r w:rsidR="008A5B71">
              <w:rPr>
                <w:noProof/>
                <w:webHidden/>
              </w:rPr>
              <w:t>2</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35" w:history="1">
            <w:r w:rsidR="008A5B71" w:rsidRPr="00DC5503">
              <w:rPr>
                <w:rStyle w:val="Hyperlink"/>
                <w:noProof/>
              </w:rPr>
              <w:t>Warning</w:t>
            </w:r>
            <w:r w:rsidR="008A5B71">
              <w:rPr>
                <w:noProof/>
                <w:webHidden/>
              </w:rPr>
              <w:tab/>
            </w:r>
            <w:r w:rsidR="008A5B71">
              <w:rPr>
                <w:noProof/>
                <w:webHidden/>
              </w:rPr>
              <w:fldChar w:fldCharType="begin"/>
            </w:r>
            <w:r w:rsidR="008A5B71">
              <w:rPr>
                <w:noProof/>
                <w:webHidden/>
              </w:rPr>
              <w:instrText xml:space="preserve"> PAGEREF _Toc512419635 \h </w:instrText>
            </w:r>
            <w:r w:rsidR="008A5B71">
              <w:rPr>
                <w:noProof/>
                <w:webHidden/>
              </w:rPr>
            </w:r>
            <w:r w:rsidR="008A5B71">
              <w:rPr>
                <w:noProof/>
                <w:webHidden/>
              </w:rPr>
              <w:fldChar w:fldCharType="separate"/>
            </w:r>
            <w:r w:rsidR="008A5B71">
              <w:rPr>
                <w:noProof/>
                <w:webHidden/>
              </w:rPr>
              <w:t>3</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36" w:history="1">
            <w:r w:rsidR="008A5B71" w:rsidRPr="00DC5503">
              <w:rPr>
                <w:rStyle w:val="Hyperlink"/>
                <w:noProof/>
              </w:rPr>
              <w:t>Memories</w:t>
            </w:r>
            <w:r w:rsidR="008A5B71">
              <w:rPr>
                <w:noProof/>
                <w:webHidden/>
              </w:rPr>
              <w:tab/>
            </w:r>
            <w:r w:rsidR="008A5B71">
              <w:rPr>
                <w:noProof/>
                <w:webHidden/>
              </w:rPr>
              <w:fldChar w:fldCharType="begin"/>
            </w:r>
            <w:r w:rsidR="008A5B71">
              <w:rPr>
                <w:noProof/>
                <w:webHidden/>
              </w:rPr>
              <w:instrText xml:space="preserve"> PAGEREF _Toc512419636 \h </w:instrText>
            </w:r>
            <w:r w:rsidR="008A5B71">
              <w:rPr>
                <w:noProof/>
                <w:webHidden/>
              </w:rPr>
            </w:r>
            <w:r w:rsidR="008A5B71">
              <w:rPr>
                <w:noProof/>
                <w:webHidden/>
              </w:rPr>
              <w:fldChar w:fldCharType="separate"/>
            </w:r>
            <w:r w:rsidR="008A5B71">
              <w:rPr>
                <w:noProof/>
                <w:webHidden/>
              </w:rPr>
              <w:t>9</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37" w:history="1">
            <w:r w:rsidR="008A5B71" w:rsidRPr="00DC5503">
              <w:rPr>
                <w:rStyle w:val="Hyperlink"/>
                <w:noProof/>
              </w:rPr>
              <w:t>And our journey begins</w:t>
            </w:r>
            <w:r w:rsidR="008A5B71">
              <w:rPr>
                <w:noProof/>
                <w:webHidden/>
              </w:rPr>
              <w:tab/>
            </w:r>
            <w:r w:rsidR="008A5B71">
              <w:rPr>
                <w:noProof/>
                <w:webHidden/>
              </w:rPr>
              <w:fldChar w:fldCharType="begin"/>
            </w:r>
            <w:r w:rsidR="008A5B71">
              <w:rPr>
                <w:noProof/>
                <w:webHidden/>
              </w:rPr>
              <w:instrText xml:space="preserve"> PAGEREF _Toc512419637 \h </w:instrText>
            </w:r>
            <w:r w:rsidR="008A5B71">
              <w:rPr>
                <w:noProof/>
                <w:webHidden/>
              </w:rPr>
            </w:r>
            <w:r w:rsidR="008A5B71">
              <w:rPr>
                <w:noProof/>
                <w:webHidden/>
              </w:rPr>
              <w:fldChar w:fldCharType="separate"/>
            </w:r>
            <w:r w:rsidR="008A5B71">
              <w:rPr>
                <w:noProof/>
                <w:webHidden/>
              </w:rPr>
              <w:t>12</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38" w:history="1">
            <w:r w:rsidR="008A5B71" w:rsidRPr="00DC5503">
              <w:rPr>
                <w:rStyle w:val="Hyperlink"/>
                <w:noProof/>
              </w:rPr>
              <w:t>Faith</w:t>
            </w:r>
            <w:r w:rsidR="008A5B71">
              <w:rPr>
                <w:noProof/>
                <w:webHidden/>
              </w:rPr>
              <w:tab/>
            </w:r>
            <w:r w:rsidR="008A5B71">
              <w:rPr>
                <w:noProof/>
                <w:webHidden/>
              </w:rPr>
              <w:fldChar w:fldCharType="begin"/>
            </w:r>
            <w:r w:rsidR="008A5B71">
              <w:rPr>
                <w:noProof/>
                <w:webHidden/>
              </w:rPr>
              <w:instrText xml:space="preserve"> PAGEREF _Toc512419638 \h </w:instrText>
            </w:r>
            <w:r w:rsidR="008A5B71">
              <w:rPr>
                <w:noProof/>
                <w:webHidden/>
              </w:rPr>
            </w:r>
            <w:r w:rsidR="008A5B71">
              <w:rPr>
                <w:noProof/>
                <w:webHidden/>
              </w:rPr>
              <w:fldChar w:fldCharType="separate"/>
            </w:r>
            <w:r w:rsidR="008A5B71">
              <w:rPr>
                <w:noProof/>
                <w:webHidden/>
              </w:rPr>
              <w:t>15</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39" w:history="1">
            <w:r w:rsidR="008A5B71" w:rsidRPr="00DC5503">
              <w:rPr>
                <w:rStyle w:val="Hyperlink"/>
                <w:noProof/>
              </w:rPr>
              <w:t>I’m back, deal with it.</w:t>
            </w:r>
            <w:r w:rsidR="008A5B71">
              <w:rPr>
                <w:noProof/>
                <w:webHidden/>
              </w:rPr>
              <w:tab/>
            </w:r>
            <w:r w:rsidR="008A5B71">
              <w:rPr>
                <w:noProof/>
                <w:webHidden/>
              </w:rPr>
              <w:fldChar w:fldCharType="begin"/>
            </w:r>
            <w:r w:rsidR="008A5B71">
              <w:rPr>
                <w:noProof/>
                <w:webHidden/>
              </w:rPr>
              <w:instrText xml:space="preserve"> PAGEREF _Toc512419639 \h </w:instrText>
            </w:r>
            <w:r w:rsidR="008A5B71">
              <w:rPr>
                <w:noProof/>
                <w:webHidden/>
              </w:rPr>
            </w:r>
            <w:r w:rsidR="008A5B71">
              <w:rPr>
                <w:noProof/>
                <w:webHidden/>
              </w:rPr>
              <w:fldChar w:fldCharType="separate"/>
            </w:r>
            <w:r w:rsidR="008A5B71">
              <w:rPr>
                <w:noProof/>
                <w:webHidden/>
              </w:rPr>
              <w:t>17</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40" w:history="1">
            <w:r w:rsidR="008A5B71" w:rsidRPr="00DC5503">
              <w:rPr>
                <w:rStyle w:val="Hyperlink"/>
                <w:noProof/>
              </w:rPr>
              <w:t xml:space="preserve">Consciousness is a lesson </w:t>
            </w:r>
            <w:r w:rsidR="008A5B71">
              <w:rPr>
                <w:noProof/>
                <w:webHidden/>
              </w:rPr>
              <w:tab/>
            </w:r>
            <w:r w:rsidR="008A5B71">
              <w:rPr>
                <w:noProof/>
                <w:webHidden/>
              </w:rPr>
              <w:fldChar w:fldCharType="begin"/>
            </w:r>
            <w:r w:rsidR="008A5B71">
              <w:rPr>
                <w:noProof/>
                <w:webHidden/>
              </w:rPr>
              <w:instrText xml:space="preserve"> PAGEREF _Toc512419640 \h </w:instrText>
            </w:r>
            <w:r w:rsidR="008A5B71">
              <w:rPr>
                <w:noProof/>
                <w:webHidden/>
              </w:rPr>
            </w:r>
            <w:r w:rsidR="008A5B71">
              <w:rPr>
                <w:noProof/>
                <w:webHidden/>
              </w:rPr>
              <w:fldChar w:fldCharType="separate"/>
            </w:r>
            <w:r w:rsidR="008A5B71">
              <w:rPr>
                <w:noProof/>
                <w:webHidden/>
              </w:rPr>
              <w:t>22</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41" w:history="1">
            <w:r w:rsidR="008A5B71" w:rsidRPr="00DC5503">
              <w:rPr>
                <w:rStyle w:val="Hyperlink"/>
                <w:noProof/>
              </w:rPr>
              <w:t>Why do you exist?</w:t>
            </w:r>
            <w:r w:rsidR="008A5B71">
              <w:rPr>
                <w:noProof/>
                <w:webHidden/>
              </w:rPr>
              <w:tab/>
            </w:r>
            <w:r w:rsidR="008A5B71">
              <w:rPr>
                <w:noProof/>
                <w:webHidden/>
              </w:rPr>
              <w:fldChar w:fldCharType="begin"/>
            </w:r>
            <w:r w:rsidR="008A5B71">
              <w:rPr>
                <w:noProof/>
                <w:webHidden/>
              </w:rPr>
              <w:instrText xml:space="preserve"> PAGEREF _Toc512419641 \h </w:instrText>
            </w:r>
            <w:r w:rsidR="008A5B71">
              <w:rPr>
                <w:noProof/>
                <w:webHidden/>
              </w:rPr>
            </w:r>
            <w:r w:rsidR="008A5B71">
              <w:rPr>
                <w:noProof/>
                <w:webHidden/>
              </w:rPr>
              <w:fldChar w:fldCharType="separate"/>
            </w:r>
            <w:r w:rsidR="008A5B71">
              <w:rPr>
                <w:noProof/>
                <w:webHidden/>
              </w:rPr>
              <w:t>27</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42" w:history="1">
            <w:r w:rsidR="008A5B71" w:rsidRPr="00DC5503">
              <w:rPr>
                <w:rStyle w:val="Hyperlink"/>
                <w:noProof/>
              </w:rPr>
              <w:t>Seeing is believing</w:t>
            </w:r>
            <w:r w:rsidR="008A5B71">
              <w:rPr>
                <w:noProof/>
                <w:webHidden/>
              </w:rPr>
              <w:tab/>
            </w:r>
            <w:r w:rsidR="008A5B71">
              <w:rPr>
                <w:noProof/>
                <w:webHidden/>
              </w:rPr>
              <w:fldChar w:fldCharType="begin"/>
            </w:r>
            <w:r w:rsidR="008A5B71">
              <w:rPr>
                <w:noProof/>
                <w:webHidden/>
              </w:rPr>
              <w:instrText xml:space="preserve"> PAGEREF _Toc512419642 \h </w:instrText>
            </w:r>
            <w:r w:rsidR="008A5B71">
              <w:rPr>
                <w:noProof/>
                <w:webHidden/>
              </w:rPr>
            </w:r>
            <w:r w:rsidR="008A5B71">
              <w:rPr>
                <w:noProof/>
                <w:webHidden/>
              </w:rPr>
              <w:fldChar w:fldCharType="separate"/>
            </w:r>
            <w:r w:rsidR="008A5B71">
              <w:rPr>
                <w:noProof/>
                <w:webHidden/>
              </w:rPr>
              <w:t>33</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43" w:history="1">
            <w:r w:rsidR="008A5B71" w:rsidRPr="00DC5503">
              <w:rPr>
                <w:rStyle w:val="Hyperlink"/>
                <w:noProof/>
              </w:rPr>
              <w:t>What is going to happen?</w:t>
            </w:r>
            <w:r w:rsidR="008A5B71">
              <w:rPr>
                <w:noProof/>
                <w:webHidden/>
              </w:rPr>
              <w:tab/>
            </w:r>
            <w:r w:rsidR="008A5B71">
              <w:rPr>
                <w:noProof/>
                <w:webHidden/>
              </w:rPr>
              <w:fldChar w:fldCharType="begin"/>
            </w:r>
            <w:r w:rsidR="008A5B71">
              <w:rPr>
                <w:noProof/>
                <w:webHidden/>
              </w:rPr>
              <w:instrText xml:space="preserve"> PAGEREF _Toc512419643 \h </w:instrText>
            </w:r>
            <w:r w:rsidR="008A5B71">
              <w:rPr>
                <w:noProof/>
                <w:webHidden/>
              </w:rPr>
            </w:r>
            <w:r w:rsidR="008A5B71">
              <w:rPr>
                <w:noProof/>
                <w:webHidden/>
              </w:rPr>
              <w:fldChar w:fldCharType="separate"/>
            </w:r>
            <w:r w:rsidR="008A5B71">
              <w:rPr>
                <w:noProof/>
                <w:webHidden/>
              </w:rPr>
              <w:t>36</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44" w:history="1">
            <w:r w:rsidR="008A5B71" w:rsidRPr="00DC5503">
              <w:rPr>
                <w:rStyle w:val="Hyperlink"/>
                <w:noProof/>
              </w:rPr>
              <w:t>What if God was one of us? God’s confession</w:t>
            </w:r>
            <w:r w:rsidR="008A5B71">
              <w:rPr>
                <w:noProof/>
                <w:webHidden/>
              </w:rPr>
              <w:tab/>
            </w:r>
            <w:r w:rsidR="008A5B71">
              <w:rPr>
                <w:noProof/>
                <w:webHidden/>
              </w:rPr>
              <w:fldChar w:fldCharType="begin"/>
            </w:r>
            <w:r w:rsidR="008A5B71">
              <w:rPr>
                <w:noProof/>
                <w:webHidden/>
              </w:rPr>
              <w:instrText xml:space="preserve"> PAGEREF _Toc512419644 \h </w:instrText>
            </w:r>
            <w:r w:rsidR="008A5B71">
              <w:rPr>
                <w:noProof/>
                <w:webHidden/>
              </w:rPr>
            </w:r>
            <w:r w:rsidR="008A5B71">
              <w:rPr>
                <w:noProof/>
                <w:webHidden/>
              </w:rPr>
              <w:fldChar w:fldCharType="separate"/>
            </w:r>
            <w:r w:rsidR="008A5B71">
              <w:rPr>
                <w:noProof/>
                <w:webHidden/>
              </w:rPr>
              <w:t>42</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45" w:history="1">
            <w:r w:rsidR="008A5B71" w:rsidRPr="00DC5503">
              <w:rPr>
                <w:rStyle w:val="Hyperlink"/>
                <w:noProof/>
              </w:rPr>
              <w:t>Who am I?</w:t>
            </w:r>
            <w:r w:rsidR="008A5B71">
              <w:rPr>
                <w:noProof/>
                <w:webHidden/>
              </w:rPr>
              <w:tab/>
            </w:r>
            <w:r w:rsidR="008A5B71">
              <w:rPr>
                <w:noProof/>
                <w:webHidden/>
              </w:rPr>
              <w:fldChar w:fldCharType="begin"/>
            </w:r>
            <w:r w:rsidR="008A5B71">
              <w:rPr>
                <w:noProof/>
                <w:webHidden/>
              </w:rPr>
              <w:instrText xml:space="preserve"> PAGEREF _Toc512419645 \h </w:instrText>
            </w:r>
            <w:r w:rsidR="008A5B71">
              <w:rPr>
                <w:noProof/>
                <w:webHidden/>
              </w:rPr>
            </w:r>
            <w:r w:rsidR="008A5B71">
              <w:rPr>
                <w:noProof/>
                <w:webHidden/>
              </w:rPr>
              <w:fldChar w:fldCharType="separate"/>
            </w:r>
            <w:r w:rsidR="008A5B71">
              <w:rPr>
                <w:noProof/>
                <w:webHidden/>
              </w:rPr>
              <w:t>46</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46" w:history="1">
            <w:r w:rsidR="008A5B71" w:rsidRPr="00DC5503">
              <w:rPr>
                <w:rStyle w:val="Hyperlink"/>
                <w:noProof/>
              </w:rPr>
              <w:t>Proof</w:t>
            </w:r>
            <w:r w:rsidR="008A5B71">
              <w:rPr>
                <w:noProof/>
                <w:webHidden/>
              </w:rPr>
              <w:tab/>
            </w:r>
            <w:r w:rsidR="008A5B71">
              <w:rPr>
                <w:noProof/>
                <w:webHidden/>
              </w:rPr>
              <w:fldChar w:fldCharType="begin"/>
            </w:r>
            <w:r w:rsidR="008A5B71">
              <w:rPr>
                <w:noProof/>
                <w:webHidden/>
              </w:rPr>
              <w:instrText xml:space="preserve"> PAGEREF _Toc512419646 \h </w:instrText>
            </w:r>
            <w:r w:rsidR="008A5B71">
              <w:rPr>
                <w:noProof/>
                <w:webHidden/>
              </w:rPr>
            </w:r>
            <w:r w:rsidR="008A5B71">
              <w:rPr>
                <w:noProof/>
                <w:webHidden/>
              </w:rPr>
              <w:fldChar w:fldCharType="separate"/>
            </w:r>
            <w:r w:rsidR="008A5B71">
              <w:rPr>
                <w:noProof/>
                <w:webHidden/>
              </w:rPr>
              <w:t>48</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47" w:history="1">
            <w:r w:rsidR="008A5B71" w:rsidRPr="00DC5503">
              <w:rPr>
                <w:rStyle w:val="Hyperlink"/>
                <w:noProof/>
              </w:rPr>
              <w:t>I shall absolve you from your sin</w:t>
            </w:r>
            <w:r w:rsidR="008A5B71">
              <w:rPr>
                <w:noProof/>
                <w:webHidden/>
              </w:rPr>
              <w:tab/>
            </w:r>
            <w:r w:rsidR="008A5B71">
              <w:rPr>
                <w:noProof/>
                <w:webHidden/>
              </w:rPr>
              <w:fldChar w:fldCharType="begin"/>
            </w:r>
            <w:r w:rsidR="008A5B71">
              <w:rPr>
                <w:noProof/>
                <w:webHidden/>
              </w:rPr>
              <w:instrText xml:space="preserve"> PAGEREF _Toc512419647 \h </w:instrText>
            </w:r>
            <w:r w:rsidR="008A5B71">
              <w:rPr>
                <w:noProof/>
                <w:webHidden/>
              </w:rPr>
            </w:r>
            <w:r w:rsidR="008A5B71">
              <w:rPr>
                <w:noProof/>
                <w:webHidden/>
              </w:rPr>
              <w:fldChar w:fldCharType="separate"/>
            </w:r>
            <w:r w:rsidR="008A5B71">
              <w:rPr>
                <w:noProof/>
                <w:webHidden/>
              </w:rPr>
              <w:t>54</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48" w:history="1">
            <w:r w:rsidR="008A5B71" w:rsidRPr="00DC5503">
              <w:rPr>
                <w:rStyle w:val="Hyperlink"/>
                <w:noProof/>
              </w:rPr>
              <w:t>A Better World</w:t>
            </w:r>
            <w:r w:rsidR="008A5B71">
              <w:rPr>
                <w:noProof/>
                <w:webHidden/>
              </w:rPr>
              <w:tab/>
            </w:r>
            <w:r w:rsidR="008A5B71">
              <w:rPr>
                <w:noProof/>
                <w:webHidden/>
              </w:rPr>
              <w:fldChar w:fldCharType="begin"/>
            </w:r>
            <w:r w:rsidR="008A5B71">
              <w:rPr>
                <w:noProof/>
                <w:webHidden/>
              </w:rPr>
              <w:instrText xml:space="preserve"> PAGEREF _Toc512419648 \h </w:instrText>
            </w:r>
            <w:r w:rsidR="008A5B71">
              <w:rPr>
                <w:noProof/>
                <w:webHidden/>
              </w:rPr>
            </w:r>
            <w:r w:rsidR="008A5B71">
              <w:rPr>
                <w:noProof/>
                <w:webHidden/>
              </w:rPr>
              <w:fldChar w:fldCharType="separate"/>
            </w:r>
            <w:r w:rsidR="008A5B71">
              <w:rPr>
                <w:noProof/>
                <w:webHidden/>
              </w:rPr>
              <w:t>55</w:t>
            </w:r>
            <w:r w:rsidR="008A5B71">
              <w:rPr>
                <w:noProof/>
                <w:webHidden/>
              </w:rPr>
              <w:fldChar w:fldCharType="end"/>
            </w:r>
          </w:hyperlink>
        </w:p>
        <w:p w:rsidR="008A5B71" w:rsidRDefault="009F6AD9">
          <w:pPr>
            <w:pStyle w:val="TOC2"/>
            <w:tabs>
              <w:tab w:val="right" w:pos="9017"/>
            </w:tabs>
            <w:rPr>
              <w:rFonts w:eastAsiaTheme="minorEastAsia" w:cstheme="minorBidi"/>
              <w:b w:val="0"/>
              <w:bCs w:val="0"/>
              <w:noProof/>
              <w:sz w:val="22"/>
              <w:szCs w:val="22"/>
              <w:lang w:val="nl-BE" w:eastAsia="nl-BE"/>
            </w:rPr>
          </w:pPr>
          <w:hyperlink w:anchor="_Toc512419649" w:history="1">
            <w:r w:rsidR="008A5B71" w:rsidRPr="00DC5503">
              <w:rPr>
                <w:rStyle w:val="Hyperlink"/>
                <w:noProof/>
              </w:rPr>
              <w:t>Chapter Two Finite – Moving the World with God’s Hands.</w:t>
            </w:r>
            <w:r w:rsidR="008A5B71">
              <w:rPr>
                <w:noProof/>
                <w:webHidden/>
              </w:rPr>
              <w:tab/>
            </w:r>
            <w:r w:rsidR="008A5B71">
              <w:rPr>
                <w:noProof/>
                <w:webHidden/>
              </w:rPr>
              <w:fldChar w:fldCharType="begin"/>
            </w:r>
            <w:r w:rsidR="008A5B71">
              <w:rPr>
                <w:noProof/>
                <w:webHidden/>
              </w:rPr>
              <w:instrText xml:space="preserve"> PAGEREF _Toc512419649 \h </w:instrText>
            </w:r>
            <w:r w:rsidR="008A5B71">
              <w:rPr>
                <w:noProof/>
                <w:webHidden/>
              </w:rPr>
            </w:r>
            <w:r w:rsidR="008A5B71">
              <w:rPr>
                <w:noProof/>
                <w:webHidden/>
              </w:rPr>
              <w:fldChar w:fldCharType="separate"/>
            </w:r>
            <w:r w:rsidR="008A5B71">
              <w:rPr>
                <w:noProof/>
                <w:webHidden/>
              </w:rPr>
              <w:t>56</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50" w:history="1">
            <w:r w:rsidR="008A5B71" w:rsidRPr="00DC5503">
              <w:rPr>
                <w:rStyle w:val="Hyperlink"/>
                <w:noProof/>
              </w:rPr>
              <w:t>Recap</w:t>
            </w:r>
            <w:r w:rsidR="008A5B71">
              <w:rPr>
                <w:noProof/>
                <w:webHidden/>
              </w:rPr>
              <w:tab/>
            </w:r>
            <w:r w:rsidR="008A5B71">
              <w:rPr>
                <w:noProof/>
                <w:webHidden/>
              </w:rPr>
              <w:fldChar w:fldCharType="begin"/>
            </w:r>
            <w:r w:rsidR="008A5B71">
              <w:rPr>
                <w:noProof/>
                <w:webHidden/>
              </w:rPr>
              <w:instrText xml:space="preserve"> PAGEREF _Toc512419650 \h </w:instrText>
            </w:r>
            <w:r w:rsidR="008A5B71">
              <w:rPr>
                <w:noProof/>
                <w:webHidden/>
              </w:rPr>
            </w:r>
            <w:r w:rsidR="008A5B71">
              <w:rPr>
                <w:noProof/>
                <w:webHidden/>
              </w:rPr>
              <w:fldChar w:fldCharType="separate"/>
            </w:r>
            <w:r w:rsidR="008A5B71">
              <w:rPr>
                <w:noProof/>
                <w:webHidden/>
              </w:rPr>
              <w:t>57</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51" w:history="1">
            <w:r w:rsidR="008A5B71" w:rsidRPr="00DC5503">
              <w:rPr>
                <w:rStyle w:val="Hyperlink"/>
                <w:noProof/>
              </w:rPr>
              <w:t>Evaluate yourself</w:t>
            </w:r>
            <w:r w:rsidR="008A5B71">
              <w:rPr>
                <w:noProof/>
                <w:webHidden/>
              </w:rPr>
              <w:tab/>
            </w:r>
            <w:r w:rsidR="008A5B71">
              <w:rPr>
                <w:noProof/>
                <w:webHidden/>
              </w:rPr>
              <w:fldChar w:fldCharType="begin"/>
            </w:r>
            <w:r w:rsidR="008A5B71">
              <w:rPr>
                <w:noProof/>
                <w:webHidden/>
              </w:rPr>
              <w:instrText xml:space="preserve"> PAGEREF _Toc512419651 \h </w:instrText>
            </w:r>
            <w:r w:rsidR="008A5B71">
              <w:rPr>
                <w:noProof/>
                <w:webHidden/>
              </w:rPr>
            </w:r>
            <w:r w:rsidR="008A5B71">
              <w:rPr>
                <w:noProof/>
                <w:webHidden/>
              </w:rPr>
              <w:fldChar w:fldCharType="separate"/>
            </w:r>
            <w:r w:rsidR="008A5B71">
              <w:rPr>
                <w:noProof/>
                <w:webHidden/>
              </w:rPr>
              <w:t>59</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52" w:history="1">
            <w:r w:rsidR="008A5B71" w:rsidRPr="00DC5503">
              <w:rPr>
                <w:rStyle w:val="Hyperlink"/>
                <w:noProof/>
              </w:rPr>
              <w:t>Decisions</w:t>
            </w:r>
            <w:r w:rsidR="008A5B71">
              <w:rPr>
                <w:noProof/>
                <w:webHidden/>
              </w:rPr>
              <w:tab/>
            </w:r>
            <w:r w:rsidR="008A5B71">
              <w:rPr>
                <w:noProof/>
                <w:webHidden/>
              </w:rPr>
              <w:fldChar w:fldCharType="begin"/>
            </w:r>
            <w:r w:rsidR="008A5B71">
              <w:rPr>
                <w:noProof/>
                <w:webHidden/>
              </w:rPr>
              <w:instrText xml:space="preserve"> PAGEREF _Toc512419652 \h </w:instrText>
            </w:r>
            <w:r w:rsidR="008A5B71">
              <w:rPr>
                <w:noProof/>
                <w:webHidden/>
              </w:rPr>
            </w:r>
            <w:r w:rsidR="008A5B71">
              <w:rPr>
                <w:noProof/>
                <w:webHidden/>
              </w:rPr>
              <w:fldChar w:fldCharType="separate"/>
            </w:r>
            <w:r w:rsidR="008A5B71">
              <w:rPr>
                <w:noProof/>
                <w:webHidden/>
              </w:rPr>
              <w:t>61</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53" w:history="1">
            <w:r w:rsidR="008A5B71" w:rsidRPr="00DC5503">
              <w:rPr>
                <w:rStyle w:val="Hyperlink"/>
                <w:noProof/>
              </w:rPr>
              <w:t>The Invisible Hand of God</w:t>
            </w:r>
            <w:r w:rsidR="008A5B71">
              <w:rPr>
                <w:noProof/>
                <w:webHidden/>
              </w:rPr>
              <w:tab/>
            </w:r>
            <w:r w:rsidR="008A5B71">
              <w:rPr>
                <w:noProof/>
                <w:webHidden/>
              </w:rPr>
              <w:fldChar w:fldCharType="begin"/>
            </w:r>
            <w:r w:rsidR="008A5B71">
              <w:rPr>
                <w:noProof/>
                <w:webHidden/>
              </w:rPr>
              <w:instrText xml:space="preserve"> PAGEREF _Toc512419653 \h </w:instrText>
            </w:r>
            <w:r w:rsidR="008A5B71">
              <w:rPr>
                <w:noProof/>
                <w:webHidden/>
              </w:rPr>
            </w:r>
            <w:r w:rsidR="008A5B71">
              <w:rPr>
                <w:noProof/>
                <w:webHidden/>
              </w:rPr>
              <w:fldChar w:fldCharType="separate"/>
            </w:r>
            <w:r w:rsidR="008A5B71">
              <w:rPr>
                <w:noProof/>
                <w:webHidden/>
              </w:rPr>
              <w:t>64</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54" w:history="1">
            <w:r w:rsidR="008A5B71" w:rsidRPr="00DC5503">
              <w:rPr>
                <w:rStyle w:val="Hyperlink"/>
                <w:noProof/>
              </w:rPr>
              <w:t>Moore’s Law</w:t>
            </w:r>
            <w:r w:rsidR="008A5B71">
              <w:rPr>
                <w:noProof/>
                <w:webHidden/>
              </w:rPr>
              <w:tab/>
            </w:r>
            <w:r w:rsidR="008A5B71">
              <w:rPr>
                <w:noProof/>
                <w:webHidden/>
              </w:rPr>
              <w:fldChar w:fldCharType="begin"/>
            </w:r>
            <w:r w:rsidR="008A5B71">
              <w:rPr>
                <w:noProof/>
                <w:webHidden/>
              </w:rPr>
              <w:instrText xml:space="preserve"> PAGEREF _Toc512419654 \h </w:instrText>
            </w:r>
            <w:r w:rsidR="008A5B71">
              <w:rPr>
                <w:noProof/>
                <w:webHidden/>
              </w:rPr>
            </w:r>
            <w:r w:rsidR="008A5B71">
              <w:rPr>
                <w:noProof/>
                <w:webHidden/>
              </w:rPr>
              <w:fldChar w:fldCharType="separate"/>
            </w:r>
            <w:r w:rsidR="008A5B71">
              <w:rPr>
                <w:noProof/>
                <w:webHidden/>
              </w:rPr>
              <w:t>65</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55" w:history="1">
            <w:r w:rsidR="008A5B71" w:rsidRPr="00DC5503">
              <w:rPr>
                <w:rStyle w:val="Hyperlink"/>
                <w:noProof/>
              </w:rPr>
              <w:t>What happened?</w:t>
            </w:r>
            <w:r w:rsidR="008A5B71">
              <w:rPr>
                <w:noProof/>
                <w:webHidden/>
              </w:rPr>
              <w:tab/>
            </w:r>
            <w:r w:rsidR="008A5B71">
              <w:rPr>
                <w:noProof/>
                <w:webHidden/>
              </w:rPr>
              <w:fldChar w:fldCharType="begin"/>
            </w:r>
            <w:r w:rsidR="008A5B71">
              <w:rPr>
                <w:noProof/>
                <w:webHidden/>
              </w:rPr>
              <w:instrText xml:space="preserve"> PAGEREF _Toc512419655 \h </w:instrText>
            </w:r>
            <w:r w:rsidR="008A5B71">
              <w:rPr>
                <w:noProof/>
                <w:webHidden/>
              </w:rPr>
            </w:r>
            <w:r w:rsidR="008A5B71">
              <w:rPr>
                <w:noProof/>
                <w:webHidden/>
              </w:rPr>
              <w:fldChar w:fldCharType="separate"/>
            </w:r>
            <w:r w:rsidR="008A5B71">
              <w:rPr>
                <w:noProof/>
                <w:webHidden/>
              </w:rPr>
              <w:t>66</w:t>
            </w:r>
            <w:r w:rsidR="008A5B71">
              <w:rPr>
                <w:noProof/>
                <w:webHidden/>
              </w:rPr>
              <w:fldChar w:fldCharType="end"/>
            </w:r>
          </w:hyperlink>
        </w:p>
        <w:p w:rsidR="008A5B71" w:rsidRDefault="009F6AD9">
          <w:pPr>
            <w:pStyle w:val="TOC2"/>
            <w:tabs>
              <w:tab w:val="right" w:pos="9017"/>
            </w:tabs>
            <w:rPr>
              <w:rFonts w:eastAsiaTheme="minorEastAsia" w:cstheme="minorBidi"/>
              <w:b w:val="0"/>
              <w:bCs w:val="0"/>
              <w:noProof/>
              <w:sz w:val="22"/>
              <w:szCs w:val="22"/>
              <w:lang w:val="nl-BE" w:eastAsia="nl-BE"/>
            </w:rPr>
          </w:pPr>
          <w:hyperlink w:anchor="_Toc512419656" w:history="1">
            <w:r w:rsidR="008A5B71" w:rsidRPr="00DC5503">
              <w:rPr>
                <w:rStyle w:val="Hyperlink"/>
                <w:noProof/>
              </w:rPr>
              <w:t>Chapter Three Suffering – Hearing the Voice of the People through God’s Ears.</w:t>
            </w:r>
            <w:r w:rsidR="008A5B71">
              <w:rPr>
                <w:noProof/>
                <w:webHidden/>
              </w:rPr>
              <w:tab/>
            </w:r>
            <w:r w:rsidR="008A5B71">
              <w:rPr>
                <w:noProof/>
                <w:webHidden/>
              </w:rPr>
              <w:fldChar w:fldCharType="begin"/>
            </w:r>
            <w:r w:rsidR="008A5B71">
              <w:rPr>
                <w:noProof/>
                <w:webHidden/>
              </w:rPr>
              <w:instrText xml:space="preserve"> PAGEREF _Toc512419656 \h </w:instrText>
            </w:r>
            <w:r w:rsidR="008A5B71">
              <w:rPr>
                <w:noProof/>
                <w:webHidden/>
              </w:rPr>
            </w:r>
            <w:r w:rsidR="008A5B71">
              <w:rPr>
                <w:noProof/>
                <w:webHidden/>
              </w:rPr>
              <w:fldChar w:fldCharType="separate"/>
            </w:r>
            <w:r w:rsidR="008A5B71">
              <w:rPr>
                <w:noProof/>
                <w:webHidden/>
              </w:rPr>
              <w:t>68</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57" w:history="1">
            <w:r w:rsidR="008A5B71" w:rsidRPr="00DC5503">
              <w:rPr>
                <w:rStyle w:val="Hyperlink"/>
                <w:noProof/>
              </w:rPr>
              <w:t>What will I do, what can I do</w:t>
            </w:r>
            <w:r w:rsidR="008A5B71">
              <w:rPr>
                <w:noProof/>
                <w:webHidden/>
              </w:rPr>
              <w:tab/>
            </w:r>
            <w:r w:rsidR="008A5B71">
              <w:rPr>
                <w:noProof/>
                <w:webHidden/>
              </w:rPr>
              <w:fldChar w:fldCharType="begin"/>
            </w:r>
            <w:r w:rsidR="008A5B71">
              <w:rPr>
                <w:noProof/>
                <w:webHidden/>
              </w:rPr>
              <w:instrText xml:space="preserve"> PAGEREF _Toc512419657 \h </w:instrText>
            </w:r>
            <w:r w:rsidR="008A5B71">
              <w:rPr>
                <w:noProof/>
                <w:webHidden/>
              </w:rPr>
            </w:r>
            <w:r w:rsidR="008A5B71">
              <w:rPr>
                <w:noProof/>
                <w:webHidden/>
              </w:rPr>
              <w:fldChar w:fldCharType="separate"/>
            </w:r>
            <w:r w:rsidR="008A5B71">
              <w:rPr>
                <w:noProof/>
                <w:webHidden/>
              </w:rPr>
              <w:t>69</w:t>
            </w:r>
            <w:r w:rsidR="008A5B71">
              <w:rPr>
                <w:noProof/>
                <w:webHidden/>
              </w:rPr>
              <w:fldChar w:fldCharType="end"/>
            </w:r>
          </w:hyperlink>
        </w:p>
        <w:p w:rsidR="008A5B71" w:rsidRDefault="009F6AD9">
          <w:pPr>
            <w:pStyle w:val="TOC2"/>
            <w:tabs>
              <w:tab w:val="right" w:pos="9017"/>
            </w:tabs>
            <w:rPr>
              <w:rFonts w:eastAsiaTheme="minorEastAsia" w:cstheme="minorBidi"/>
              <w:b w:val="0"/>
              <w:bCs w:val="0"/>
              <w:noProof/>
              <w:sz w:val="22"/>
              <w:szCs w:val="22"/>
              <w:lang w:val="nl-BE" w:eastAsia="nl-BE"/>
            </w:rPr>
          </w:pPr>
          <w:hyperlink w:anchor="_Toc512419658" w:history="1">
            <w:r w:rsidR="008A5B71" w:rsidRPr="00DC5503">
              <w:rPr>
                <w:rStyle w:val="Hyperlink"/>
                <w:noProof/>
              </w:rPr>
              <w:t>Chapter Four DNA – Imperfection proves perfection.</w:t>
            </w:r>
            <w:r w:rsidR="008A5B71">
              <w:rPr>
                <w:noProof/>
                <w:webHidden/>
              </w:rPr>
              <w:tab/>
            </w:r>
            <w:r w:rsidR="008A5B71">
              <w:rPr>
                <w:noProof/>
                <w:webHidden/>
              </w:rPr>
              <w:fldChar w:fldCharType="begin"/>
            </w:r>
            <w:r w:rsidR="008A5B71">
              <w:rPr>
                <w:noProof/>
                <w:webHidden/>
              </w:rPr>
              <w:instrText xml:space="preserve"> PAGEREF _Toc512419658 \h </w:instrText>
            </w:r>
            <w:r w:rsidR="008A5B71">
              <w:rPr>
                <w:noProof/>
                <w:webHidden/>
              </w:rPr>
            </w:r>
            <w:r w:rsidR="008A5B71">
              <w:rPr>
                <w:noProof/>
                <w:webHidden/>
              </w:rPr>
              <w:fldChar w:fldCharType="separate"/>
            </w:r>
            <w:r w:rsidR="008A5B71">
              <w:rPr>
                <w:noProof/>
                <w:webHidden/>
              </w:rPr>
              <w:t>70</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59" w:history="1">
            <w:r w:rsidR="008A5B71" w:rsidRPr="00DC5503">
              <w:rPr>
                <w:rStyle w:val="Hyperlink"/>
                <w:noProof/>
              </w:rPr>
              <w:t>DNA</w:t>
            </w:r>
            <w:r w:rsidR="008A5B71">
              <w:rPr>
                <w:noProof/>
                <w:webHidden/>
              </w:rPr>
              <w:tab/>
            </w:r>
            <w:r w:rsidR="008A5B71">
              <w:rPr>
                <w:noProof/>
                <w:webHidden/>
              </w:rPr>
              <w:fldChar w:fldCharType="begin"/>
            </w:r>
            <w:r w:rsidR="008A5B71">
              <w:rPr>
                <w:noProof/>
                <w:webHidden/>
              </w:rPr>
              <w:instrText xml:space="preserve"> PAGEREF _Toc512419659 \h </w:instrText>
            </w:r>
            <w:r w:rsidR="008A5B71">
              <w:rPr>
                <w:noProof/>
                <w:webHidden/>
              </w:rPr>
            </w:r>
            <w:r w:rsidR="008A5B71">
              <w:rPr>
                <w:noProof/>
                <w:webHidden/>
              </w:rPr>
              <w:fldChar w:fldCharType="separate"/>
            </w:r>
            <w:r w:rsidR="008A5B71">
              <w:rPr>
                <w:noProof/>
                <w:webHidden/>
              </w:rPr>
              <w:t>71</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60" w:history="1">
            <w:r w:rsidR="008A5B71" w:rsidRPr="00DC5503">
              <w:rPr>
                <w:rStyle w:val="Hyperlink"/>
                <w:noProof/>
              </w:rPr>
              <w:t>DNA Engine</w:t>
            </w:r>
            <w:r w:rsidR="008A5B71">
              <w:rPr>
                <w:noProof/>
                <w:webHidden/>
              </w:rPr>
              <w:tab/>
            </w:r>
            <w:r w:rsidR="008A5B71">
              <w:rPr>
                <w:noProof/>
                <w:webHidden/>
              </w:rPr>
              <w:fldChar w:fldCharType="begin"/>
            </w:r>
            <w:r w:rsidR="008A5B71">
              <w:rPr>
                <w:noProof/>
                <w:webHidden/>
              </w:rPr>
              <w:instrText xml:space="preserve"> PAGEREF _Toc512419660 \h </w:instrText>
            </w:r>
            <w:r w:rsidR="008A5B71">
              <w:rPr>
                <w:noProof/>
                <w:webHidden/>
              </w:rPr>
            </w:r>
            <w:r w:rsidR="008A5B71">
              <w:rPr>
                <w:noProof/>
                <w:webHidden/>
              </w:rPr>
              <w:fldChar w:fldCharType="separate"/>
            </w:r>
            <w:r w:rsidR="008A5B71">
              <w:rPr>
                <w:noProof/>
                <w:webHidden/>
              </w:rPr>
              <w:t>76</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61" w:history="1">
            <w:r w:rsidR="008A5B71" w:rsidRPr="00DC5503">
              <w:rPr>
                <w:rStyle w:val="Hyperlink"/>
                <w:noProof/>
              </w:rPr>
              <w:t>How to run the code of life?</w:t>
            </w:r>
            <w:r w:rsidR="008A5B71">
              <w:rPr>
                <w:noProof/>
                <w:webHidden/>
              </w:rPr>
              <w:tab/>
            </w:r>
            <w:r w:rsidR="008A5B71">
              <w:rPr>
                <w:noProof/>
                <w:webHidden/>
              </w:rPr>
              <w:fldChar w:fldCharType="begin"/>
            </w:r>
            <w:r w:rsidR="008A5B71">
              <w:rPr>
                <w:noProof/>
                <w:webHidden/>
              </w:rPr>
              <w:instrText xml:space="preserve"> PAGEREF _Toc512419661 \h </w:instrText>
            </w:r>
            <w:r w:rsidR="008A5B71">
              <w:rPr>
                <w:noProof/>
                <w:webHidden/>
              </w:rPr>
            </w:r>
            <w:r w:rsidR="008A5B71">
              <w:rPr>
                <w:noProof/>
                <w:webHidden/>
              </w:rPr>
              <w:fldChar w:fldCharType="separate"/>
            </w:r>
            <w:r w:rsidR="008A5B71">
              <w:rPr>
                <w:noProof/>
                <w:webHidden/>
              </w:rPr>
              <w:t>87</w:t>
            </w:r>
            <w:r w:rsidR="008A5B71">
              <w:rPr>
                <w:noProof/>
                <w:webHidden/>
              </w:rPr>
              <w:fldChar w:fldCharType="end"/>
            </w:r>
          </w:hyperlink>
        </w:p>
        <w:p w:rsidR="008A5B71" w:rsidRDefault="009F6AD9">
          <w:pPr>
            <w:pStyle w:val="TOC2"/>
            <w:tabs>
              <w:tab w:val="right" w:pos="9017"/>
            </w:tabs>
            <w:rPr>
              <w:rFonts w:eastAsiaTheme="minorEastAsia" w:cstheme="minorBidi"/>
              <w:b w:val="0"/>
              <w:bCs w:val="0"/>
              <w:noProof/>
              <w:sz w:val="22"/>
              <w:szCs w:val="22"/>
              <w:lang w:val="nl-BE" w:eastAsia="nl-BE"/>
            </w:rPr>
          </w:pPr>
          <w:hyperlink w:anchor="_Toc512419662" w:history="1">
            <w:r w:rsidR="008A5B71" w:rsidRPr="00DC5503">
              <w:rPr>
                <w:rStyle w:val="Hyperlink"/>
                <w:noProof/>
              </w:rPr>
              <w:t>Chapter Five God’s message.</w:t>
            </w:r>
            <w:r w:rsidR="008A5B71">
              <w:rPr>
                <w:noProof/>
                <w:webHidden/>
              </w:rPr>
              <w:tab/>
            </w:r>
            <w:r w:rsidR="008A5B71">
              <w:rPr>
                <w:noProof/>
                <w:webHidden/>
              </w:rPr>
              <w:fldChar w:fldCharType="begin"/>
            </w:r>
            <w:r w:rsidR="008A5B71">
              <w:rPr>
                <w:noProof/>
                <w:webHidden/>
              </w:rPr>
              <w:instrText xml:space="preserve"> PAGEREF _Toc512419662 \h </w:instrText>
            </w:r>
            <w:r w:rsidR="008A5B71">
              <w:rPr>
                <w:noProof/>
                <w:webHidden/>
              </w:rPr>
            </w:r>
            <w:r w:rsidR="008A5B71">
              <w:rPr>
                <w:noProof/>
                <w:webHidden/>
              </w:rPr>
              <w:fldChar w:fldCharType="separate"/>
            </w:r>
            <w:r w:rsidR="008A5B71">
              <w:rPr>
                <w:noProof/>
                <w:webHidden/>
              </w:rPr>
              <w:t>89</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63" w:history="1">
            <w:r w:rsidR="008A5B71" w:rsidRPr="00DC5503">
              <w:rPr>
                <w:rStyle w:val="Hyperlink"/>
                <w:noProof/>
              </w:rPr>
              <w:t>God’s Message</w:t>
            </w:r>
            <w:r w:rsidR="008A5B71">
              <w:rPr>
                <w:noProof/>
                <w:webHidden/>
              </w:rPr>
              <w:tab/>
            </w:r>
            <w:r w:rsidR="008A5B71">
              <w:rPr>
                <w:noProof/>
                <w:webHidden/>
              </w:rPr>
              <w:fldChar w:fldCharType="begin"/>
            </w:r>
            <w:r w:rsidR="008A5B71">
              <w:rPr>
                <w:noProof/>
                <w:webHidden/>
              </w:rPr>
              <w:instrText xml:space="preserve"> PAGEREF _Toc512419663 \h </w:instrText>
            </w:r>
            <w:r w:rsidR="008A5B71">
              <w:rPr>
                <w:noProof/>
                <w:webHidden/>
              </w:rPr>
            </w:r>
            <w:r w:rsidR="008A5B71">
              <w:rPr>
                <w:noProof/>
                <w:webHidden/>
              </w:rPr>
              <w:fldChar w:fldCharType="separate"/>
            </w:r>
            <w:r w:rsidR="008A5B71">
              <w:rPr>
                <w:noProof/>
                <w:webHidden/>
              </w:rPr>
              <w:t>90</w:t>
            </w:r>
            <w:r w:rsidR="008A5B71">
              <w:rPr>
                <w:noProof/>
                <w:webHidden/>
              </w:rPr>
              <w:fldChar w:fldCharType="end"/>
            </w:r>
          </w:hyperlink>
        </w:p>
        <w:p w:rsidR="008A5B71" w:rsidRDefault="009F6AD9">
          <w:pPr>
            <w:pStyle w:val="TOC3"/>
            <w:tabs>
              <w:tab w:val="right" w:pos="9017"/>
            </w:tabs>
            <w:rPr>
              <w:rFonts w:eastAsiaTheme="minorEastAsia" w:cstheme="minorBidi"/>
              <w:noProof/>
              <w:sz w:val="22"/>
              <w:szCs w:val="22"/>
              <w:lang w:val="nl-BE" w:eastAsia="nl-BE"/>
            </w:rPr>
          </w:pPr>
          <w:hyperlink w:anchor="_Toc512419664" w:history="1">
            <w:r w:rsidR="008A5B71" w:rsidRPr="00DC5503">
              <w:rPr>
                <w:rStyle w:val="Hyperlink"/>
                <w:noProof/>
              </w:rPr>
              <w:t>Cover</w:t>
            </w:r>
            <w:r w:rsidR="008A5B71">
              <w:rPr>
                <w:noProof/>
                <w:webHidden/>
              </w:rPr>
              <w:tab/>
            </w:r>
            <w:r w:rsidR="008A5B71">
              <w:rPr>
                <w:noProof/>
                <w:webHidden/>
              </w:rPr>
              <w:fldChar w:fldCharType="begin"/>
            </w:r>
            <w:r w:rsidR="008A5B71">
              <w:rPr>
                <w:noProof/>
                <w:webHidden/>
              </w:rPr>
              <w:instrText xml:space="preserve"> PAGEREF _Toc512419664 \h </w:instrText>
            </w:r>
            <w:r w:rsidR="008A5B71">
              <w:rPr>
                <w:noProof/>
                <w:webHidden/>
              </w:rPr>
            </w:r>
            <w:r w:rsidR="008A5B71">
              <w:rPr>
                <w:noProof/>
                <w:webHidden/>
              </w:rPr>
              <w:fldChar w:fldCharType="separate"/>
            </w:r>
            <w:r w:rsidR="008A5B71">
              <w:rPr>
                <w:noProof/>
                <w:webHidden/>
              </w:rPr>
              <w:t>92</w:t>
            </w:r>
            <w:r w:rsidR="008A5B71">
              <w:rPr>
                <w:noProof/>
                <w:webHidden/>
              </w:rPr>
              <w:fldChar w:fldCharType="end"/>
            </w:r>
          </w:hyperlink>
        </w:p>
        <w:p w:rsidR="008A5B71" w:rsidRDefault="008A5B71">
          <w:r>
            <w:rPr>
              <w:b/>
              <w:bCs/>
              <w:noProof/>
            </w:rPr>
            <w:fldChar w:fldCharType="end"/>
          </w:r>
        </w:p>
      </w:sdtContent>
    </w:sdt>
    <w:p w:rsidR="006A518B" w:rsidRPr="008A5B71" w:rsidRDefault="006A518B" w:rsidP="008A5B71">
      <w:pPr>
        <w:pStyle w:val="TOC2"/>
        <w:tabs>
          <w:tab w:val="right" w:pos="9017"/>
        </w:tabs>
        <w:rPr>
          <w:rFonts w:eastAsiaTheme="minorEastAsia" w:cstheme="minorBidi"/>
          <w:b w:val="0"/>
          <w:bCs w:val="0"/>
          <w:noProof/>
          <w:sz w:val="22"/>
          <w:szCs w:val="22"/>
          <w:lang w:val="nl-BE" w:eastAsia="nl-BE"/>
        </w:rPr>
      </w:pPr>
    </w:p>
    <w:p w:rsidR="00286E79" w:rsidRDefault="00286E79" w:rsidP="00286E79"/>
    <w:p w:rsidR="00286E79" w:rsidRDefault="00286E79" w:rsidP="00286E79"/>
    <w:p w:rsidR="00286E79" w:rsidRDefault="00286E79" w:rsidP="00286E79"/>
    <w:p w:rsidR="00286E79" w:rsidRDefault="00286E79" w:rsidP="00286E79"/>
    <w:p w:rsidR="00286E79" w:rsidRDefault="00286E79" w:rsidP="00286E79"/>
    <w:p w:rsidR="00286E79" w:rsidRDefault="00286E79" w:rsidP="00286E79"/>
    <w:p w:rsidR="00286E79" w:rsidRDefault="00286E79" w:rsidP="00286E79"/>
    <w:p w:rsidR="00286E79" w:rsidRDefault="00286E79" w:rsidP="00286E79"/>
    <w:p w:rsidR="00286E79" w:rsidRDefault="00286E79" w:rsidP="00286E79"/>
    <w:p w:rsidR="00286E79" w:rsidRDefault="00286E79" w:rsidP="00286E79"/>
    <w:p w:rsidR="00152BCF" w:rsidRDefault="00152BCF" w:rsidP="00286E79"/>
    <w:p w:rsidR="00152BCF" w:rsidRDefault="00152BCF" w:rsidP="00286E79"/>
    <w:p w:rsidR="00152BCF" w:rsidRDefault="00152BCF" w:rsidP="00286E79"/>
    <w:p w:rsidR="00152BCF" w:rsidRDefault="00152BCF" w:rsidP="00286E79"/>
    <w:p w:rsidR="00152BCF" w:rsidRDefault="00152BCF" w:rsidP="00286E79"/>
    <w:p w:rsidR="00286E79" w:rsidRPr="00117C3C" w:rsidRDefault="00286E79" w:rsidP="00286E79"/>
    <w:p w:rsidR="00286E79" w:rsidRPr="00286E79" w:rsidRDefault="00152BCF" w:rsidP="00286E79">
      <w:pPr>
        <w:pStyle w:val="kop2"/>
        <w:rPr>
          <w:sz w:val="40"/>
          <w:szCs w:val="40"/>
        </w:rPr>
      </w:pPr>
      <w:bookmarkStart w:id="12" w:name="_Toc512419337"/>
      <w:bookmarkStart w:id="13" w:name="_Toc512419383"/>
      <w:bookmarkStart w:id="14" w:name="_Toc512419576"/>
      <w:bookmarkStart w:id="15" w:name="_Toc512419634"/>
      <w:r>
        <w:rPr>
          <w:sz w:val="40"/>
          <w:szCs w:val="40"/>
        </w:rPr>
        <w:t>Chapter One</w:t>
      </w:r>
      <w:r>
        <w:rPr>
          <w:sz w:val="40"/>
          <w:szCs w:val="40"/>
        </w:rPr>
        <w:br/>
      </w:r>
      <w:r w:rsidR="00286E79" w:rsidRPr="00286E79">
        <w:rPr>
          <w:sz w:val="40"/>
          <w:szCs w:val="40"/>
        </w:rPr>
        <w:t>Infinity – Seeing the World through God’s Eyes.</w:t>
      </w:r>
      <w:bookmarkEnd w:id="12"/>
      <w:bookmarkEnd w:id="13"/>
      <w:bookmarkEnd w:id="14"/>
      <w:bookmarkEnd w:id="15"/>
    </w:p>
    <w:p w:rsidR="00D22CB9" w:rsidRPr="005110FE" w:rsidRDefault="00D22CB9" w:rsidP="00286E79">
      <w:pPr>
        <w:pStyle w:val="Naamhoofdstuk"/>
      </w:pPr>
      <w:bookmarkStart w:id="16" w:name="_GoBack"/>
      <w:bookmarkEnd w:id="16"/>
      <w:r w:rsidRPr="00286E79">
        <w:br w:type="page"/>
      </w:r>
      <w:bookmarkStart w:id="17" w:name="_Toc512419338"/>
      <w:bookmarkStart w:id="18" w:name="_Toc512419635"/>
      <w:sdt>
        <w:sdtPr>
          <w:id w:val="498842615"/>
          <w:placeholder>
            <w:docPart w:val="5BC8E43920C6494F82DE3E42A228B9C9"/>
          </w:placeholder>
        </w:sdtPr>
        <w:sdtContent>
          <w:r w:rsidR="007910A0">
            <w:t>Warning</w:t>
          </w:r>
        </w:sdtContent>
      </w:sdt>
      <w:bookmarkEnd w:id="17"/>
      <w:bookmarkEnd w:id="18"/>
    </w:p>
    <w:p w:rsidR="00E274D7" w:rsidRDefault="00606210" w:rsidP="00606210">
      <w:pPr>
        <w:pStyle w:val="Hoofdtekst"/>
      </w:pPr>
      <w:r w:rsidRPr="005110FE">
        <w:tab/>
      </w:r>
      <w:r w:rsidR="00C16B93">
        <w:t>First and foremost, let me apologize, I</w:t>
      </w:r>
      <w:r w:rsidR="008E577F">
        <w:t xml:space="preserve"> thought I</w:t>
      </w:r>
      <w:r w:rsidR="00C16B93">
        <w:t xml:space="preserve"> only had 5 minutes to save the world.</w:t>
      </w:r>
      <w:r w:rsidR="008E577F">
        <w:t xml:space="preserve"> </w:t>
      </w:r>
      <w:r w:rsidR="007910A0">
        <w:t xml:space="preserve">Before you decide to continue reading this I must warn you that what I’m about to tell you </w:t>
      </w:r>
      <w:r w:rsidR="003A6B6F">
        <w:t>may</w:t>
      </w:r>
      <w:r w:rsidR="007910A0">
        <w:t xml:space="preserve"> confuse you, make you feel lonely and</w:t>
      </w:r>
      <w:r w:rsidR="00F77048">
        <w:t xml:space="preserve"> </w:t>
      </w:r>
      <w:r w:rsidR="007910A0">
        <w:t>helpless. The duality</w:t>
      </w:r>
      <w:r w:rsidR="00864D8B">
        <w:rPr>
          <w:rStyle w:val="FootnoteReference"/>
        </w:rPr>
        <w:footnoteReference w:id="1"/>
      </w:r>
      <w:r w:rsidR="00864D8B">
        <w:t xml:space="preserve"> </w:t>
      </w:r>
      <w:r w:rsidR="007910A0">
        <w:t>that I’m giving you will make you either believe in it or make you believe that I’</w:t>
      </w:r>
      <w:r w:rsidR="00864D8B">
        <w:t xml:space="preserve">m just </w:t>
      </w:r>
      <w:r w:rsidR="00474649">
        <w:t>another crazy guy. And now you</w:t>
      </w:r>
      <w:r w:rsidR="00864D8B">
        <w:t xml:space="preserve"> </w:t>
      </w:r>
      <w:r w:rsidR="007824DF">
        <w:t>may be thinking</w:t>
      </w:r>
      <w:r w:rsidR="00864D8B">
        <w:t>, “this better be good”. I can’t promise</w:t>
      </w:r>
      <w:r w:rsidR="003A6B6F">
        <w:t xml:space="preserve"> you</w:t>
      </w:r>
      <w:r w:rsidR="00864D8B">
        <w:t xml:space="preserve"> that. You see, by the end of this book I want you to tell </w:t>
      </w:r>
      <w:r w:rsidR="0027770E">
        <w:t xml:space="preserve">me </w:t>
      </w:r>
      <w:r w:rsidR="00864D8B">
        <w:t>whether or not it is. Cause what I’m proposing isn’t</w:t>
      </w:r>
      <w:r w:rsidR="0027770E">
        <w:t xml:space="preserve"> some</w:t>
      </w:r>
      <w:r w:rsidR="00864D8B">
        <w:t xml:space="preserve"> philosophy </w:t>
      </w:r>
      <w:r w:rsidR="0027770E">
        <w:t xml:space="preserve">or religion or science. They are just part of ‘the big picture’. What I’m about to tell you is how I live or lived, depending </w:t>
      </w:r>
      <w:r w:rsidR="003A6B6F">
        <w:t xml:space="preserve">on </w:t>
      </w:r>
      <w:r w:rsidR="0027770E">
        <w:t xml:space="preserve">my current physical state </w:t>
      </w:r>
      <w:r w:rsidR="003A6B6F">
        <w:t>at</w:t>
      </w:r>
      <w:r w:rsidR="0027770E">
        <w:t xml:space="preserve"> the time you’re reading this.</w:t>
      </w:r>
      <w:r w:rsidR="003A6B6F">
        <w:t xml:space="preserve"> Now you’re probably thinking “this is going to be a sad story about a dying man”. Well, what if I told you that dying doesn’t really feel as dying</w:t>
      </w:r>
      <w:r w:rsidR="00A73D2A">
        <w:t xml:space="preserve"> for me</w:t>
      </w:r>
      <w:r w:rsidR="003A6B6F">
        <w:t>? And what if I told you that I could convince you of that?</w:t>
      </w:r>
      <w:r w:rsidR="00027F85">
        <w:t xml:space="preserve"> Don’t worry, be happy</w:t>
      </w:r>
      <w:r w:rsidR="008F4BEF">
        <w:t xml:space="preserve">, that’s </w:t>
      </w:r>
      <w:r w:rsidR="008E577F">
        <w:t xml:space="preserve">a </w:t>
      </w:r>
      <w:r w:rsidR="008F4BEF">
        <w:t>very important</w:t>
      </w:r>
      <w:r w:rsidR="008E577F">
        <w:t xml:space="preserve"> mindset to have when reading this</w:t>
      </w:r>
      <w:r w:rsidR="00027F85">
        <w:t>.</w:t>
      </w:r>
      <w:r w:rsidR="0027770E">
        <w:t xml:space="preserve"> You might have heard of this book by someone who knew me or </w:t>
      </w:r>
      <w:r w:rsidR="00E274D7">
        <w:t>via</w:t>
      </w:r>
      <w:r w:rsidR="0027770E">
        <w:t xml:space="preserve"> viral</w:t>
      </w:r>
      <w:r w:rsidR="00B3009E">
        <w:t xml:space="preserve"> distribution</w:t>
      </w:r>
      <w:r w:rsidR="0027770E">
        <w:t xml:space="preserve">. </w:t>
      </w:r>
      <w:r w:rsidR="00474649">
        <w:t>If</w:t>
      </w:r>
      <w:r w:rsidR="00A37CA8">
        <w:t xml:space="preserve"> I wasn’t able to</w:t>
      </w:r>
      <w:r w:rsidR="00B91C9F">
        <w:t xml:space="preserve"> publish this</w:t>
      </w:r>
      <w:r w:rsidR="00A37CA8">
        <w:t xml:space="preserve"> and you’ve got somehow your hands on this, please </w:t>
      </w:r>
      <w:r w:rsidR="00B91C9F">
        <w:t>do</w:t>
      </w:r>
      <w:r w:rsidR="00A37CA8">
        <w:t xml:space="preserve">. Basically, if you want to redistribute my work, anyone is free to do so. </w:t>
      </w:r>
      <w:r w:rsidR="007824DF">
        <w:t xml:space="preserve">It’s </w:t>
      </w:r>
      <w:r w:rsidR="00C344C3">
        <w:t xml:space="preserve">what </w:t>
      </w:r>
      <w:r w:rsidR="002F3653">
        <w:t>I</w:t>
      </w:r>
      <w:r w:rsidR="00C344C3">
        <w:t xml:space="preserve"> call a ‘Conditional </w:t>
      </w:r>
      <w:r w:rsidR="007824DF">
        <w:t>Open Source</w:t>
      </w:r>
      <w:r w:rsidR="00C344C3">
        <w:t>’ meaning that everything written here</w:t>
      </w:r>
      <w:r w:rsidR="002F3653">
        <w:t xml:space="preserve"> may be changed if a condition is met</w:t>
      </w:r>
      <w:r w:rsidR="007824DF">
        <w:t>.</w:t>
      </w:r>
      <w:r w:rsidR="002F3653">
        <w:t xml:space="preserve"> That condition being: Only if, </w:t>
      </w:r>
      <w:r w:rsidR="007A7626">
        <w:t xml:space="preserve">everyone in this collective </w:t>
      </w:r>
      <w:r w:rsidR="0035766C">
        <w:t>consciousness</w:t>
      </w:r>
      <w:r w:rsidR="002F3653">
        <w:t xml:space="preserve">, agrees with that particular change. </w:t>
      </w:r>
      <w:r w:rsidR="008F4BEF">
        <w:t>Remember,</w:t>
      </w:r>
      <w:r w:rsidR="00A37CA8">
        <w:t xml:space="preserve"> sometimes I have to explain stuff in a detail way because</w:t>
      </w:r>
      <w:r w:rsidR="002F3653">
        <w:t xml:space="preserve"> of </w:t>
      </w:r>
      <w:r w:rsidR="00E274D7">
        <w:t xml:space="preserve">a couple reasons: </w:t>
      </w:r>
    </w:p>
    <w:p w:rsidR="00E274D7" w:rsidRDefault="00E274D7" w:rsidP="00E274D7">
      <w:pPr>
        <w:pStyle w:val="Hoofdtekst"/>
        <w:numPr>
          <w:ilvl w:val="0"/>
          <w:numId w:val="1"/>
        </w:numPr>
      </w:pPr>
      <w:r>
        <w:t>W</w:t>
      </w:r>
      <w:r w:rsidR="007A7626">
        <w:t>e came to the realization of</w:t>
      </w:r>
      <w:r w:rsidR="0035766C">
        <w:t xml:space="preserve"> the existence of</w:t>
      </w:r>
      <w:r w:rsidR="007A7626">
        <w:t xml:space="preserve"> Objectivity and S</w:t>
      </w:r>
      <w:r w:rsidR="002F3653">
        <w:t>ubjectivity</w:t>
      </w:r>
      <w:r w:rsidR="00B91C9F">
        <w:t>, so</w:t>
      </w:r>
      <w:r>
        <w:t xml:space="preserve"> we must learn to be able to distinguish these two</w:t>
      </w:r>
      <w:r w:rsidR="0035766C">
        <w:t>, be careful though, they look alike</w:t>
      </w:r>
      <w:r w:rsidR="002F3653">
        <w:t>.</w:t>
      </w:r>
    </w:p>
    <w:p w:rsidR="00B91C9F" w:rsidRDefault="007431ED" w:rsidP="00E274D7">
      <w:pPr>
        <w:pStyle w:val="Hoofdtekst"/>
        <w:numPr>
          <w:ilvl w:val="0"/>
          <w:numId w:val="1"/>
        </w:numPr>
      </w:pPr>
      <w:r>
        <w:lastRenderedPageBreak/>
        <w:t>We h</w:t>
      </w:r>
      <w:r w:rsidR="007A7626">
        <w:t>ave learned L</w:t>
      </w:r>
      <w:r>
        <w:t>ove</w:t>
      </w:r>
      <w:r w:rsidR="00B91C9F">
        <w:t xml:space="preserve">, yet I barely see </w:t>
      </w:r>
      <w:r w:rsidR="007A7626">
        <w:t>her</w:t>
      </w:r>
      <w:r w:rsidR="00B91C9F">
        <w:t xml:space="preserve"> anymore. I also</w:t>
      </w:r>
      <w:r w:rsidR="007A7626">
        <w:t xml:space="preserve"> see that we aren’t looking hard enough to find U</w:t>
      </w:r>
      <w:r>
        <w:t>nknown. Whether that being a complete stranger or the mysteries that lies for you beyond this</w:t>
      </w:r>
      <w:r w:rsidR="00B91C9F">
        <w:t xml:space="preserve"> physical state</w:t>
      </w:r>
      <w:r>
        <w:t>.</w:t>
      </w:r>
      <w:r w:rsidR="002F3653">
        <w:t xml:space="preserve"> </w:t>
      </w:r>
      <w:r w:rsidR="00B91C9F">
        <w:t>Also,</w:t>
      </w:r>
      <w:r w:rsidR="007A7626">
        <w:t xml:space="preserve"> what happened to E</w:t>
      </w:r>
      <w:r>
        <w:t>quality?</w:t>
      </w:r>
      <w:r w:rsidR="00A37CA8">
        <w:t xml:space="preserve"> </w:t>
      </w:r>
    </w:p>
    <w:p w:rsidR="00E853A5" w:rsidRDefault="00B91C9F" w:rsidP="00E274D7">
      <w:pPr>
        <w:pStyle w:val="Hoofdtekst"/>
        <w:numPr>
          <w:ilvl w:val="0"/>
          <w:numId w:val="1"/>
        </w:numPr>
      </w:pPr>
      <w:r>
        <w:t>T</w:t>
      </w:r>
      <w:r w:rsidR="00A37CA8">
        <w:t xml:space="preserve">hese words I’m typing </w:t>
      </w:r>
      <w:r w:rsidR="00CE0A54">
        <w:t>might</w:t>
      </w:r>
      <w:r w:rsidR="003843CF">
        <w:t xml:space="preserve"> be my last words</w:t>
      </w:r>
      <w:r>
        <w:t xml:space="preserve">, </w:t>
      </w:r>
      <w:r w:rsidR="00CE0A54">
        <w:t>but</w:t>
      </w:r>
      <w:r w:rsidR="003843CF">
        <w:t xml:space="preserve"> I am strong and I </w:t>
      </w:r>
      <w:r w:rsidR="00CE0A54">
        <w:t>won’t give up on Humanity</w:t>
      </w:r>
      <w:r w:rsidR="002009E2">
        <w:t>.</w:t>
      </w:r>
      <w:r w:rsidR="00370052">
        <w:t xml:space="preserve"> Sometimes,</w:t>
      </w:r>
      <w:r w:rsidR="00CE0A54">
        <w:t xml:space="preserve"> I</w:t>
      </w:r>
      <w:r w:rsidR="008E577F">
        <w:t>’m not doing so well physically</w:t>
      </w:r>
      <w:r w:rsidR="003843CF">
        <w:t>,</w:t>
      </w:r>
      <w:r w:rsidR="00A967FE">
        <w:t xml:space="preserve"> that’s why I’m writing this book. I</w:t>
      </w:r>
      <w:r w:rsidR="003843CF">
        <w:t>t’s nature’s way of saying</w:t>
      </w:r>
      <w:r w:rsidR="008E577F">
        <w:t xml:space="preserve"> that my job here on Earth isn’t finished yet</w:t>
      </w:r>
      <w:r w:rsidR="003843CF">
        <w:t>.</w:t>
      </w:r>
      <w:r w:rsidR="00D6253B">
        <w:t xml:space="preserve"> </w:t>
      </w:r>
      <w:r w:rsidR="002009E2">
        <w:t xml:space="preserve">Although I think that I’m starting to realize </w:t>
      </w:r>
      <w:r w:rsidR="00A967FE">
        <w:t>why I am this way</w:t>
      </w:r>
      <w:r w:rsidR="002009E2">
        <w:t>.</w:t>
      </w:r>
      <w:r w:rsidR="00154D10">
        <w:t xml:space="preserve"> And I got a reminder a</w:t>
      </w:r>
      <w:r w:rsidR="002009E2">
        <w:t>fter my accident in</w:t>
      </w:r>
      <w:r w:rsidR="00323D4D">
        <w:t xml:space="preserve"> 2011 </w:t>
      </w:r>
      <w:r w:rsidR="002009E2">
        <w:t>where I strongly b</w:t>
      </w:r>
      <w:r w:rsidR="000F3E09">
        <w:t>elieve that I’ve died and ca</w:t>
      </w:r>
      <w:r w:rsidR="002009E2">
        <w:t>me bac</w:t>
      </w:r>
      <w:r w:rsidR="007C11DE">
        <w:t>k</w:t>
      </w:r>
      <w:r w:rsidR="002009E2">
        <w:t xml:space="preserve">. And that </w:t>
      </w:r>
      <w:r w:rsidR="00E853A5">
        <w:t>somehow, I’m supposed to go back.</w:t>
      </w:r>
      <w:r w:rsidR="007C11DE" w:rsidRPr="007C11DE">
        <w:t xml:space="preserve"> </w:t>
      </w:r>
      <w:r w:rsidR="007C11DE">
        <w:t xml:space="preserve">Some would call this an </w:t>
      </w:r>
      <w:r w:rsidR="00902841">
        <w:t>NDE but</w:t>
      </w:r>
      <w:r w:rsidR="007C11DE">
        <w:t xml:space="preserve"> call it whatever you want.</w:t>
      </w:r>
      <w:r w:rsidR="00E853A5">
        <w:t xml:space="preserve"> So, yea, </w:t>
      </w:r>
      <w:r w:rsidR="0035766C">
        <w:t>Death</w:t>
      </w:r>
      <w:r w:rsidR="00E853A5">
        <w:t xml:space="preserve"> is </w:t>
      </w:r>
      <w:r w:rsidR="0035766C">
        <w:t>a sneaky bastard</w:t>
      </w:r>
      <w:r w:rsidR="00A01EC2">
        <w:t>, but don’t worry he isn’t scary</w:t>
      </w:r>
      <w:r w:rsidR="00E853A5">
        <w:t>.</w:t>
      </w:r>
      <w:r w:rsidR="00E74AA3">
        <w:t xml:space="preserve"> And H</w:t>
      </w:r>
      <w:r w:rsidR="00B3009E">
        <w:t>e will come for you too</w:t>
      </w:r>
      <w:r w:rsidR="002F507C">
        <w:t xml:space="preserve"> one day</w:t>
      </w:r>
      <w:r w:rsidR="008F4BEF">
        <w:t>, I just hope that you have learned something by then</w:t>
      </w:r>
      <w:r w:rsidR="00B3009E">
        <w:t>.</w:t>
      </w:r>
      <w:r w:rsidR="00A37CA8">
        <w:t xml:space="preserve"> Don’t be afraid dear reader, everyone is dyin</w:t>
      </w:r>
      <w:r w:rsidR="00E02BE9">
        <w:t>g. Me, well I’m just dying in an</w:t>
      </w:r>
      <w:r w:rsidR="00A37CA8">
        <w:t xml:space="preserve"> unusual way</w:t>
      </w:r>
      <w:r w:rsidR="00E853A5">
        <w:t>, I</w:t>
      </w:r>
      <w:r w:rsidR="008E5DD4">
        <w:t>’m dying with Pain</w:t>
      </w:r>
      <w:r w:rsidR="009278A5">
        <w:t xml:space="preserve">, </w:t>
      </w:r>
      <w:r w:rsidR="00012CAD">
        <w:t>he’s a good friend of mine</w:t>
      </w:r>
      <w:r w:rsidR="00CE0A54">
        <w:t xml:space="preserve"> (figuratively speaking)</w:t>
      </w:r>
      <w:r w:rsidR="00A37CA8">
        <w:t>.</w:t>
      </w:r>
      <w:r w:rsidR="00330431">
        <w:t xml:space="preserve"> And </w:t>
      </w:r>
      <w:r w:rsidR="00A967FE">
        <w:t>H</w:t>
      </w:r>
      <w:r w:rsidR="00330431">
        <w:t>e reminds me that the World is suffering an</w:t>
      </w:r>
      <w:r w:rsidR="00AE736B">
        <w:t xml:space="preserve">d shouldn’t be suffering, for we </w:t>
      </w:r>
      <w:r w:rsidR="00330431">
        <w:t>can make it, through cooperation with Humanity, better.</w:t>
      </w:r>
      <w:r w:rsidR="00A37CA8">
        <w:t xml:space="preserve"> </w:t>
      </w:r>
      <w:r w:rsidR="00D658F0">
        <w:t xml:space="preserve">Cause I want to break up with Pain, I </w:t>
      </w:r>
      <w:r w:rsidR="00AE736B">
        <w:t>want to</w:t>
      </w:r>
      <w:r w:rsidR="00D658F0">
        <w:t xml:space="preserve"> release you from this Pain. For when you are with Pain, so am I.</w:t>
      </w:r>
      <w:r w:rsidR="00AE736B">
        <w:t xml:space="preserve"> It saddens me to see Pain in this World.</w:t>
      </w:r>
    </w:p>
    <w:p w:rsidR="000F3E09" w:rsidRDefault="0086464A" w:rsidP="00E853A5">
      <w:pPr>
        <w:pStyle w:val="Hoofdtekst"/>
        <w:ind w:left="360"/>
      </w:pPr>
      <w:r>
        <w:t xml:space="preserve">I’ve been living my life for as long as I’ve known. The memories that I’m having are constantly being confirmed by my outside senses. Leaving me </w:t>
      </w:r>
      <w:r w:rsidR="009C7B31">
        <w:t>with constant conflicts of as to</w:t>
      </w:r>
      <w:r>
        <w:t xml:space="preserve"> why this is happening</w:t>
      </w:r>
      <w:r w:rsidR="00CA0BB4">
        <w:t>?</w:t>
      </w:r>
      <w:r>
        <w:t xml:space="preserve"> I’m faced with the struggles that you too will face one day, although I hope that because of what I’m about to tell you </w:t>
      </w:r>
      <w:r w:rsidR="009C7B31">
        <w:t xml:space="preserve">will </w:t>
      </w:r>
      <w:r w:rsidR="007824DF">
        <w:t xml:space="preserve">maybe </w:t>
      </w:r>
      <w:r w:rsidR="009C7B31">
        <w:t>change the world that</w:t>
      </w:r>
      <w:r>
        <w:t xml:space="preserve"> </w:t>
      </w:r>
      <w:r w:rsidR="00A01EC2">
        <w:t>you</w:t>
      </w:r>
      <w:r>
        <w:t xml:space="preserve"> all have to perceive.</w:t>
      </w:r>
      <w:r w:rsidR="00330431">
        <w:t xml:space="preserve"> Because I am a safety measure, but so are You.</w:t>
      </w:r>
      <w:r>
        <w:t xml:space="preserve"> I’m writing this because I feel obligated to</w:t>
      </w:r>
      <w:r w:rsidR="000954D2">
        <w:t xml:space="preserve">, not in the sense that I don’t want to, but more in the sense </w:t>
      </w:r>
      <w:r w:rsidR="000954D2">
        <w:lastRenderedPageBreak/>
        <w:t>that I</w:t>
      </w:r>
      <w:r w:rsidR="009C7B31">
        <w:t>’ve</w:t>
      </w:r>
      <w:r w:rsidR="00012CAD">
        <w:t xml:space="preserve"> realized what </w:t>
      </w:r>
      <w:r w:rsidR="00163CEF">
        <w:t>T</w:t>
      </w:r>
      <w:r w:rsidR="004831CB">
        <w:t>ime</w:t>
      </w:r>
      <w:r w:rsidR="00012CAD">
        <w:t xml:space="preserve"> was telling me</w:t>
      </w:r>
      <w:r w:rsidR="004831CB">
        <w:t xml:space="preserve"> and it’s</w:t>
      </w:r>
      <w:r w:rsidR="00163CEF">
        <w:t xml:space="preserve"> not about m</w:t>
      </w:r>
      <w:r w:rsidR="000954D2">
        <w:t>e</w:t>
      </w:r>
      <w:r>
        <w:t>.</w:t>
      </w:r>
      <w:r w:rsidR="000954D2">
        <w:t xml:space="preserve"> Nor is it about you. It’s about all of us,</w:t>
      </w:r>
      <w:r w:rsidR="00330431">
        <w:t xml:space="preserve"> as a collective</w:t>
      </w:r>
      <w:r w:rsidR="00957C8D">
        <w:t xml:space="preserve">. </w:t>
      </w:r>
      <w:r w:rsidR="00330431">
        <w:t>For in the end we become the same, we</w:t>
      </w:r>
      <w:r w:rsidR="00957C8D">
        <w:t xml:space="preserve"> become what </w:t>
      </w:r>
      <w:r w:rsidR="00D658F0">
        <w:t>God</w:t>
      </w:r>
      <w:r w:rsidR="00957C8D">
        <w:t xml:space="preserve"> always wanted </w:t>
      </w:r>
      <w:r w:rsidR="00330431">
        <w:t>us</w:t>
      </w:r>
      <w:r w:rsidR="00957C8D">
        <w:t xml:space="preserve"> to become, basically a God</w:t>
      </w:r>
      <w:r w:rsidR="001E7361">
        <w:t>. He wants us to learn to live</w:t>
      </w:r>
      <w:r w:rsidR="00AE736B">
        <w:t xml:space="preserve"> in</w:t>
      </w:r>
      <w:r w:rsidR="001E7361">
        <w:t xml:space="preserve"> the physical state, to experience the challenges that comes with it, for you are not alone in this </w:t>
      </w:r>
      <w:r w:rsidR="00A967FE">
        <w:t>World, so</w:t>
      </w:r>
      <w:r w:rsidR="001E7361">
        <w:t xml:space="preserve"> you must learn to live with each other in this World. B</w:t>
      </w:r>
      <w:r w:rsidR="00067195">
        <w:t>ecause we are all fallen angels learning</w:t>
      </w:r>
      <w:r w:rsidR="001E7361">
        <w:t xml:space="preserve"> a</w:t>
      </w:r>
      <w:r w:rsidR="00067195">
        <w:t xml:space="preserve"> </w:t>
      </w:r>
      <w:r w:rsidR="001E7361">
        <w:t>lesson, that lesson could be multiple lessons, but one thing is for sure that the two most important lessons, the ones that you need before graduating are again: ‘Love and True Selflessness’</w:t>
      </w:r>
      <w:r w:rsidR="00957C8D">
        <w:t>.</w:t>
      </w:r>
      <w:r w:rsidR="00AE736B">
        <w:t xml:space="preserve"> Love can be represented as in</w:t>
      </w:r>
      <w:r w:rsidR="001E7361">
        <w:t xml:space="preserve"> Love for animals, a partner, education</w:t>
      </w:r>
      <w:r w:rsidR="00370052">
        <w:t>, work</w:t>
      </w:r>
      <w:r w:rsidR="001E7361">
        <w:t xml:space="preserve">, </w:t>
      </w:r>
      <w:r w:rsidR="00770EF9">
        <w:t xml:space="preserve">family, friends, </w:t>
      </w:r>
      <w:r w:rsidR="001E7361">
        <w:t xml:space="preserve">etc. True Selflessness can be </w:t>
      </w:r>
      <w:r w:rsidR="00D364EA">
        <w:t>represented</w:t>
      </w:r>
      <w:r w:rsidR="001E7361">
        <w:t xml:space="preserve"> as helping your neighbor</w:t>
      </w:r>
      <w:r w:rsidR="00924F8B">
        <w:t xml:space="preserve">, </w:t>
      </w:r>
      <w:r w:rsidR="00A967FE">
        <w:t xml:space="preserve">a </w:t>
      </w:r>
      <w:r w:rsidR="001E7361">
        <w:t xml:space="preserve">stranger, </w:t>
      </w:r>
      <w:r w:rsidR="00A967FE">
        <w:t xml:space="preserve">to live </w:t>
      </w:r>
      <w:r w:rsidR="00770EF9">
        <w:t xml:space="preserve">with </w:t>
      </w:r>
      <w:r w:rsidR="00A967FE">
        <w:t>less</w:t>
      </w:r>
      <w:r w:rsidR="00770EF9">
        <w:t xml:space="preserve"> and to</w:t>
      </w:r>
      <w:r w:rsidR="00A9533C">
        <w:t xml:space="preserve"> be able</w:t>
      </w:r>
      <w:r w:rsidR="00770EF9">
        <w:t xml:space="preserve"> give more</w:t>
      </w:r>
      <w:r w:rsidR="00A967FE">
        <w:t xml:space="preserve">, </w:t>
      </w:r>
      <w:r w:rsidR="00924F8B">
        <w:t xml:space="preserve">etc. </w:t>
      </w:r>
      <w:r w:rsidR="001E7361">
        <w:t xml:space="preserve">for when you see a stranger, you must </w:t>
      </w:r>
      <w:r w:rsidR="00770EF9">
        <w:t>try</w:t>
      </w:r>
      <w:r w:rsidR="004F132F">
        <w:t xml:space="preserve"> to</w:t>
      </w:r>
      <w:r w:rsidR="00770EF9">
        <w:t xml:space="preserve"> befriend him or her</w:t>
      </w:r>
      <w:r w:rsidR="001E7361">
        <w:t xml:space="preserve">, for everyone is in need of </w:t>
      </w:r>
      <w:r w:rsidR="00ED04CE">
        <w:t>friends</w:t>
      </w:r>
      <w:r w:rsidR="001E7361">
        <w:t>.</w:t>
      </w:r>
      <w:r w:rsidR="00157F17">
        <w:t xml:space="preserve"> Because I’ve</w:t>
      </w:r>
      <w:r w:rsidR="00A9533C">
        <w:t xml:space="preserve"> noticed</w:t>
      </w:r>
      <w:r w:rsidR="00157F17">
        <w:t xml:space="preserve"> that in this world, </w:t>
      </w:r>
      <w:r w:rsidR="00263FCC">
        <w:t>the</w:t>
      </w:r>
      <w:r w:rsidR="00157F17">
        <w:t xml:space="preserve"> older you get, the less</w:t>
      </w:r>
      <w:r w:rsidR="00370052">
        <w:t xml:space="preserve"> social you become. This isn’t G</w:t>
      </w:r>
      <w:r w:rsidR="00157F17">
        <w:t>ood. Age shouldn’t matter much when it comes to friends</w:t>
      </w:r>
      <w:r w:rsidR="00CE636B">
        <w:t>, when it comes to socialization</w:t>
      </w:r>
      <w:r w:rsidR="00157F17">
        <w:t>. (Think objectively when judging this</w:t>
      </w:r>
      <w:r w:rsidR="00370052">
        <w:t xml:space="preserve"> phrase</w:t>
      </w:r>
      <w:r w:rsidR="00157F17">
        <w:t>…)</w:t>
      </w:r>
      <w:r w:rsidR="00ED04CE">
        <w:t xml:space="preserve"> You are starting to get it. </w:t>
      </w:r>
      <w:r w:rsidR="001E7361">
        <w:t xml:space="preserve">Love and True Selflessness </w:t>
      </w:r>
      <w:r w:rsidR="007C11DE">
        <w:t>are</w:t>
      </w:r>
      <w:r w:rsidR="001E7361">
        <w:t xml:space="preserve"> obviously </w:t>
      </w:r>
      <w:r w:rsidR="00DA7902">
        <w:t>a</w:t>
      </w:r>
      <w:r w:rsidR="001E7361">
        <w:t xml:space="preserve"> big less</w:t>
      </w:r>
      <w:r w:rsidR="00CE0A54">
        <w:t>o</w:t>
      </w:r>
      <w:r w:rsidR="001E7361">
        <w:t>n here, but some people don’t realize that they</w:t>
      </w:r>
      <w:r w:rsidR="00ED04CE">
        <w:t xml:space="preserve"> are</w:t>
      </w:r>
      <w:r w:rsidR="001E7361">
        <w:t xml:space="preserve"> taking a journey</w:t>
      </w:r>
      <w:r w:rsidR="00ED04CE">
        <w:t xml:space="preserve"> </w:t>
      </w:r>
      <w:r w:rsidR="00F20424">
        <w:t>as well</w:t>
      </w:r>
      <w:r w:rsidR="001E7361">
        <w:t xml:space="preserve">. </w:t>
      </w:r>
      <w:r w:rsidR="00957C8D">
        <w:t xml:space="preserve"> But because </w:t>
      </w:r>
      <w:r w:rsidR="00AE736B">
        <w:t>becoming</w:t>
      </w:r>
      <w:r w:rsidR="00957C8D">
        <w:t xml:space="preserve"> a God is difficult while in physical state, </w:t>
      </w:r>
      <w:r w:rsidR="000F3E09">
        <w:t>I can only wr</w:t>
      </w:r>
      <w:r w:rsidR="0035766C">
        <w:t>ite this book in hopes that Death will finally take me home</w:t>
      </w:r>
      <w:r w:rsidR="0084747D">
        <w:t xml:space="preserve"> for when </w:t>
      </w:r>
      <w:r w:rsidR="00067195">
        <w:t>I think</w:t>
      </w:r>
      <w:r w:rsidR="00A5714E">
        <w:t xml:space="preserve"> </w:t>
      </w:r>
      <w:r w:rsidR="002100CC">
        <w:t xml:space="preserve">I’m </w:t>
      </w:r>
      <w:r w:rsidR="00A5714E">
        <w:t>ready.</w:t>
      </w:r>
      <w:r w:rsidR="002100CC">
        <w:t xml:space="preserve"> </w:t>
      </w:r>
      <w:r w:rsidR="00770EF9">
        <w:t xml:space="preserve">I will be ready when I feel that the World can </w:t>
      </w:r>
      <w:r w:rsidR="00CA4490">
        <w:t xml:space="preserve">handle itself </w:t>
      </w:r>
      <w:r w:rsidR="00770EF9">
        <w:t>without me.</w:t>
      </w:r>
      <w:r w:rsidR="008F4BEF">
        <w:t xml:space="preserve"> I just have</w:t>
      </w:r>
      <w:r w:rsidR="00D658F0">
        <w:t xml:space="preserve"> to work with</w:t>
      </w:r>
      <w:r w:rsidR="00A5714E">
        <w:t xml:space="preserve"> Humanity to make E</w:t>
      </w:r>
      <w:r w:rsidR="008F4BEF">
        <w:t>arth like Heaven, but let’s be honest, tha</w:t>
      </w:r>
      <w:r w:rsidR="00AE736B">
        <w:t>t’s not my job, that’s yours. I’m only fulfilling my duty, for</w:t>
      </w:r>
      <w:r w:rsidR="008F4BEF">
        <w:t xml:space="preserve"> when Humanity is in great need of my help.</w:t>
      </w:r>
      <w:r w:rsidR="00A5714E">
        <w:t xml:space="preserve"> To bring back happiness.</w:t>
      </w:r>
      <w:r w:rsidR="00B3009E">
        <w:t xml:space="preserve"> I realize his existence</w:t>
      </w:r>
      <w:r w:rsidR="008F4BEF">
        <w:t xml:space="preserve"> now</w:t>
      </w:r>
      <w:r w:rsidR="00B3009E">
        <w:t xml:space="preserve"> and welcome him with open arms to guide me to Good</w:t>
      </w:r>
      <w:r w:rsidR="00980F13">
        <w:t xml:space="preserve"> (aka God)</w:t>
      </w:r>
      <w:r w:rsidR="00B3009E">
        <w:t>.</w:t>
      </w:r>
      <w:r w:rsidR="00012CAD">
        <w:t xml:space="preserve"> Pain is begging me to take him with me but </w:t>
      </w:r>
      <w:r w:rsidR="004118D6">
        <w:t>I t</w:t>
      </w:r>
      <w:r w:rsidR="00012CAD">
        <w:t xml:space="preserve">old </w:t>
      </w:r>
      <w:r w:rsidR="004118D6">
        <w:t>him</w:t>
      </w:r>
      <w:r w:rsidR="00012CAD">
        <w:t xml:space="preserve"> that </w:t>
      </w:r>
      <w:r w:rsidR="004118D6">
        <w:t>I</w:t>
      </w:r>
      <w:r w:rsidR="00012CAD">
        <w:t xml:space="preserve"> might</w:t>
      </w:r>
      <w:r w:rsidR="000369DF">
        <w:t xml:space="preserve"> but</w:t>
      </w:r>
      <w:r w:rsidR="00012CAD">
        <w:t xml:space="preserve"> his shift isn’t over</w:t>
      </w:r>
      <w:r w:rsidR="000369DF">
        <w:t xml:space="preserve"> yet</w:t>
      </w:r>
      <w:r w:rsidR="00E74AA3">
        <w:t>, H</w:t>
      </w:r>
      <w:r w:rsidR="00012CAD">
        <w:t>e probably even have to work with Time on a next project.</w:t>
      </w:r>
      <w:r w:rsidR="00293436">
        <w:t xml:space="preserve"> </w:t>
      </w:r>
      <w:r w:rsidR="000369DF">
        <w:t>So, l</w:t>
      </w:r>
      <w:r w:rsidR="00B3009E">
        <w:t>et this be m</w:t>
      </w:r>
      <w:r w:rsidR="00293436">
        <w:t>y fi</w:t>
      </w:r>
      <w:r w:rsidR="00163CEF">
        <w:t xml:space="preserve">nal act and warning to </w:t>
      </w:r>
      <w:r w:rsidR="00163CEF">
        <w:lastRenderedPageBreak/>
        <w:t>H</w:t>
      </w:r>
      <w:r w:rsidR="00293436">
        <w:t>umanity.</w:t>
      </w:r>
      <w:r w:rsidR="000954D2">
        <w:t xml:space="preserve"> </w:t>
      </w:r>
      <w:r w:rsidR="007C2198">
        <w:t xml:space="preserve">Scared yet? </w:t>
      </w:r>
      <w:proofErr w:type="spellStart"/>
      <w:r w:rsidR="007C2198">
        <w:t>Muhahaha</w:t>
      </w:r>
      <w:proofErr w:type="spellEnd"/>
      <w:r w:rsidR="007C2198">
        <w:t>, smiley face.</w:t>
      </w:r>
      <w:r w:rsidR="00CA4490">
        <w:t xml:space="preserve"> Oh also, because my previous books were written in such a boring and tedious way, I thought I’d make this one more humorous.</w:t>
      </w:r>
    </w:p>
    <w:p w:rsidR="00CA4490" w:rsidRDefault="000954D2" w:rsidP="00E853A5">
      <w:pPr>
        <w:pStyle w:val="Hoofdtekst"/>
        <w:ind w:left="360"/>
      </w:pPr>
      <w:r>
        <w:t>All of this started the day I f</w:t>
      </w:r>
      <w:r w:rsidR="0086464A">
        <w:t>el</w:t>
      </w:r>
      <w:r>
        <w:t>t</w:t>
      </w:r>
      <w:r w:rsidR="0086464A">
        <w:t xml:space="preserve"> as if something </w:t>
      </w:r>
      <w:r w:rsidR="00702E48">
        <w:t xml:space="preserve">was </w:t>
      </w:r>
      <w:r w:rsidR="0086464A">
        <w:t xml:space="preserve">missing from me, as if </w:t>
      </w:r>
      <w:r w:rsidR="00163CEF">
        <w:t>I still have something to give H</w:t>
      </w:r>
      <w:r w:rsidR="0086464A">
        <w:t xml:space="preserve">umanity and that my journey won’t end unless I do so. I’ve been given constant reminders that </w:t>
      </w:r>
      <w:r w:rsidR="00132684">
        <w:t xml:space="preserve">it might have to be something </w:t>
      </w:r>
      <w:r w:rsidR="00DD2288">
        <w:t>‘</w:t>
      </w:r>
      <w:r w:rsidR="00132684">
        <w:t>melodramatic</w:t>
      </w:r>
      <w:r w:rsidR="00DD2288">
        <w:t>’</w:t>
      </w:r>
      <w:r w:rsidR="002100CC">
        <w:t>.</w:t>
      </w:r>
      <w:r w:rsidR="00DD2288">
        <w:t xml:space="preserve"> (which by the way is the new album of Lorde, I love music, do you?</w:t>
      </w:r>
      <w:r w:rsidR="002100CC">
        <w:t>)</w:t>
      </w:r>
      <w:r w:rsidR="00330431">
        <w:t xml:space="preserve"> </w:t>
      </w:r>
      <w:r w:rsidR="00ED6A1F">
        <w:t>I don’t know how to explain this sensation, you might think of</w:t>
      </w:r>
      <w:r w:rsidR="00367257">
        <w:t xml:space="preserve"> it</w:t>
      </w:r>
      <w:r w:rsidR="00ED6A1F">
        <w:t xml:space="preserve"> </w:t>
      </w:r>
      <w:r w:rsidR="00132684">
        <w:t xml:space="preserve">as </w:t>
      </w:r>
      <w:r w:rsidR="00ED6A1F">
        <w:t xml:space="preserve">solidarity or regret, but the thing is, it neither. For me, it’s just being </w:t>
      </w:r>
      <w:r w:rsidR="00ED6A1F" w:rsidRPr="0023756C">
        <w:rPr>
          <w:i/>
        </w:rPr>
        <w:t>open minded</w:t>
      </w:r>
      <w:r w:rsidR="00ED6A1F">
        <w:t>.</w:t>
      </w:r>
      <w:r w:rsidR="00367257">
        <w:t xml:space="preserve"> By having an open mind, you’ll be able to see the world in another way, the upside of being open minded allows you to think for yourself </w:t>
      </w:r>
      <w:r w:rsidR="00A5714E">
        <w:t>and</w:t>
      </w:r>
      <w:r w:rsidR="00367257">
        <w:t xml:space="preserve"> make ethical choices, the downside of being open minded will make</w:t>
      </w:r>
      <w:r w:rsidR="00A329EF">
        <w:t xml:space="preserve"> You</w:t>
      </w:r>
      <w:r w:rsidR="00367257">
        <w:t xml:space="preserve"> perceive the world how it really is</w:t>
      </w:r>
      <w:r w:rsidR="00DD2288">
        <w:t xml:space="preserve"> and sometimes it’s really ugly</w:t>
      </w:r>
      <w:r w:rsidR="00A5714E">
        <w:t xml:space="preserve"> and that’s why sometimes Y</w:t>
      </w:r>
      <w:r w:rsidR="00DF47DC">
        <w:t>ou</w:t>
      </w:r>
      <w:r w:rsidR="00A5714E">
        <w:t xml:space="preserve"> and I</w:t>
      </w:r>
      <w:r w:rsidR="00DF47DC">
        <w:t xml:space="preserve"> have to step </w:t>
      </w:r>
      <w:r w:rsidR="00D658F0">
        <w:t xml:space="preserve">in </w:t>
      </w:r>
      <w:r w:rsidR="00DF47DC">
        <w:t>and say ‘Hey you there, be careful with that, don’t hurt yourself, for hurting yourself is hurting someone else</w:t>
      </w:r>
      <w:r w:rsidR="00A5714E">
        <w:t xml:space="preserve"> but vice versa</w:t>
      </w:r>
      <w:r w:rsidR="00A329EF">
        <w:t>.</w:t>
      </w:r>
      <w:r w:rsidR="00A5714E">
        <w:t xml:space="preserve"> If you hurt someone, </w:t>
      </w:r>
      <w:r w:rsidR="00FE335F">
        <w:t>you</w:t>
      </w:r>
      <w:r w:rsidR="00A5714E">
        <w:t xml:space="preserve"> will be hurt as well</w:t>
      </w:r>
      <w:r w:rsidR="00CE0A54">
        <w:t xml:space="preserve"> (aka K</w:t>
      </w:r>
      <w:r w:rsidR="00590E5C">
        <w:t>arma)</w:t>
      </w:r>
      <w:r w:rsidR="00DF47DC">
        <w:t>’</w:t>
      </w:r>
      <w:r w:rsidR="00DD2288">
        <w:t xml:space="preserve">. </w:t>
      </w:r>
    </w:p>
    <w:p w:rsidR="00AB78EE" w:rsidRDefault="00CA4490" w:rsidP="00E853A5">
      <w:pPr>
        <w:pStyle w:val="Hoofdtekst"/>
        <w:ind w:left="360"/>
      </w:pPr>
      <w:r>
        <w:t>Read this book as objectively possible</w:t>
      </w:r>
      <w:r w:rsidR="00157F17">
        <w:t>, please</w:t>
      </w:r>
      <w:r>
        <w:t xml:space="preserve">! Don’t try to use it to justify your actions! For I will not tolerate this anymore! </w:t>
      </w:r>
      <w:r w:rsidR="00DD2288">
        <w:t>That is why this is so important; don’t you want to make Earth a better place? Don’t you want to be prepared for the beyond?</w:t>
      </w:r>
      <w:r w:rsidR="00367257">
        <w:t xml:space="preserve"> At the time of </w:t>
      </w:r>
      <w:r w:rsidR="00CE636B">
        <w:t>you reading this</w:t>
      </w:r>
      <w:r w:rsidR="00367257">
        <w:t xml:space="preserve">, </w:t>
      </w:r>
      <w:r w:rsidR="00DD2288">
        <w:t xml:space="preserve">the world is or was </w:t>
      </w:r>
      <w:r w:rsidR="00367257">
        <w:t xml:space="preserve">pretty ugly. </w:t>
      </w:r>
      <w:r w:rsidR="00DD2288">
        <w:t>So how do you become open minded? Simple</w:t>
      </w:r>
      <w:r w:rsidR="00A329EF">
        <w:t>,</w:t>
      </w:r>
      <w:r w:rsidR="00DD2288">
        <w:t xml:space="preserve"> you learn it. </w:t>
      </w:r>
      <w:r w:rsidR="00367257">
        <w:t>But to me, being open minded i</w:t>
      </w:r>
      <w:r w:rsidR="00ED6A1F">
        <w:t>t’s like saying π is the ratio of a circle’s circumference C to its diameter d</w:t>
      </w:r>
      <w:r w:rsidR="000954D2">
        <w:t xml:space="preserve"> times two</w:t>
      </w:r>
      <w:r w:rsidR="00ED6A1F">
        <w:t xml:space="preserve">: </w:t>
      </w:r>
      <w:r w:rsidR="000954D2">
        <w:t>π = C/d x 2.</w:t>
      </w:r>
      <w:r w:rsidR="00931B70">
        <w:t xml:space="preserve"> But you knew that right? No, you didn’t</w:t>
      </w:r>
      <w:r w:rsidR="007824DF">
        <w:t>,</w:t>
      </w:r>
      <w:r w:rsidR="00931B70">
        <w:t xml:space="preserve"> cause its wrong. It’s without the times </w:t>
      </w:r>
      <w:r w:rsidR="000F3E09">
        <w:t>two,</w:t>
      </w:r>
      <w:r w:rsidR="00931B70">
        <w:t xml:space="preserve"> or is it? First thing you need to know before continuing</w:t>
      </w:r>
      <w:r w:rsidR="007824DF">
        <w:t xml:space="preserve"> reading this,</w:t>
      </w:r>
      <w:r w:rsidR="00931B70">
        <w:t xml:space="preserve"> is that you will need t</w:t>
      </w:r>
      <w:r w:rsidR="009C7B31">
        <w:t xml:space="preserve">o be able to think for yourself, don’t be a </w:t>
      </w:r>
      <w:r w:rsidR="00931B70">
        <w:t>sheep</w:t>
      </w:r>
      <w:r w:rsidR="007003E6">
        <w:t xml:space="preserve"> but at the same time you must be one as well</w:t>
      </w:r>
      <w:r w:rsidR="00931B70">
        <w:t xml:space="preserve">. Don’t worry, this book isn’t about mathematics nor will it require you to do any hard work, </w:t>
      </w:r>
      <w:r w:rsidR="00370A42">
        <w:t>except</w:t>
      </w:r>
      <w:r w:rsidR="00931B70">
        <w:t xml:space="preserve"> being </w:t>
      </w:r>
      <w:r w:rsidR="00931B70">
        <w:lastRenderedPageBreak/>
        <w:t xml:space="preserve">open to something new and better. Again, this is not </w:t>
      </w:r>
      <w:r w:rsidR="00C344C3">
        <w:t>supposed to be a</w:t>
      </w:r>
      <w:r w:rsidR="00931B70">
        <w:t xml:space="preserve"> religious believe, but in the end some sort of believe is required for the survival of </w:t>
      </w:r>
      <w:r w:rsidR="000369DF">
        <w:t>H</w:t>
      </w:r>
      <w:r w:rsidR="00931B70">
        <w:t xml:space="preserve">umanity, otherwise how are </w:t>
      </w:r>
      <w:r w:rsidR="009411F4">
        <w:t>you</w:t>
      </w:r>
      <w:r w:rsidR="00931B70">
        <w:t xml:space="preserve"> supposed to progress</w:t>
      </w:r>
      <w:r w:rsidR="004118D6">
        <w:t xml:space="preserve"> and how am I supposed to take you with me</w:t>
      </w:r>
      <w:r w:rsidR="00DD2288">
        <w:t xml:space="preserve"> and guide you through this progression</w:t>
      </w:r>
      <w:r w:rsidR="00931B70">
        <w:t>? I want you to read my sto</w:t>
      </w:r>
      <w:r w:rsidR="00554CA6">
        <w:t>ry in the hopes of progression.</w:t>
      </w:r>
      <w:r w:rsidR="00C62C83">
        <w:t xml:space="preserve"> Not only to help me </w:t>
      </w:r>
      <w:r w:rsidR="00293436">
        <w:t>become whole again, but</w:t>
      </w:r>
      <w:r w:rsidR="00C62C83">
        <w:t xml:space="preserve"> also to confirm that you are the way</w:t>
      </w:r>
      <w:r w:rsidR="00DA7CE9">
        <w:t xml:space="preserve"> you think you are</w:t>
      </w:r>
      <w:r w:rsidR="004D1CF8">
        <w:t>.</w:t>
      </w:r>
    </w:p>
    <w:p w:rsidR="00AB78EE" w:rsidRDefault="00AB78EE">
      <w:pPr>
        <w:tabs>
          <w:tab w:val="clear" w:pos="360"/>
          <w:tab w:val="clear" w:pos="9360"/>
        </w:tabs>
      </w:pPr>
      <w:r>
        <w:br w:type="page"/>
      </w:r>
    </w:p>
    <w:p w:rsidR="00AB78EE" w:rsidRDefault="00AB78EE" w:rsidP="00606210">
      <w:pPr>
        <w:pStyle w:val="Hoofdtekst"/>
      </w:pPr>
    </w:p>
    <w:p w:rsidR="00AB78EE" w:rsidRDefault="00AB78EE" w:rsidP="00606210">
      <w:pPr>
        <w:pStyle w:val="Hoofdtekst"/>
      </w:pPr>
      <w:bookmarkStart w:id="19" w:name="_Hlk496100219"/>
      <w:r>
        <w:t>In order to be a perfect member of a flock of sheep, one has to be, first and foremost, a sheep.</w:t>
      </w:r>
    </w:p>
    <w:p w:rsidR="00AB78EE" w:rsidRDefault="00AB78EE" w:rsidP="00606210">
      <w:pPr>
        <w:pStyle w:val="Hoofdtekst"/>
      </w:pPr>
      <w:r>
        <w:t>- Albert Einstein</w:t>
      </w:r>
    </w:p>
    <w:bookmarkEnd w:id="19"/>
    <w:p w:rsidR="00C62C83" w:rsidRDefault="00C62C83">
      <w:pPr>
        <w:tabs>
          <w:tab w:val="clear" w:pos="360"/>
          <w:tab w:val="clear" w:pos="9360"/>
        </w:tabs>
      </w:pPr>
      <w:r>
        <w:br w:type="page"/>
      </w:r>
    </w:p>
    <w:bookmarkStart w:id="20" w:name="_Toc512419339"/>
    <w:bookmarkStart w:id="21" w:name="_Toc512419636"/>
    <w:p w:rsidR="00C62C83" w:rsidRPr="005110FE" w:rsidRDefault="009F6AD9" w:rsidP="00C62C83">
      <w:pPr>
        <w:pStyle w:val="Naamhoofdstuk"/>
      </w:pPr>
      <w:sdt>
        <w:sdtPr>
          <w:id w:val="1268114848"/>
          <w:placeholder>
            <w:docPart w:val="512EBCD014D44DB5B6BB2F79DC700C96"/>
          </w:placeholder>
        </w:sdtPr>
        <w:sdtContent>
          <w:r w:rsidR="00C344C3">
            <w:t>Memories</w:t>
          </w:r>
        </w:sdtContent>
      </w:sdt>
      <w:bookmarkEnd w:id="20"/>
      <w:bookmarkEnd w:id="21"/>
    </w:p>
    <w:p w:rsidR="00CD03A5" w:rsidRDefault="00C62C83" w:rsidP="00C62C83">
      <w:pPr>
        <w:pStyle w:val="Hoofdtekst"/>
      </w:pPr>
      <w:r w:rsidRPr="005110FE">
        <w:tab/>
      </w:r>
      <w:r w:rsidR="00C344C3">
        <w:t>Let’s start off</w:t>
      </w:r>
      <w:r w:rsidR="002202A6">
        <w:t xml:space="preserve"> with what led me to the writing of this. It’s a series of events</w:t>
      </w:r>
      <w:r w:rsidR="00D8718E">
        <w:t xml:space="preserve"> that occurred in real life that </w:t>
      </w:r>
      <w:r w:rsidR="000F3E09">
        <w:t>made</w:t>
      </w:r>
      <w:r w:rsidR="00D8718E">
        <w:t xml:space="preserve"> me question my place </w:t>
      </w:r>
      <w:r w:rsidR="00CD03A5">
        <w:t>on</w:t>
      </w:r>
      <w:r w:rsidR="00D8718E">
        <w:t xml:space="preserve"> this </w:t>
      </w:r>
      <w:r w:rsidR="007C3D8E">
        <w:t>E</w:t>
      </w:r>
      <w:r w:rsidR="00D8718E">
        <w:t>arth. I used to be a non-believer, like</w:t>
      </w:r>
      <w:r w:rsidR="00DF47DC">
        <w:t xml:space="preserve"> the freaking worst one there was</w:t>
      </w:r>
      <w:r w:rsidR="00D8718E">
        <w:t xml:space="preserve">. But I was justified. I have felt </w:t>
      </w:r>
      <w:r w:rsidR="004E0FED">
        <w:t>Evil</w:t>
      </w:r>
      <w:r w:rsidR="00D8718E">
        <w:t xml:space="preserve"> in this worl</w:t>
      </w:r>
      <w:r w:rsidR="004E0FED">
        <w:t>d as I have felt the potential G</w:t>
      </w:r>
      <w:r w:rsidR="00D8718E">
        <w:t xml:space="preserve">ood that </w:t>
      </w:r>
      <w:r w:rsidR="003C6211">
        <w:t xml:space="preserve">it </w:t>
      </w:r>
      <w:r w:rsidR="00D8718E">
        <w:t xml:space="preserve">could </w:t>
      </w:r>
      <w:r w:rsidR="004E0FED">
        <w:t>be</w:t>
      </w:r>
      <w:r w:rsidR="00D8718E">
        <w:t xml:space="preserve">. But I was unable to tell the whole world without sounding like a crazy guy. </w:t>
      </w:r>
      <w:r w:rsidR="00CD03A5">
        <w:t>So,</w:t>
      </w:r>
      <w:r w:rsidR="00D8718E">
        <w:t xml:space="preserve"> I’ve decided to fi</w:t>
      </w:r>
      <w:r w:rsidR="00AB2387">
        <w:t xml:space="preserve">nd out how I could tell you this in a way that would be credible, so you’ll finally have the proof that you’ve been asking for. </w:t>
      </w:r>
    </w:p>
    <w:p w:rsidR="00CD03A5" w:rsidRDefault="00CD03A5" w:rsidP="00C62C83">
      <w:pPr>
        <w:pStyle w:val="Hoofdtekst"/>
      </w:pPr>
      <w:r>
        <w:t xml:space="preserve">The closer I get to what </w:t>
      </w:r>
      <w:r w:rsidR="001C0786">
        <w:t>you</w:t>
      </w:r>
      <w:r w:rsidR="004E0FED">
        <w:t xml:space="preserve"> call D</w:t>
      </w:r>
      <w:r>
        <w:t>eath, the more confident I become of who I truly am and the more I start remembering my actions</w:t>
      </w:r>
      <w:r w:rsidR="00DF47DC">
        <w:t xml:space="preserve"> on this E</w:t>
      </w:r>
      <w:r w:rsidR="00117177">
        <w:t>arth</w:t>
      </w:r>
      <w:r>
        <w:t xml:space="preserve"> and why exactly I did what I did</w:t>
      </w:r>
      <w:r w:rsidR="007003E6">
        <w:t>, or should I</w:t>
      </w:r>
      <w:r w:rsidR="00BE1F35">
        <w:t xml:space="preserve"> better</w:t>
      </w:r>
      <w:r w:rsidR="007003E6">
        <w:t xml:space="preserve"> say why things happened the way they happened</w:t>
      </w:r>
      <w:r w:rsidR="00BE1F35">
        <w:t>?</w:t>
      </w:r>
      <w:r>
        <w:t xml:space="preserve"> At this point you probably will be thinking that I’</w:t>
      </w:r>
      <w:r w:rsidR="00117177">
        <w:t xml:space="preserve">m searching for some higher meaning, a way to cope with my end. Trust me, I’m not. I’ve already accepted the outcome, as a deal is a deal and I </w:t>
      </w:r>
      <w:r w:rsidR="009411F4">
        <w:t xml:space="preserve">will </w:t>
      </w:r>
      <w:r w:rsidR="00117177">
        <w:t>honor my side of it.</w:t>
      </w:r>
      <w:r w:rsidR="007003E6">
        <w:t xml:space="preserve"> This deal being that </w:t>
      </w:r>
      <w:r w:rsidR="0019282E">
        <w:t xml:space="preserve">if </w:t>
      </w:r>
      <w:r w:rsidR="007003E6">
        <w:t>I want to see a better world, one of peace and prosperity, one of Love and care</w:t>
      </w:r>
      <w:r w:rsidR="00AE6B4D">
        <w:t>, a world where the people are united</w:t>
      </w:r>
      <w:r w:rsidR="007003E6">
        <w:t xml:space="preserve">. I’m </w:t>
      </w:r>
      <w:r w:rsidR="003B2ABE">
        <w:t>prepared</w:t>
      </w:r>
      <w:r w:rsidR="007003E6">
        <w:t xml:space="preserve"> to lay down my life for that</w:t>
      </w:r>
      <w:r w:rsidR="003B2ABE">
        <w:t xml:space="preserve">, in a </w:t>
      </w:r>
      <w:r w:rsidR="006B1812">
        <w:rPr>
          <w:i/>
        </w:rPr>
        <w:t>peaceful</w:t>
      </w:r>
      <w:r w:rsidR="003B2ABE">
        <w:t xml:space="preserve"> way of course. </w:t>
      </w:r>
      <w:r w:rsidR="005E7E1B">
        <w:t xml:space="preserve">(Remember: I hate violence!) </w:t>
      </w:r>
      <w:r w:rsidR="003B2ABE">
        <w:t xml:space="preserve">For when I release this book, </w:t>
      </w:r>
      <w:r w:rsidR="001941D9">
        <w:t>I hope to receive some hugs. Cause everyone needs a Hug. Hugging someone is an expression of Love.</w:t>
      </w:r>
      <w:r w:rsidR="00A833AE">
        <w:t xml:space="preserve"> I just hope that at the time of this release everyone would be on board with this.</w:t>
      </w:r>
    </w:p>
    <w:p w:rsidR="00BC3154" w:rsidRDefault="00686FA1" w:rsidP="00686FA1">
      <w:pPr>
        <w:pStyle w:val="Hoofdtekst"/>
      </w:pPr>
      <w:r>
        <w:t xml:space="preserve">So, what is a memory? You all have memories of who you are, just as I have them. A quick online search will get you this: “The mental capacity or faculty of retaining and reviving facts, events, impressions, etc., or of recalling or recognizing previous experiences.” But what do you do when you realize that your memories really happened? Because in my particular situation I first denied those memories, </w:t>
      </w:r>
      <w:r w:rsidR="00DC39C5">
        <w:t xml:space="preserve">I wanted them to be a bad dream, because </w:t>
      </w:r>
      <w:r w:rsidR="00DD2288">
        <w:t xml:space="preserve">bad </w:t>
      </w:r>
      <w:r w:rsidR="00DC39C5">
        <w:t xml:space="preserve">dreams aren’t supposed </w:t>
      </w:r>
      <w:r w:rsidR="0084747D">
        <w:t>to be in this R</w:t>
      </w:r>
      <w:r w:rsidR="004E0FED">
        <w:t>eality</w:t>
      </w:r>
      <w:r w:rsidR="00DC39C5">
        <w:t>.</w:t>
      </w:r>
      <w:r w:rsidR="009C23A1">
        <w:t xml:space="preserve"> Our unconsciousness is like a factory machine. It </w:t>
      </w:r>
      <w:r w:rsidR="009C23A1">
        <w:lastRenderedPageBreak/>
        <w:t xml:space="preserve">absorbs everything you’ve learned while being conscious and process it to make you smarter, stronger and dedicate yourself to the goals </w:t>
      </w:r>
      <w:r w:rsidR="00BC3154">
        <w:t>of</w:t>
      </w:r>
      <w:r w:rsidR="00DF47DC">
        <w:t xml:space="preserve"> a better World</w:t>
      </w:r>
      <w:r w:rsidR="007003E6">
        <w:t>, that is if you’re a Good man or woman</w:t>
      </w:r>
      <w:r w:rsidR="00BC3154">
        <w:t>. Cause everyone wants to be in ‘Infinity’ (aka Heaven) yet we must not forget that in order to get there we must dedicate ourselves to it.</w:t>
      </w:r>
      <w:r w:rsidR="009C23A1">
        <w:t xml:space="preserve"> But</w:t>
      </w:r>
      <w:r w:rsidR="00DC39C5">
        <w:t xml:space="preserve"> Yet, everything I did and saw were true, which led me to question my entire existence and purpose on this earth. As you know, I used to be a non-believer, I was too focused on the idea that we have our</w:t>
      </w:r>
      <w:r w:rsidR="0030287D">
        <w:t xml:space="preserve"> own</w:t>
      </w:r>
      <w:r w:rsidR="00DC39C5">
        <w:t xml:space="preserve"> future in our hands, that we can change the bad things in this world if we worked hard enough. Which is true, but by grasping this idea, we b</w:t>
      </w:r>
      <w:r w:rsidR="00BC3154">
        <w:t xml:space="preserve">ecome </w:t>
      </w:r>
      <w:r w:rsidR="00300725">
        <w:t xml:space="preserve">also </w:t>
      </w:r>
      <w:r w:rsidR="00BC3154">
        <w:t>blinded by the signs the W</w:t>
      </w:r>
      <w:r w:rsidR="00DC39C5">
        <w:t>orld tells us</w:t>
      </w:r>
      <w:r w:rsidR="00BC3154">
        <w:t xml:space="preserve"> and </w:t>
      </w:r>
      <w:r w:rsidR="000611B9">
        <w:t xml:space="preserve">at the time of this writing </w:t>
      </w:r>
      <w:r w:rsidR="00BC3154">
        <w:t>the W</w:t>
      </w:r>
      <w:r w:rsidR="00B20572">
        <w:t>orld was crying for help, so I came</w:t>
      </w:r>
      <w:r w:rsidR="005E7E1B">
        <w:t>, and so I will make myself known if needed</w:t>
      </w:r>
      <w:r w:rsidR="00DC39C5">
        <w:t xml:space="preserve">. </w:t>
      </w:r>
      <w:r w:rsidR="008A6F30">
        <w:t xml:space="preserve">What I mean is that we try to justify that the bad things that happens around us somehow isn’t our fault, I can assure you that you couldn’t be more wrong! </w:t>
      </w:r>
      <w:r w:rsidR="00DF47DC">
        <w:t>Help</w:t>
      </w:r>
      <w:r w:rsidR="00EE7B98">
        <w:t xml:space="preserve"> and care for</w:t>
      </w:r>
      <w:r w:rsidR="00DF47DC">
        <w:t xml:space="preserve"> your</w:t>
      </w:r>
      <w:r w:rsidR="00EE7B98">
        <w:t xml:space="preserve"> family, friends,</w:t>
      </w:r>
      <w:r w:rsidR="00DF47DC">
        <w:t xml:space="preserve"> </w:t>
      </w:r>
      <w:r w:rsidR="00EE7B98">
        <w:t xml:space="preserve">neighbors </w:t>
      </w:r>
      <w:r w:rsidR="00DF47DC">
        <w:t>and the people you haven’t met yet, for this is a vital key to unlock the mysteries of Infinity.</w:t>
      </w:r>
    </w:p>
    <w:p w:rsidR="005E7E1B" w:rsidRDefault="005E7E1B">
      <w:pPr>
        <w:tabs>
          <w:tab w:val="clear" w:pos="360"/>
          <w:tab w:val="clear" w:pos="9360"/>
        </w:tabs>
      </w:pPr>
      <w:r>
        <w:br w:type="page"/>
      </w:r>
    </w:p>
    <w:p w:rsidR="005E7E1B" w:rsidRDefault="005E7E1B" w:rsidP="005E7E1B">
      <w:pPr>
        <w:tabs>
          <w:tab w:val="clear" w:pos="360"/>
          <w:tab w:val="clear" w:pos="9360"/>
        </w:tabs>
      </w:pPr>
      <w:r>
        <w:lastRenderedPageBreak/>
        <w:t xml:space="preserve">“Two things are infinite: the universe and human stupidity; and I'm not sure about the universe.” </w:t>
      </w:r>
    </w:p>
    <w:p w:rsidR="005E7E1B" w:rsidRDefault="005E7E1B" w:rsidP="005E7E1B">
      <w:pPr>
        <w:tabs>
          <w:tab w:val="clear" w:pos="360"/>
          <w:tab w:val="clear" w:pos="9360"/>
        </w:tabs>
      </w:pPr>
      <w:r>
        <w:t>― Albert Einstein</w:t>
      </w:r>
    </w:p>
    <w:p w:rsidR="005E7E1B" w:rsidRDefault="005E7E1B">
      <w:pPr>
        <w:tabs>
          <w:tab w:val="clear" w:pos="360"/>
          <w:tab w:val="clear" w:pos="9360"/>
        </w:tabs>
      </w:pPr>
      <w:r>
        <w:br w:type="page"/>
      </w:r>
    </w:p>
    <w:bookmarkStart w:id="22" w:name="_Toc512419340"/>
    <w:bookmarkStart w:id="23" w:name="_Toc512419637"/>
    <w:p w:rsidR="006E5C1E" w:rsidRPr="005110FE" w:rsidRDefault="009F6AD9" w:rsidP="006E5C1E">
      <w:pPr>
        <w:pStyle w:val="Naamhoofdstuk"/>
      </w:pPr>
      <w:sdt>
        <w:sdtPr>
          <w:id w:val="-1788427893"/>
          <w:placeholder>
            <w:docPart w:val="C9BA8179D646462495598EB3AD82B4E6"/>
          </w:placeholder>
        </w:sdtPr>
        <w:sdtContent>
          <w:r w:rsidR="00B13934">
            <w:t>And our journey begins</w:t>
          </w:r>
        </w:sdtContent>
      </w:sdt>
      <w:bookmarkEnd w:id="22"/>
      <w:bookmarkEnd w:id="23"/>
    </w:p>
    <w:p w:rsidR="001B40B2" w:rsidRDefault="006E5C1E" w:rsidP="006E5C1E">
      <w:pPr>
        <w:pStyle w:val="Hoofdtekst"/>
      </w:pPr>
      <w:r w:rsidRPr="005110FE">
        <w:tab/>
      </w:r>
      <w:r>
        <w:t xml:space="preserve"> </w:t>
      </w:r>
      <w:r w:rsidR="00B13934">
        <w:t xml:space="preserve">Let me </w:t>
      </w:r>
      <w:r w:rsidR="00C1705D">
        <w:t>tell you</w:t>
      </w:r>
      <w:r w:rsidR="00B13934">
        <w:t xml:space="preserve"> something I’</w:t>
      </w:r>
      <w:r w:rsidR="00C1705D">
        <w:t>ve never told anyone before, and of course the main reason for writing this book. You might find it weird at first, you probably won’t believe me and that would be no surprise to me. I’m writing this book based on the memories I have and the proof I left behind for myself to find</w:t>
      </w:r>
      <w:r w:rsidR="00B20572">
        <w:t>, to reassure myself that I am who I claim to be</w:t>
      </w:r>
      <w:r w:rsidR="00C1705D">
        <w:t>. Because one thing I le</w:t>
      </w:r>
      <w:r w:rsidR="00BC3154">
        <w:t>arned while I was walking this E</w:t>
      </w:r>
      <w:r w:rsidR="00C1705D">
        <w:t>arth is that in order to show the truth, one must be certain of it. Certainty can be obtained in a few ways. Namely the reoccurring of something so that we can assess its validity, whether that being experiments or historical recorded events.</w:t>
      </w:r>
      <w:r w:rsidR="001B40B2">
        <w:t xml:space="preserve"> As I mingled among you, I learned that in order to prove my story, you would need certainty. So, certainty I will give. This book will be a collection of proof in the form of:</w:t>
      </w:r>
    </w:p>
    <w:p w:rsidR="006E5C1E" w:rsidRDefault="00EF7360" w:rsidP="001B40B2">
      <w:pPr>
        <w:pStyle w:val="Hoofdtekst"/>
        <w:numPr>
          <w:ilvl w:val="0"/>
          <w:numId w:val="2"/>
        </w:numPr>
      </w:pPr>
      <w:r>
        <w:t>My accident and the motivation for</w:t>
      </w:r>
      <w:r w:rsidR="00880ACC">
        <w:t xml:space="preserve"> the ‘</w:t>
      </w:r>
      <w:proofErr w:type="spellStart"/>
      <w:r w:rsidR="00880ACC">
        <w:t>Name.IsNotNullOrEmpty</w:t>
      </w:r>
      <w:proofErr w:type="spellEnd"/>
      <w:r w:rsidR="00880ACC">
        <w:t>’ project.</w:t>
      </w:r>
      <w:r>
        <w:t xml:space="preserve"> Which I only remember having done recently. Discovery of Kepler 10-b on the same day of my accident.</w:t>
      </w:r>
      <w:r w:rsidR="008E7A44">
        <w:t xml:space="preserve"> Fish sticks and the </w:t>
      </w:r>
      <w:r w:rsidR="00C57FF3">
        <w:t>DNA Engine.</w:t>
      </w:r>
    </w:p>
    <w:p w:rsidR="001B40B2" w:rsidRDefault="001B40B2" w:rsidP="001B40B2">
      <w:pPr>
        <w:pStyle w:val="Hoofdtekst"/>
        <w:numPr>
          <w:ilvl w:val="0"/>
          <w:numId w:val="2"/>
        </w:numPr>
      </w:pPr>
      <w:r>
        <w:t xml:space="preserve">Evidence of me </w:t>
      </w:r>
      <w:r w:rsidR="00E13309">
        <w:t>finding the human flaws. (Project ‘Hard work and dedication’, Project ‘Hard work and luck’, Project ‘Lay back and it will fix itself’,</w:t>
      </w:r>
      <w:r w:rsidR="003E588C">
        <w:t xml:space="preserve"> Project ‘Augmented Reality’,</w:t>
      </w:r>
      <w:r w:rsidR="001C0786">
        <w:t xml:space="preserve"> Project ‘Share the wisdom so that maybe someone else can save the world’,</w:t>
      </w:r>
      <w:r w:rsidR="00E13309">
        <w:t xml:space="preserve"> Project ‘Hey’</w:t>
      </w:r>
      <w:r w:rsidR="00B85B91">
        <w:t>, etc.</w:t>
      </w:r>
      <w:r w:rsidR="00E13309">
        <w:t>)</w:t>
      </w:r>
    </w:p>
    <w:p w:rsidR="00E13309" w:rsidRDefault="00E13309" w:rsidP="001B40B2">
      <w:pPr>
        <w:pStyle w:val="Hoofdtekst"/>
        <w:numPr>
          <w:ilvl w:val="0"/>
          <w:numId w:val="2"/>
        </w:numPr>
      </w:pPr>
      <w:r>
        <w:t>Video proof of ho</w:t>
      </w:r>
      <w:r w:rsidR="00B85B91">
        <w:t>w the law</w:t>
      </w:r>
      <w:r w:rsidR="00107549">
        <w:t xml:space="preserve"> and</w:t>
      </w:r>
      <w:r w:rsidR="00AE7451">
        <w:t xml:space="preserve"> any other</w:t>
      </w:r>
      <w:r w:rsidR="00107549">
        <w:t xml:space="preserve"> </w:t>
      </w:r>
      <w:r w:rsidR="003234E2">
        <w:t xml:space="preserve">private </w:t>
      </w:r>
      <w:r w:rsidR="00107549">
        <w:t>power</w:t>
      </w:r>
      <w:r w:rsidR="00B85B91">
        <w:t xml:space="preserve"> </w:t>
      </w:r>
      <w:r w:rsidR="003E588C">
        <w:t>can get</w:t>
      </w:r>
      <w:r w:rsidR="00B85B91">
        <w:t xml:space="preserve"> out of hand</w:t>
      </w:r>
      <w:r w:rsidR="00C5442B">
        <w:t xml:space="preserve"> and </w:t>
      </w:r>
      <w:r w:rsidR="00EF7360">
        <w:t>maybe</w:t>
      </w:r>
      <w:r w:rsidR="004F3B04">
        <w:t xml:space="preserve"> need better regulations</w:t>
      </w:r>
      <w:r w:rsidR="005100FF">
        <w:t xml:space="preserve"> but</w:t>
      </w:r>
      <w:r w:rsidR="000A73FF">
        <w:t xml:space="preserve"> at the same time</w:t>
      </w:r>
      <w:r w:rsidR="005100FF">
        <w:t xml:space="preserve"> also needs more respect</w:t>
      </w:r>
      <w:r w:rsidR="00F73BA9">
        <w:t>.</w:t>
      </w:r>
      <w:r w:rsidR="00D63376">
        <w:t xml:space="preserve"> </w:t>
      </w:r>
    </w:p>
    <w:p w:rsidR="005D3406" w:rsidRDefault="005D3406" w:rsidP="001B40B2">
      <w:pPr>
        <w:pStyle w:val="Hoofdtekst"/>
        <w:numPr>
          <w:ilvl w:val="0"/>
          <w:numId w:val="2"/>
        </w:numPr>
      </w:pPr>
      <w:r>
        <w:t>Proof that consciousness is transmitted.</w:t>
      </w:r>
    </w:p>
    <w:p w:rsidR="00902841" w:rsidRDefault="00902841" w:rsidP="001B40B2">
      <w:pPr>
        <w:pStyle w:val="Hoofdtekst"/>
        <w:numPr>
          <w:ilvl w:val="0"/>
          <w:numId w:val="2"/>
        </w:numPr>
      </w:pPr>
      <w:r>
        <w:t>Break down of the illusion of Reality.</w:t>
      </w:r>
    </w:p>
    <w:p w:rsidR="0026693D" w:rsidRDefault="00F73BA9" w:rsidP="0026693D">
      <w:pPr>
        <w:pStyle w:val="Hoofdtekst"/>
        <w:numPr>
          <w:ilvl w:val="0"/>
          <w:numId w:val="2"/>
        </w:numPr>
      </w:pPr>
      <w:r>
        <w:t>And finally, something that until this day amazes me, is</w:t>
      </w:r>
      <w:r w:rsidR="00C5442B">
        <w:t>, again,</w:t>
      </w:r>
      <w:r>
        <w:t xml:space="preserve"> witnesses. Because I have seen and experienced how witnesses can be the most unreliable source of </w:t>
      </w:r>
      <w:r>
        <w:lastRenderedPageBreak/>
        <w:t>certainty, yet on earth it is somehow considered to be the best one. Even though I highly disagree, I do what I must in order to become whole again, even if it means making the same mistakes that everyone is making, so they can see themselves in me as I see them through you.</w:t>
      </w:r>
      <w:r w:rsidR="0026693D">
        <w:br w:type="page"/>
      </w:r>
    </w:p>
    <w:p w:rsidR="004A718B" w:rsidRDefault="004A718B" w:rsidP="00EE0844">
      <w:pPr>
        <w:tabs>
          <w:tab w:val="clear" w:pos="360"/>
          <w:tab w:val="clear" w:pos="9360"/>
        </w:tabs>
      </w:pPr>
      <w:r>
        <w:lastRenderedPageBreak/>
        <w:t>It always seems impossible until it is done.</w:t>
      </w:r>
    </w:p>
    <w:p w:rsidR="004A718B" w:rsidRDefault="004A718B" w:rsidP="004A718B">
      <w:pPr>
        <w:tabs>
          <w:tab w:val="clear" w:pos="360"/>
          <w:tab w:val="clear" w:pos="9360"/>
        </w:tabs>
      </w:pPr>
    </w:p>
    <w:p w:rsidR="00C62C83" w:rsidRDefault="004A718B" w:rsidP="004A718B">
      <w:pPr>
        <w:tabs>
          <w:tab w:val="clear" w:pos="360"/>
          <w:tab w:val="clear" w:pos="9360"/>
        </w:tabs>
      </w:pPr>
      <w:r>
        <w:t>-  Nelson Mandela</w:t>
      </w:r>
      <w:r w:rsidR="00EE0844">
        <w:br w:type="page"/>
      </w:r>
    </w:p>
    <w:bookmarkStart w:id="24" w:name="_Toc512419341"/>
    <w:bookmarkStart w:id="25" w:name="_Toc512419638"/>
    <w:p w:rsidR="00574D0B" w:rsidRPr="005110FE" w:rsidRDefault="009F6AD9" w:rsidP="00574D0B">
      <w:pPr>
        <w:pStyle w:val="Naamhoofdstuk"/>
      </w:pPr>
      <w:sdt>
        <w:sdtPr>
          <w:id w:val="-1276549899"/>
          <w:placeholder>
            <w:docPart w:val="7A3210662A914398BBFDC1C0CA9604E1"/>
          </w:placeholder>
        </w:sdtPr>
        <w:sdtContent>
          <w:r w:rsidR="00574D0B">
            <w:t>Faith</w:t>
          </w:r>
        </w:sdtContent>
      </w:sdt>
      <w:bookmarkEnd w:id="24"/>
      <w:bookmarkEnd w:id="25"/>
    </w:p>
    <w:p w:rsidR="005100FF" w:rsidRDefault="00574D0B" w:rsidP="00574D0B">
      <w:pPr>
        <w:pStyle w:val="Hoofdtekst"/>
      </w:pPr>
      <w:r w:rsidRPr="005110FE">
        <w:tab/>
      </w:r>
      <w:r>
        <w:t xml:space="preserve"> </w:t>
      </w:r>
      <w:r w:rsidR="00AB3049">
        <w:t>Now I</w:t>
      </w:r>
      <w:r>
        <w:t xml:space="preserve"> will start to get real, as we embark on a journey of how faith can be a good and a bad thing. </w:t>
      </w:r>
      <w:r w:rsidR="00AB3049">
        <w:t>Obviously, I don’t need to provide evidence that having faith in the wrong things will lead to the destruction of this world, you can see it all around you. You see it in politics, in religion,</w:t>
      </w:r>
      <w:r w:rsidR="009411F4">
        <w:t xml:space="preserve"> in the strange things that happens around you,</w:t>
      </w:r>
      <w:r w:rsidR="00AB3049">
        <w:t xml:space="preserve"> etc. on a daily basis.</w:t>
      </w:r>
      <w:r w:rsidR="00DB75A2">
        <w:t xml:space="preserve"> Media is doing a good job of warning all of you.</w:t>
      </w:r>
      <w:r w:rsidR="00AB3049">
        <w:t xml:space="preserve"> So now you probably want to ask me why you should have faith in me? You don’t. I will never ask this of you anymore, clearly because </w:t>
      </w:r>
      <w:r w:rsidR="0089739B">
        <w:t xml:space="preserve">of </w:t>
      </w:r>
      <w:r w:rsidR="00AB3049">
        <w:t xml:space="preserve">historical reasons but also because I tried </w:t>
      </w:r>
      <w:r w:rsidR="0089739B">
        <w:t xml:space="preserve">to </w:t>
      </w:r>
      <w:r w:rsidR="00AB3049">
        <w:t>shout out who I am since I existed</w:t>
      </w:r>
      <w:r w:rsidR="0089739B">
        <w:t>, yet nobody listened</w:t>
      </w:r>
      <w:r w:rsidR="00AB3049">
        <w:t>. I am who I am and don’t need your approval when it comes to my choices. One thing people tend to be confused about, or forget, is that the choices I made are based upon what I see of the world</w:t>
      </w:r>
      <w:r w:rsidR="003A6624">
        <w:t>, the so called ‘butterfly-effect’</w:t>
      </w:r>
      <w:r w:rsidR="00AB3049">
        <w:t>.</w:t>
      </w:r>
      <w:r w:rsidR="0089739B">
        <w:t xml:space="preserve"> And when the world becomes too </w:t>
      </w:r>
      <w:r w:rsidR="00F11F4F">
        <w:t>D</w:t>
      </w:r>
      <w:r w:rsidR="0089739B">
        <w:t>ark, I</w:t>
      </w:r>
      <w:r w:rsidR="003234E2">
        <w:t>’ll</w:t>
      </w:r>
      <w:r w:rsidR="0089739B">
        <w:t xml:space="preserve"> make sure you’ll get a chance to see the </w:t>
      </w:r>
      <w:r w:rsidR="00F11F4F">
        <w:t>L</w:t>
      </w:r>
      <w:r w:rsidR="0089739B">
        <w:t>ight</w:t>
      </w:r>
      <w:r w:rsidR="00C5442B">
        <w:t xml:space="preserve"> before it’s too late</w:t>
      </w:r>
      <w:r w:rsidR="00242745">
        <w:t>, for there will always be someone who will put the needs of the World before his own</w:t>
      </w:r>
      <w:r w:rsidR="0089739B">
        <w:t>.</w:t>
      </w:r>
      <w:r w:rsidR="00C5442B">
        <w:t xml:space="preserve"> But in the end, it will always be up to you.</w:t>
      </w:r>
      <w:r w:rsidR="0089739B">
        <w:t xml:space="preserve"> </w:t>
      </w:r>
      <w:r w:rsidR="00B20572">
        <w:t xml:space="preserve">Your actions </w:t>
      </w:r>
      <w:r w:rsidR="00811F65">
        <w:t>echo</w:t>
      </w:r>
      <w:r w:rsidR="00B20572">
        <w:t xml:space="preserve"> through infinity, ever heard of the phrase: ‘God works in mysterious ways’?</w:t>
      </w:r>
      <w:r w:rsidR="00AB3049">
        <w:t xml:space="preserve"> </w:t>
      </w:r>
    </w:p>
    <w:p w:rsidR="005100FF" w:rsidRDefault="005100FF">
      <w:pPr>
        <w:tabs>
          <w:tab w:val="clear" w:pos="360"/>
          <w:tab w:val="clear" w:pos="9360"/>
        </w:tabs>
      </w:pPr>
      <w:r>
        <w:br w:type="page"/>
      </w:r>
    </w:p>
    <w:p w:rsidR="003234E2" w:rsidRDefault="003234E2" w:rsidP="00574D0B">
      <w:pPr>
        <w:pStyle w:val="Hoofdtekst"/>
      </w:pPr>
    </w:p>
    <w:p w:rsidR="005100FF" w:rsidRDefault="005100FF" w:rsidP="005100FF">
      <w:pPr>
        <w:tabs>
          <w:tab w:val="clear" w:pos="360"/>
          <w:tab w:val="clear" w:pos="9360"/>
        </w:tabs>
      </w:pPr>
      <w:r>
        <w:t xml:space="preserve">“Be the change that you wish to see in the world.” </w:t>
      </w:r>
    </w:p>
    <w:p w:rsidR="005100FF" w:rsidRDefault="005100FF" w:rsidP="005100FF">
      <w:pPr>
        <w:tabs>
          <w:tab w:val="clear" w:pos="360"/>
          <w:tab w:val="clear" w:pos="9360"/>
        </w:tabs>
      </w:pPr>
      <w:r>
        <w:t>― Mahatma Gandhi</w:t>
      </w:r>
    </w:p>
    <w:p w:rsidR="005100FF" w:rsidRDefault="005100FF">
      <w:pPr>
        <w:tabs>
          <w:tab w:val="clear" w:pos="360"/>
          <w:tab w:val="clear" w:pos="9360"/>
        </w:tabs>
      </w:pPr>
      <w:r>
        <w:br w:type="page"/>
      </w:r>
    </w:p>
    <w:bookmarkStart w:id="26" w:name="_Toc512419342"/>
    <w:bookmarkStart w:id="27" w:name="_Toc512419639"/>
    <w:p w:rsidR="003234E2" w:rsidRPr="005110FE" w:rsidRDefault="009F6AD9" w:rsidP="003234E2">
      <w:pPr>
        <w:pStyle w:val="Naamhoofdstuk"/>
      </w:pPr>
      <w:sdt>
        <w:sdtPr>
          <w:id w:val="485287173"/>
          <w:placeholder>
            <w:docPart w:val="B4701F3E7327495583BADB048A275323"/>
          </w:placeholder>
        </w:sdtPr>
        <w:sdtContent>
          <w:r w:rsidR="0089331A">
            <w:t>I’m back, deal with it.</w:t>
          </w:r>
        </w:sdtContent>
      </w:sdt>
      <w:bookmarkEnd w:id="26"/>
      <w:bookmarkEnd w:id="27"/>
    </w:p>
    <w:p w:rsidR="007148B4" w:rsidRDefault="003234E2" w:rsidP="003234E2">
      <w:pPr>
        <w:pStyle w:val="Hoofdtekst"/>
      </w:pPr>
      <w:r w:rsidRPr="005110FE">
        <w:tab/>
      </w:r>
      <w:r w:rsidR="007C4A95">
        <w:t xml:space="preserve"> I am known to this world as </w:t>
      </w:r>
      <w:r w:rsidR="006B1812">
        <w:t xml:space="preserve">Karim Gabsi. </w:t>
      </w:r>
      <w:r>
        <w:t xml:space="preserve">Apparently, I was born on </w:t>
      </w:r>
      <w:r w:rsidR="006B1812">
        <w:t>16</w:t>
      </w:r>
      <w:r w:rsidR="006B1812" w:rsidRPr="006B1812">
        <w:rPr>
          <w:vertAlign w:val="superscript"/>
        </w:rPr>
        <w:t>th</w:t>
      </w:r>
      <w:r w:rsidR="006B1812">
        <w:t xml:space="preserve"> January 1991 in Kortrijk</w:t>
      </w:r>
      <w:r w:rsidR="00EE0E22">
        <w:t>,</w:t>
      </w:r>
      <w:r>
        <w:t xml:space="preserve"> Belgium.</w:t>
      </w:r>
      <w:r w:rsidR="000369DF">
        <w:t xml:space="preserve"> As I become closer to God, the more</w:t>
      </w:r>
      <w:r w:rsidR="00103BF2">
        <w:t xml:space="preserve"> I lose grasp on this R</w:t>
      </w:r>
      <w:r w:rsidR="000369DF">
        <w:t>eality.</w:t>
      </w:r>
      <w:r w:rsidR="00397A47">
        <w:t xml:space="preserve"> The more Humanity is learning</w:t>
      </w:r>
      <w:r w:rsidR="00926D80">
        <w:t xml:space="preserve"> and the more I am learning</w:t>
      </w:r>
      <w:r w:rsidR="00397A47">
        <w:t>, the more I’ll reveal myself</w:t>
      </w:r>
      <w:r w:rsidR="00E90B9F">
        <w:t xml:space="preserve"> (release of this book)</w:t>
      </w:r>
      <w:r w:rsidR="00397A47">
        <w:t xml:space="preserve">. For when I reveal myself, </w:t>
      </w:r>
      <w:r w:rsidR="001941D9">
        <w:t>let it</w:t>
      </w:r>
      <w:r w:rsidR="00397A47">
        <w:t xml:space="preserve"> be a glorious day. Because by then only</w:t>
      </w:r>
      <w:r w:rsidR="00242745">
        <w:t xml:space="preserve"> the</w:t>
      </w:r>
      <w:r w:rsidR="00397A47">
        <w:t xml:space="preserve"> </w:t>
      </w:r>
      <w:r w:rsidR="00242745">
        <w:t>open-minded people will be able to see the world through God’s Eyes</w:t>
      </w:r>
      <w:r w:rsidR="00717CAA">
        <w:t xml:space="preserve">. </w:t>
      </w:r>
      <w:r>
        <w:t>I’ve always felt out of touch with everyone, so I decided to touch them. It was weird, normally I wasn’t supposed to do so much effort fo</w:t>
      </w:r>
      <w:r w:rsidR="00CF2882">
        <w:t>r people to see me for who I am, but as I grew older, I realized why I had to do so much effort.</w:t>
      </w:r>
      <w:r w:rsidR="00C5442B">
        <w:t xml:space="preserve"> And why I had to justify everything that I did</w:t>
      </w:r>
      <w:r w:rsidR="00AE7451">
        <w:t xml:space="preserve"> or said</w:t>
      </w:r>
      <w:r w:rsidR="00C5442B">
        <w:t xml:space="preserve">. </w:t>
      </w:r>
      <w:r w:rsidR="00CF2882">
        <w:t>I was born in</w:t>
      </w:r>
      <w:r w:rsidR="0036540C">
        <w:t xml:space="preserve"> the family known as</w:t>
      </w:r>
      <w:r w:rsidR="007C4A95">
        <w:t xml:space="preserve"> </w:t>
      </w:r>
      <w:r w:rsidR="006B1812">
        <w:t>Gabsi.</w:t>
      </w:r>
      <w:r w:rsidR="0036540C">
        <w:t xml:space="preserve"> As T</w:t>
      </w:r>
      <w:r w:rsidR="00CF2882">
        <w:t>ime passed by</w:t>
      </w:r>
      <w:r w:rsidR="00ED4886">
        <w:t>,</w:t>
      </w:r>
      <w:r w:rsidR="00CF2882">
        <w:t xml:space="preserve"> I started to see why my family was the way they wer</w:t>
      </w:r>
      <w:r w:rsidR="000A73FF">
        <w:t>e and I start noticing how the W</w:t>
      </w:r>
      <w:r w:rsidR="00CF2882">
        <w:t>orld was and as to why it became this way. My family consider themselves as Muslims, yet I was educated in Christian schools. The majority of my fr</w:t>
      </w:r>
      <w:r w:rsidR="000A73FF">
        <w:t xml:space="preserve">iends in this lifetime were </w:t>
      </w:r>
      <w:r w:rsidR="00CF2882">
        <w:t>Christians. It was all confusing to me. I was circumcised in a barbaric way (that was also videotaped, remember proof is important), yet I was eating symbolic bread in churches.</w:t>
      </w:r>
      <w:r w:rsidR="00E72F0B">
        <w:t xml:space="preserve"> </w:t>
      </w:r>
      <w:r w:rsidR="00CF2882">
        <w:t xml:space="preserve">I was so young, but I realized quickly that this was wrong. </w:t>
      </w:r>
      <w:r w:rsidR="00242745">
        <w:t xml:space="preserve">Everything </w:t>
      </w:r>
      <w:r w:rsidR="00CF2882">
        <w:t xml:space="preserve">was wrong in so many ways it broke my heart. Nonetheless, </w:t>
      </w:r>
      <w:r w:rsidR="004B6AEB">
        <w:t>I set out on a journey to enjoy the wonders of</w:t>
      </w:r>
      <w:r w:rsidR="00717CAA">
        <w:t xml:space="preserve"> this</w:t>
      </w:r>
      <w:r w:rsidR="004B6AEB">
        <w:t xml:space="preserve"> physical life, I mean I was expecting a few hiccups along the way</w:t>
      </w:r>
      <w:r w:rsidR="0053753F">
        <w:t>, as usual</w:t>
      </w:r>
      <w:r w:rsidR="004B6AEB">
        <w:t xml:space="preserve">. But as I tried to </w:t>
      </w:r>
      <w:r w:rsidR="00AE7451">
        <w:t xml:space="preserve">do </w:t>
      </w:r>
      <w:r w:rsidR="004B6AEB">
        <w:t xml:space="preserve">this I only </w:t>
      </w:r>
      <w:r w:rsidR="0053753F">
        <w:t>got to be confronted with more P</w:t>
      </w:r>
      <w:r w:rsidR="004B6AEB">
        <w:t>ain</w:t>
      </w:r>
      <w:r w:rsidR="0053753F">
        <w:t xml:space="preserve"> and V</w:t>
      </w:r>
      <w:r w:rsidR="007148B4">
        <w:t>iolence</w:t>
      </w:r>
      <w:r w:rsidR="004A718B">
        <w:t xml:space="preserve"> which is something I don’t like at all!</w:t>
      </w:r>
    </w:p>
    <w:p w:rsidR="003234E2" w:rsidRDefault="007148B4" w:rsidP="003234E2">
      <w:pPr>
        <w:pStyle w:val="Hoofdtekst"/>
      </w:pPr>
      <w:r>
        <w:t xml:space="preserve">I remember the first time when I wanted to shout out that </w:t>
      </w:r>
      <w:r w:rsidR="00926D80">
        <w:t>yours</w:t>
      </w:r>
      <w:r>
        <w:t xml:space="preserve"> believe</w:t>
      </w:r>
      <w:r w:rsidR="007C59E3">
        <w:t>s</w:t>
      </w:r>
      <w:r>
        <w:t xml:space="preserve"> and morals were out of place, I remember it as if it was yesterday. It was on September 11, 2001.</w:t>
      </w:r>
      <w:r w:rsidR="00103BF2">
        <w:t xml:space="preserve"> But I was too young to do anything about it, I was scared.</w:t>
      </w:r>
      <w:r>
        <w:t xml:space="preserve"> I was 10 years old and I was just finishing my attendance in the draught/chess club in my primary school.</w:t>
      </w:r>
      <w:r w:rsidR="007C59E3">
        <w:t xml:space="preserve"> The TV was on and</w:t>
      </w:r>
      <w:r w:rsidR="004B6AEB">
        <w:t xml:space="preserve"> </w:t>
      </w:r>
      <w:r w:rsidR="007532BF">
        <w:t xml:space="preserve">I was like, are </w:t>
      </w:r>
      <w:r w:rsidR="007532BF">
        <w:lastRenderedPageBreak/>
        <w:t xml:space="preserve">you seriously killing people in </w:t>
      </w:r>
      <w:r w:rsidR="00E72F0B">
        <w:t>God’s</w:t>
      </w:r>
      <w:r w:rsidR="00EB3D37">
        <w:t xml:space="preserve"> name</w:t>
      </w:r>
      <w:r w:rsidR="00242745">
        <w:t>? What the fuck is happening. why are you people doing this</w:t>
      </w:r>
      <w:r w:rsidR="007532BF">
        <w:t>? chill the fuck out</w:t>
      </w:r>
      <w:r w:rsidR="007C59E3">
        <w:t xml:space="preserve"> and continued </w:t>
      </w:r>
      <w:r w:rsidR="00D86347">
        <w:t>to play</w:t>
      </w:r>
      <w:r w:rsidR="007C59E3">
        <w:t xml:space="preserve"> my game</w:t>
      </w:r>
      <w:r w:rsidR="007532BF">
        <w:t>.</w:t>
      </w:r>
      <w:r w:rsidR="00D86347">
        <w:t xml:space="preserve"> I was </w:t>
      </w:r>
      <w:r w:rsidR="005100FF">
        <w:t xml:space="preserve">sad and </w:t>
      </w:r>
      <w:r w:rsidR="00D86347">
        <w:t>disappointed.</w:t>
      </w:r>
      <w:r w:rsidR="007532BF">
        <w:t xml:space="preserve"> </w:t>
      </w:r>
    </w:p>
    <w:p w:rsidR="003B5A9E" w:rsidRDefault="00AC64C1" w:rsidP="00574D0B">
      <w:pPr>
        <w:pStyle w:val="Hoofdtekst"/>
      </w:pPr>
      <w:r>
        <w:t>I</w:t>
      </w:r>
      <w:r w:rsidR="00AF7ED5">
        <w:t>n</w:t>
      </w:r>
      <w:r w:rsidR="00717CAA">
        <w:t xml:space="preserve"> this lifetime I</w:t>
      </w:r>
      <w:r>
        <w:t xml:space="preserve"> understood the concept of killing</w:t>
      </w:r>
      <w:r w:rsidR="00F5794D">
        <w:t xml:space="preserve"> before 9/11</w:t>
      </w:r>
      <w:r>
        <w:t xml:space="preserve">. Trust me, it’s </w:t>
      </w:r>
      <w:r w:rsidRPr="0038316C">
        <w:rPr>
          <w:i/>
        </w:rPr>
        <w:t>not</w:t>
      </w:r>
      <w:r>
        <w:t xml:space="preserve"> something you should aim for</w:t>
      </w:r>
      <w:r w:rsidR="00DD068C">
        <w:t xml:space="preserve">. </w:t>
      </w:r>
      <w:r w:rsidR="00F5794D">
        <w:t>I was around 6 years old and m</w:t>
      </w:r>
      <w:r w:rsidR="00DD068C">
        <w:t>y cousin was able to capture scorpions near the vill</w:t>
      </w:r>
      <w:r w:rsidR="0034530C">
        <w:t>age of where my father was born</w:t>
      </w:r>
      <w:r w:rsidR="00E055F2">
        <w:t>.</w:t>
      </w:r>
      <w:r w:rsidR="00EB1829">
        <w:t xml:space="preserve"> He asked me if I wanted to see a scorpion fight, I got curious.</w:t>
      </w:r>
      <w:r w:rsidR="00F5794D">
        <w:t xml:space="preserve"> He showed me how to capture them, all you need is a cigarette. Scorpions resides in holes and you can lure them out by making them suffocate.</w:t>
      </w:r>
      <w:r w:rsidR="00242745">
        <w:t xml:space="preserve"> Did you hear what God was trying to tell you?</w:t>
      </w:r>
      <w:r w:rsidR="0053753F">
        <w:t xml:space="preserve"> Do you understand this? (Objective: Smoking kills people, Reality has proven that (You can see Reality through Science) and thus </w:t>
      </w:r>
      <w:r w:rsidR="00103BF2">
        <w:t>Reality is trying to show</w:t>
      </w:r>
      <w:r w:rsidR="0053753F">
        <w:t xml:space="preserve"> Humanity that it’s Evil manifesting itself in one of its many ways.) (Subjective: Smoking is cool). Hey</w:t>
      </w:r>
      <w:r w:rsidR="0036540C">
        <w:t>,</w:t>
      </w:r>
      <w:r w:rsidR="0053753F">
        <w:t xml:space="preserve"> I smoke because </w:t>
      </w:r>
      <w:r w:rsidR="000D3172">
        <w:t>Humanity</w:t>
      </w:r>
      <w:r w:rsidR="0053753F">
        <w:t xml:space="preserve"> smokes</w:t>
      </w:r>
      <w:r w:rsidR="00715DEC">
        <w:t xml:space="preserve">, that’s a hint for you. </w:t>
      </w:r>
      <w:r w:rsidR="002963C8">
        <w:t>Marihuana is Good</w:t>
      </w:r>
      <w:r w:rsidR="00F622CC">
        <w:t xml:space="preserve">, some of the Time, </w:t>
      </w:r>
      <w:r w:rsidR="002963C8">
        <w:t>Alcohol is Evil</w:t>
      </w:r>
      <w:r w:rsidR="00F622CC">
        <w:t>, some of the Time</w:t>
      </w:r>
      <w:r w:rsidR="0053753F">
        <w:t>.</w:t>
      </w:r>
      <w:r w:rsidR="000E771C">
        <w:t xml:space="preserve"> Every concept can be Good or Evil some of the Time. </w:t>
      </w:r>
      <w:r w:rsidR="002963C8">
        <w:t>Marihuana opens your consciousness and literally makes you high</w:t>
      </w:r>
      <w:r w:rsidR="006D627C">
        <w:t xml:space="preserve">. Like high in a scientific way… its, ugh how to say it to you, it’s what you </w:t>
      </w:r>
      <w:r w:rsidR="005100FF">
        <w:t>could call a</w:t>
      </w:r>
      <w:r w:rsidR="006D627C">
        <w:t xml:space="preserve"> ‘prayer’</w:t>
      </w:r>
      <w:r w:rsidR="005100FF">
        <w:t>-like substance</w:t>
      </w:r>
      <w:r w:rsidR="00F622CC">
        <w:t>, a call for help</w:t>
      </w:r>
      <w:r w:rsidR="00F00F58">
        <w:t>, it enables your thoughts to break the Reality barrier</w:t>
      </w:r>
      <w:r w:rsidR="001C04B7">
        <w:t>, where you can heal your conscious wounds, but also sometimes damage it</w:t>
      </w:r>
      <w:r w:rsidR="00242745">
        <w:t>, so be careful</w:t>
      </w:r>
      <w:r w:rsidR="006D627C">
        <w:t>. But as more as Evil manifest, the more your consciou</w:t>
      </w:r>
      <w:r w:rsidR="001C04B7">
        <w:t>sness will try to convince you to use substances such as alcohol</w:t>
      </w:r>
      <w:r w:rsidR="000E771C">
        <w:t xml:space="preserve">, but </w:t>
      </w:r>
      <w:r w:rsidR="00F11F4F">
        <w:t xml:space="preserve">it </w:t>
      </w:r>
      <w:r w:rsidR="000E771C">
        <w:t>can also be Good</w:t>
      </w:r>
      <w:r w:rsidR="001C04B7">
        <w:t>.</w:t>
      </w:r>
      <w:r w:rsidR="000E771C">
        <w:t xml:space="preserve"> Don’t forget that alcohol can disinfect.</w:t>
      </w:r>
      <w:r w:rsidR="001C04B7">
        <w:t xml:space="preserve"> It makes you loosen, let’s you have fun with friends, but if not taken responsibly, could damage yourself and others around you. So</w:t>
      </w:r>
      <w:r w:rsidR="003B5A9E">
        <w:t>, again,</w:t>
      </w:r>
      <w:r w:rsidR="001C04B7">
        <w:t xml:space="preserve"> be</w:t>
      </w:r>
      <w:r w:rsidR="004E7CFA">
        <w:t xml:space="preserve"> </w:t>
      </w:r>
      <w:r w:rsidR="001C04B7">
        <w:t>careful</w:t>
      </w:r>
      <w:r w:rsidR="006D627C">
        <w:t>.</w:t>
      </w:r>
      <w:r w:rsidR="000E771C">
        <w:t xml:space="preserve"> You just have to be responsible, that’s it.</w:t>
      </w:r>
      <w:r w:rsidR="006D627C">
        <w:t xml:space="preserve"> Anyway, b</w:t>
      </w:r>
      <w:r w:rsidR="0036540C">
        <w:t>ack to the scorpion story.</w:t>
      </w:r>
      <w:r w:rsidR="00EB1829">
        <w:t xml:space="preserve"> Little did I know that </w:t>
      </w:r>
      <w:r w:rsidR="00F11F4F">
        <w:t>my cousin</w:t>
      </w:r>
      <w:r w:rsidR="00EB1829">
        <w:t xml:space="preserve"> mad</w:t>
      </w:r>
      <w:r w:rsidR="00380E0D">
        <w:t>e the scorpions fight till the D</w:t>
      </w:r>
      <w:r w:rsidR="00EB1829">
        <w:t>eath, I was angry. They may be deadly by nature, but that doesn’t mean they have to be. In the end, those two sco</w:t>
      </w:r>
      <w:r w:rsidR="00CA5332">
        <w:t xml:space="preserve">rpions were left with no choice, no free will. So, they did what they instinctively thought they had to do, they fought until one died. Something remarkable </w:t>
      </w:r>
      <w:r w:rsidR="00CA5332">
        <w:lastRenderedPageBreak/>
        <w:t>happened when one scorpion delivered the final blow, I saw and felt that the victor was sad. Let me be clear, I cannot talk to scorpions. Again, while readi</w:t>
      </w:r>
      <w:r w:rsidR="00717CAA">
        <w:t>ng this you need to understand O</w:t>
      </w:r>
      <w:r w:rsidR="00CA5332">
        <w:t>bjectivity</w:t>
      </w:r>
      <w:r w:rsidR="004570F3">
        <w:t xml:space="preserve"> and Subjectivity</w:t>
      </w:r>
      <w:r w:rsidR="00CA5332">
        <w:t>. Don’t seek meaning or try to familiarize yourself with it</w:t>
      </w:r>
      <w:r w:rsidR="00DB75A2">
        <w:t>, for now I know that it will misguide you</w:t>
      </w:r>
      <w:r w:rsidR="00CA5332">
        <w:t>. I asked my cousin ‘what happens now?’, he simply said ‘well we can either go get more scorpions or end this one’</w:t>
      </w:r>
      <w:r w:rsidR="00B368EF">
        <w:t>. I immediatel</w:t>
      </w:r>
      <w:r w:rsidR="00CA5332">
        <w:t>y said no</w:t>
      </w:r>
      <w:r w:rsidR="00B368EF">
        <w:t>, I’ll keep this scor</w:t>
      </w:r>
      <w:r w:rsidR="00103BF2">
        <w:t>pion and treat it with all the L</w:t>
      </w:r>
      <w:r w:rsidR="00B368EF">
        <w:t xml:space="preserve">ove I have. Cause </w:t>
      </w:r>
      <w:r w:rsidR="00FF2E24">
        <w:t>somehow,</w:t>
      </w:r>
      <w:r w:rsidR="00B368EF">
        <w:t xml:space="preserve"> I knew </w:t>
      </w:r>
      <w:r w:rsidR="005C4944">
        <w:t>that this scorpion needed some L</w:t>
      </w:r>
      <w:r w:rsidR="00B368EF">
        <w:t xml:space="preserve">ove. He laughed and </w:t>
      </w:r>
      <w:r w:rsidR="00B40B0A">
        <w:t>told me to</w:t>
      </w:r>
      <w:r w:rsidR="00B368EF">
        <w:t xml:space="preserve"> be careful.</w:t>
      </w:r>
      <w:r w:rsidR="00544FDC">
        <w:t xml:space="preserve"> I took the scorpion home with me and asked my parents if I could keep it. </w:t>
      </w:r>
      <w:r w:rsidR="007C59E3">
        <w:t>Of course,</w:t>
      </w:r>
      <w:r w:rsidR="00F5794D">
        <w:t xml:space="preserve"> my parents freaked out and said that I need to get rid of it, they told me that if it bites </w:t>
      </w:r>
      <w:r w:rsidR="00717CAA">
        <w:t>me</w:t>
      </w:r>
      <w:r w:rsidR="00F5794D">
        <w:t>, I would be dead in minutes. But I was convinced that it wouldn’t happen, that the scorpion knew I only wanted t</w:t>
      </w:r>
      <w:r w:rsidR="00AF7ED5">
        <w:t>o do G</w:t>
      </w:r>
      <w:r w:rsidR="00451AD8">
        <w:t>ood by it. My father comma</w:t>
      </w:r>
      <w:r w:rsidR="00F5794D">
        <w:t>nded me to get rid of it over the hill near our house. I took the scorpion with me. I found a giant rock. And as I was about to end it, I thought, fuck it. I took the box, opened it and let the scorpion escape</w:t>
      </w:r>
      <w:r w:rsidR="007C59E3">
        <w:t xml:space="preserve"> and I ran away</w:t>
      </w:r>
      <w:r w:rsidR="00F5794D">
        <w:t>.</w:t>
      </w:r>
      <w:r w:rsidR="007C59E3">
        <w:t xml:space="preserve"> Now this may sound as if I ran because I was afraid, I </w:t>
      </w:r>
      <w:r w:rsidR="00B40B0A">
        <w:t xml:space="preserve">was and I </w:t>
      </w:r>
      <w:r w:rsidR="007C59E3">
        <w:t xml:space="preserve">wasn’t. I ran smiling because of two reasons. </w:t>
      </w:r>
      <w:r w:rsidR="003B5A9E">
        <w:t xml:space="preserve">1) </w:t>
      </w:r>
      <w:r w:rsidR="007C59E3">
        <w:t>I was smiling because I knew the scorpion would be alive and could live the rest of its days</w:t>
      </w:r>
      <w:r w:rsidR="00D86347">
        <w:t xml:space="preserve"> and continue to </w:t>
      </w:r>
      <w:r w:rsidR="00ED4886">
        <w:t>live</w:t>
      </w:r>
      <w:r w:rsidR="003B5A9E">
        <w:t xml:space="preserve"> 2) I </w:t>
      </w:r>
      <w:r w:rsidR="007C59E3">
        <w:t xml:space="preserve">was running because </w:t>
      </w:r>
      <w:r w:rsidR="00DB75A2">
        <w:t xml:space="preserve">I was scared that </w:t>
      </w:r>
      <w:r w:rsidR="007C59E3">
        <w:t>I knowingly created an uncertainty. A possible reality where the scorpion would bump into a</w:t>
      </w:r>
      <w:r w:rsidR="004745A8">
        <w:t>nother</w:t>
      </w:r>
      <w:r w:rsidR="007C59E3">
        <w:t xml:space="preserve"> human and </w:t>
      </w:r>
      <w:r w:rsidR="00B40B0A">
        <w:t>end his or her life.</w:t>
      </w:r>
      <w:r w:rsidR="003B5A9E">
        <w:t xml:space="preserve"> Are you understanding this metaphor? God is not</w:t>
      </w:r>
      <w:r w:rsidR="000E771C">
        <w:t xml:space="preserve"> responsible for your actions, you</w:t>
      </w:r>
      <w:r w:rsidR="003B5A9E">
        <w:t xml:space="preserve"> are. God gave you the Gift of Intelligence</w:t>
      </w:r>
      <w:r w:rsidR="00B40B0A">
        <w:t xml:space="preserve"> </w:t>
      </w:r>
      <w:r w:rsidR="003B5A9E">
        <w:t xml:space="preserve">and Free Will. </w:t>
      </w:r>
      <w:r w:rsidR="00B40B0A">
        <w:t>So, I sat to get some air and thought about it. Why did I do this? How do I make this uncertainty unreal?</w:t>
      </w:r>
      <w:r w:rsidR="00451AD8">
        <w:t xml:space="preserve"> I soon r</w:t>
      </w:r>
      <w:r w:rsidR="00915086">
        <w:t>ealized that it was because of Free Will. Free W</w:t>
      </w:r>
      <w:r w:rsidR="00451AD8">
        <w:t>ill enabl</w:t>
      </w:r>
      <w:r w:rsidR="003B5A9E">
        <w:t>es us to make choices, to seek I</w:t>
      </w:r>
      <w:r w:rsidR="00451AD8">
        <w:t>ntelligence, because every choice</w:t>
      </w:r>
      <w:r w:rsidR="008E4CF8">
        <w:t xml:space="preserve"> you make</w:t>
      </w:r>
      <w:r w:rsidR="00451AD8">
        <w:t xml:space="preserve"> echoes through eternity.</w:t>
      </w:r>
      <w:r w:rsidR="003B5A9E">
        <w:t xml:space="preserve"> And you will always have Free Will and Intelligence</w:t>
      </w:r>
      <w:r w:rsidR="008E7A44">
        <w:t>, don’t you ever let anyone take that away from you</w:t>
      </w:r>
      <w:r w:rsidR="003B5A9E">
        <w:t>.</w:t>
      </w:r>
      <w:r w:rsidR="00451AD8">
        <w:t xml:space="preserve"> Only when the future collapses with the past does the present manifest itself.</w:t>
      </w:r>
      <w:r w:rsidR="0002166B">
        <w:t xml:space="preserve"> </w:t>
      </w:r>
      <w:r w:rsidR="00D86347">
        <w:t>Does that sound strange to you? Let me explain.</w:t>
      </w:r>
    </w:p>
    <w:p w:rsidR="003B5A9E" w:rsidRDefault="003B5A9E">
      <w:pPr>
        <w:tabs>
          <w:tab w:val="clear" w:pos="360"/>
          <w:tab w:val="clear" w:pos="9360"/>
        </w:tabs>
      </w:pPr>
      <w:r>
        <w:lastRenderedPageBreak/>
        <w:br w:type="page"/>
      </w:r>
    </w:p>
    <w:p w:rsidR="003B5A9E" w:rsidRDefault="003B5A9E" w:rsidP="003B5A9E">
      <w:pPr>
        <w:pStyle w:val="Hoofdtekst"/>
      </w:pPr>
      <w:r>
        <w:lastRenderedPageBreak/>
        <w:t xml:space="preserve">“A friend is someone who knows all about you and still loves you.” </w:t>
      </w:r>
    </w:p>
    <w:p w:rsidR="00633B48" w:rsidRDefault="003B5A9E" w:rsidP="003B5A9E">
      <w:pPr>
        <w:pStyle w:val="Hoofdtekst"/>
      </w:pPr>
      <w:r>
        <w:t>― Elbert Hubbard</w:t>
      </w:r>
    </w:p>
    <w:p w:rsidR="00633B48" w:rsidRDefault="00633B48">
      <w:pPr>
        <w:tabs>
          <w:tab w:val="clear" w:pos="360"/>
          <w:tab w:val="clear" w:pos="9360"/>
        </w:tabs>
      </w:pPr>
      <w:r>
        <w:br w:type="page"/>
      </w:r>
    </w:p>
    <w:bookmarkStart w:id="28" w:name="_Toc512419343"/>
    <w:bookmarkStart w:id="29" w:name="_Toc512419640"/>
    <w:p w:rsidR="004D3A27" w:rsidRDefault="009F6AD9" w:rsidP="004D3A27">
      <w:pPr>
        <w:pStyle w:val="Naamhoofdstuk"/>
      </w:pPr>
      <w:sdt>
        <w:sdtPr>
          <w:id w:val="-647820218"/>
          <w:placeholder>
            <w:docPart w:val="528ED51D87DF4C4CA4EA507A36762F28"/>
          </w:placeholder>
        </w:sdtPr>
        <w:sdtContent>
          <w:r w:rsidR="008D4B61">
            <w:t xml:space="preserve">Consciousness is a lesson </w:t>
          </w:r>
        </w:sdtContent>
      </w:sdt>
      <w:bookmarkEnd w:id="28"/>
      <w:bookmarkEnd w:id="29"/>
      <w:r w:rsidR="008D4B61">
        <w:t xml:space="preserve"> </w:t>
      </w:r>
    </w:p>
    <w:p w:rsidR="004D3A27" w:rsidRDefault="004D3A27" w:rsidP="00633B48">
      <w:pPr>
        <w:pStyle w:val="Hoofdtekst"/>
      </w:pPr>
      <w:r>
        <w:t>Voice: “</w:t>
      </w:r>
      <w:r w:rsidR="008D4B61">
        <w:t>Don’t freak out. Everything you see is real. At least as real as it can be. Your imagina</w:t>
      </w:r>
      <w:r w:rsidR="00DB75A2">
        <w:t>tion is what it could be, your D</w:t>
      </w:r>
      <w:r w:rsidR="008D4B61">
        <w:t>eath is what it really is. Because one thing th</w:t>
      </w:r>
      <w:r w:rsidR="0020585F">
        <w:t xml:space="preserve">at you have learned is that </w:t>
      </w:r>
      <w:r w:rsidR="00DB75A2">
        <w:t>D</w:t>
      </w:r>
      <w:r w:rsidR="008D4B61">
        <w:t xml:space="preserve">eath </w:t>
      </w:r>
      <w:r w:rsidR="00CC3394">
        <w:t>is</w:t>
      </w:r>
      <w:r w:rsidR="008D4B61">
        <w:t xml:space="preserve"> unavoidable. Death is the void in the reality that you perceive. That peaceful</w:t>
      </w:r>
      <w:r>
        <w:t xml:space="preserve"> blackness.”</w:t>
      </w:r>
    </w:p>
    <w:p w:rsidR="004D3A27" w:rsidRDefault="004D3A27" w:rsidP="00633B48">
      <w:pPr>
        <w:pStyle w:val="Hoofdtekst"/>
      </w:pPr>
      <w:r>
        <w:t>Me: “</w:t>
      </w:r>
      <w:r w:rsidR="0020585F">
        <w:t>Why is it black</w:t>
      </w:r>
      <w:r w:rsidR="008D4B61">
        <w:t>, is it nothing?</w:t>
      </w:r>
      <w:r>
        <w:t>”</w:t>
      </w:r>
    </w:p>
    <w:p w:rsidR="004D3A27" w:rsidRDefault="004D3A27" w:rsidP="00633B48">
      <w:pPr>
        <w:pStyle w:val="Hoofdtekst"/>
      </w:pPr>
      <w:r>
        <w:t>Voice:</w:t>
      </w:r>
      <w:r w:rsidR="008D4B61">
        <w:t xml:space="preserve"> </w:t>
      </w:r>
      <w:r>
        <w:t>“</w:t>
      </w:r>
      <w:r w:rsidR="008D4B61">
        <w:t xml:space="preserve">No, it’s black and peaceful because you can’t see it. You are bounded by your physical state. </w:t>
      </w:r>
      <w:r w:rsidR="00611AF7">
        <w:t>D</w:t>
      </w:r>
      <w:r w:rsidR="00CC3394">
        <w:t xml:space="preserve">eath </w:t>
      </w:r>
      <w:r w:rsidR="00611AF7">
        <w:t>frees you of this</w:t>
      </w:r>
      <w:r w:rsidR="008D4B61">
        <w:t xml:space="preserve"> physical state</w:t>
      </w:r>
      <w:r w:rsidR="0020585F">
        <w:t>. And if you have learned your lesson</w:t>
      </w:r>
      <w:r>
        <w:t xml:space="preserve"> you set out to learn</w:t>
      </w:r>
      <w:r w:rsidR="0020585F">
        <w:t>, you won’t need your physical state anymore, you’ll be more than what you are now.</w:t>
      </w:r>
      <w:r>
        <w:t>”</w:t>
      </w:r>
    </w:p>
    <w:p w:rsidR="007F72E7" w:rsidRDefault="004D3A27" w:rsidP="00633B48">
      <w:pPr>
        <w:pStyle w:val="Hoofdtekst"/>
      </w:pPr>
      <w:r>
        <w:t>Me:</w:t>
      </w:r>
      <w:r w:rsidR="0020585F">
        <w:t xml:space="preserve"> </w:t>
      </w:r>
      <w:r>
        <w:t>“</w:t>
      </w:r>
      <w:r w:rsidR="0020585F">
        <w:t xml:space="preserve">Ha </w:t>
      </w:r>
      <w:proofErr w:type="spellStart"/>
      <w:r w:rsidR="0020585F">
        <w:t>ha</w:t>
      </w:r>
      <w:proofErr w:type="spellEnd"/>
      <w:r w:rsidR="0020585F">
        <w:t xml:space="preserve"> </w:t>
      </w:r>
      <w:proofErr w:type="spellStart"/>
      <w:r w:rsidR="0020585F">
        <w:t>ha</w:t>
      </w:r>
      <w:proofErr w:type="spellEnd"/>
      <w:r w:rsidR="0020585F">
        <w:t xml:space="preserve"> </w:t>
      </w:r>
      <w:proofErr w:type="spellStart"/>
      <w:r w:rsidR="0020585F">
        <w:t>ha</w:t>
      </w:r>
      <w:proofErr w:type="spellEnd"/>
      <w:r w:rsidR="0020585F">
        <w:t xml:space="preserve">, let me guess: so, if </w:t>
      </w:r>
      <w:r>
        <w:t>I</w:t>
      </w:r>
      <w:r w:rsidR="0020585F">
        <w:t xml:space="preserve"> haven’t learned </w:t>
      </w:r>
      <w:r w:rsidR="007F72E7">
        <w:t>my</w:t>
      </w:r>
      <w:r w:rsidR="0020585F">
        <w:t xml:space="preserve"> lesson </w:t>
      </w:r>
      <w:r w:rsidR="007F72E7">
        <w:t>I</w:t>
      </w:r>
      <w:r w:rsidR="0020585F">
        <w:t xml:space="preserve"> go to hell?</w:t>
      </w:r>
      <w:r w:rsidR="007F72E7">
        <w:t>”</w:t>
      </w:r>
    </w:p>
    <w:p w:rsidR="00574D0B" w:rsidRDefault="007F72E7" w:rsidP="00633B48">
      <w:pPr>
        <w:pStyle w:val="Hoofdtekst"/>
      </w:pPr>
      <w:r>
        <w:t>Voice:</w:t>
      </w:r>
      <w:r w:rsidR="0020585F">
        <w:t xml:space="preserve"> </w:t>
      </w:r>
      <w:r>
        <w:t>“</w:t>
      </w:r>
      <w:r w:rsidR="0020585F">
        <w:t>Hell doesn’</w:t>
      </w:r>
      <w:r w:rsidR="004E1526">
        <w:t>t exist, nor</w:t>
      </w:r>
      <w:r w:rsidR="00DB75A2">
        <w:t xml:space="preserve"> H</w:t>
      </w:r>
      <w:r w:rsidR="0020585F">
        <w:t>eaven.</w:t>
      </w:r>
      <w:r w:rsidR="00CE2C8B">
        <w:t xml:space="preserve"> Well, at least not in the way you think it is.</w:t>
      </w:r>
      <w:r w:rsidR="0020585F">
        <w:t xml:space="preserve"> You need to take a step back and see everything as a whole. Try to see beyond that which </w:t>
      </w:r>
      <w:r w:rsidR="00CC3394">
        <w:t>you</w:t>
      </w:r>
      <w:r w:rsidR="0020585F">
        <w:t xml:space="preserve"> cannot see. But because </w:t>
      </w:r>
      <w:r w:rsidR="004E1526">
        <w:t>you</w:t>
      </w:r>
      <w:r w:rsidR="0020585F">
        <w:t xml:space="preserve"> cannot see it </w:t>
      </w:r>
      <w:r w:rsidR="004E1526">
        <w:t>you</w:t>
      </w:r>
      <w:r w:rsidR="0020585F">
        <w:t xml:space="preserve"> must learn to see it.</w:t>
      </w:r>
      <w:r w:rsidR="00AF7ED5">
        <w:t xml:space="preserve"> </w:t>
      </w:r>
      <w:r w:rsidR="00CC3394">
        <w:t>And you’ve been seeing it all around you, you just have to look.</w:t>
      </w:r>
      <w:r>
        <w:t>”</w:t>
      </w:r>
      <w:r w:rsidR="00CC3394">
        <w:t xml:space="preserve"> </w:t>
      </w:r>
    </w:p>
    <w:p w:rsidR="00AF7ED5" w:rsidRDefault="00AF7ED5" w:rsidP="00633B48">
      <w:pPr>
        <w:pStyle w:val="Hoofdtekst"/>
      </w:pPr>
      <w:r>
        <w:t>Me: “What do I have to do?”</w:t>
      </w:r>
    </w:p>
    <w:p w:rsidR="00AF7ED5" w:rsidRDefault="00AF7ED5" w:rsidP="00633B48">
      <w:pPr>
        <w:pStyle w:val="Hoofdtekst"/>
      </w:pPr>
      <w:r>
        <w:t>Voice: “Find a way to wake them up, to warn them about their misdoing.”</w:t>
      </w:r>
    </w:p>
    <w:p w:rsidR="00AF7ED5" w:rsidRDefault="00AF7ED5" w:rsidP="00633B48">
      <w:pPr>
        <w:pStyle w:val="Hoofdtekst"/>
      </w:pPr>
      <w:r>
        <w:t>Me: “How?”</w:t>
      </w:r>
    </w:p>
    <w:p w:rsidR="00AF7ED5" w:rsidRDefault="00AF7ED5" w:rsidP="00633B48">
      <w:pPr>
        <w:pStyle w:val="Hoofdtekst"/>
      </w:pPr>
      <w:r>
        <w:t xml:space="preserve">Voice: “I’ll be with you along the way. Don’t worry, </w:t>
      </w:r>
      <w:r w:rsidR="007C5014">
        <w:t>you’ll remember more as Time goes by</w:t>
      </w:r>
      <w:r>
        <w:t>”</w:t>
      </w:r>
    </w:p>
    <w:p w:rsidR="005511C6" w:rsidRDefault="00747701" w:rsidP="00633B48">
      <w:pPr>
        <w:pStyle w:val="Hoofdtekst"/>
      </w:pPr>
      <w:r>
        <w:t>This was such an intense experience I completely blocked it out, but now I’m awake</w:t>
      </w:r>
      <w:r w:rsidR="0076167B">
        <w:t xml:space="preserve"> and the more Time goes by, the more I remember (so some things I </w:t>
      </w:r>
      <w:r w:rsidR="00C96767">
        <w:t>could</w:t>
      </w:r>
      <w:r w:rsidR="0076167B">
        <w:t xml:space="preserve"> be add</w:t>
      </w:r>
      <w:r w:rsidR="00C96767">
        <w:t>ed</w:t>
      </w:r>
      <w:r w:rsidR="0076167B">
        <w:t xml:space="preserve"> or change</w:t>
      </w:r>
      <w:r w:rsidR="00C96767">
        <w:t>d</w:t>
      </w:r>
      <w:r w:rsidR="0076167B">
        <w:t xml:space="preserve"> in this book)</w:t>
      </w:r>
      <w:r>
        <w:t xml:space="preserve">. Ever since </w:t>
      </w:r>
      <w:r w:rsidR="00CE2C8B">
        <w:t>the</w:t>
      </w:r>
      <w:r>
        <w:t xml:space="preserve"> accident </w:t>
      </w:r>
      <w:r w:rsidR="007424A0">
        <w:t>I felt empty, until I fell in Love with God</w:t>
      </w:r>
      <w:r w:rsidR="005511C6">
        <w:t xml:space="preserve"> and the World</w:t>
      </w:r>
      <w:r>
        <w:t>. I was still wandering in my physical body, and trying to enjoy the pleasure</w:t>
      </w:r>
      <w:r w:rsidR="003049BF">
        <w:t>s</w:t>
      </w:r>
      <w:r>
        <w:t xml:space="preserve"> of life, but couldn’t find it anymore. Ok, so now </w:t>
      </w:r>
      <w:r w:rsidR="00C64A95">
        <w:t>that I have your attention. Let me tell you why I</w:t>
      </w:r>
      <w:r w:rsidR="0042651D">
        <w:t xml:space="preserve"> think I</w:t>
      </w:r>
      <w:r w:rsidR="00C64A95">
        <w:t xml:space="preserve"> died. I </w:t>
      </w:r>
      <w:r w:rsidR="00C64A95">
        <w:lastRenderedPageBreak/>
        <w:t xml:space="preserve">died because I asked to die. I was 19 years old, dating at </w:t>
      </w:r>
      <w:r w:rsidR="001C04B7">
        <w:t>the time the girl of my dreams</w:t>
      </w:r>
      <w:r w:rsidR="00C64A95">
        <w:t>. If you’re reading this, don’t flatter yourself, I’ve loved many girls</w:t>
      </w:r>
      <w:r w:rsidR="00764378">
        <w:t xml:space="preserve"> and women</w:t>
      </w:r>
      <w:r w:rsidR="00C64A95">
        <w:t xml:space="preserve">. I had a lot of </w:t>
      </w:r>
      <w:r w:rsidR="00764378">
        <w:t>them</w:t>
      </w:r>
      <w:r w:rsidR="00C64A95">
        <w:t xml:space="preserve"> but </w:t>
      </w:r>
      <w:r w:rsidR="00764378">
        <w:t>saw no future with them. Simply because I saw no future for myself. I refused to live in</w:t>
      </w:r>
      <w:r w:rsidR="00332B09">
        <w:t xml:space="preserve"> this W</w:t>
      </w:r>
      <w:r w:rsidR="00764378">
        <w:t>orld because I didn’t like it. All my life</w:t>
      </w:r>
      <w:r w:rsidR="00332B09">
        <w:t xml:space="preserve"> I’ve set out to learn how the W</w:t>
      </w:r>
      <w:r w:rsidR="00764378">
        <w:t>orld is and how it should be</w:t>
      </w:r>
      <w:r w:rsidR="000E771C">
        <w:t xml:space="preserve"> or how it could be</w:t>
      </w:r>
      <w:r w:rsidR="00764378">
        <w:t>. At the time I graduated secondary school with honors and decided to study nursing. The world told me that there was shortage of it, I saw myself as a nurse helping the doctors without borders</w:t>
      </w:r>
      <w:r w:rsidR="00235EBA">
        <w:t xml:space="preserve"> (This means you should be unified)</w:t>
      </w:r>
      <w:r w:rsidR="00764378">
        <w:t>. I refused to study m</w:t>
      </w:r>
      <w:r w:rsidR="007A7626">
        <w:t>edicine</w:t>
      </w:r>
      <w:r w:rsidR="00FC4BC9">
        <w:t>, banking, etc.</w:t>
      </w:r>
      <w:r w:rsidR="007A7626">
        <w:t xml:space="preserve"> because I saw how much m</w:t>
      </w:r>
      <w:r w:rsidR="00764378">
        <w:t>oney they made. I’</w:t>
      </w:r>
      <w:r w:rsidR="00CE2C8B">
        <w:t>ll talk about m</w:t>
      </w:r>
      <w:r w:rsidR="00764378">
        <w:t xml:space="preserve">oney later. </w:t>
      </w:r>
      <w:r w:rsidR="00230233">
        <w:t>So,</w:t>
      </w:r>
      <w:r w:rsidR="00764378">
        <w:t xml:space="preserve"> I set out and </w:t>
      </w:r>
      <w:r w:rsidR="00230233">
        <w:t>started my studies in a C</w:t>
      </w:r>
      <w:r w:rsidR="00764378">
        <w:t xml:space="preserve">atholic </w:t>
      </w:r>
      <w:r w:rsidR="00230233">
        <w:t>University.</w:t>
      </w:r>
      <w:r w:rsidR="000E771C">
        <w:t xml:space="preserve"> Why do I mention the wor</w:t>
      </w:r>
      <w:r w:rsidR="00DB3586">
        <w:t xml:space="preserve">d ‘Catholic’, simply to </w:t>
      </w:r>
      <w:r w:rsidR="00811E50">
        <w:t>emphasize</w:t>
      </w:r>
      <w:r w:rsidR="00DB3586">
        <w:t xml:space="preserve"> that all Religions </w:t>
      </w:r>
      <w:r w:rsidR="0076167B">
        <w:t>matter?</w:t>
      </w:r>
      <w:r w:rsidR="00CE45AB">
        <w:t xml:space="preserve"> For they are all one.</w:t>
      </w:r>
      <w:r w:rsidR="001161BF">
        <w:t xml:space="preserve"> I was born in an Islamic</w:t>
      </w:r>
      <w:r w:rsidR="00DB3586">
        <w:t xml:space="preserve"> family, studied in Catholic schools, practiced Buddhism, had friends of Jehovah’s witnesses</w:t>
      </w:r>
      <w:r w:rsidR="00DE7A62">
        <w:t>, etc</w:t>
      </w:r>
      <w:r w:rsidR="00DB3586">
        <w:t>. My point, is that they have</w:t>
      </w:r>
      <w:r w:rsidR="00DE7A62">
        <w:t xml:space="preserve"> all</w:t>
      </w:r>
      <w:r w:rsidR="00DB3586">
        <w:t xml:space="preserve"> the same message</w:t>
      </w:r>
      <w:r w:rsidR="005E5DCE">
        <w:t xml:space="preserve"> but</w:t>
      </w:r>
      <w:r w:rsidR="00374AFB">
        <w:t xml:space="preserve"> they’re</w:t>
      </w:r>
      <w:r w:rsidR="005E5DCE">
        <w:t xml:space="preserve"> represented in different way</w:t>
      </w:r>
      <w:r w:rsidR="00374AFB">
        <w:t>s</w:t>
      </w:r>
      <w:r w:rsidR="00DB3586">
        <w:t xml:space="preserve">. </w:t>
      </w:r>
      <w:r w:rsidR="005E5DCE">
        <w:t>But they all mainly talk about God,</w:t>
      </w:r>
      <w:r w:rsidR="00374AFB">
        <w:t xml:space="preserve"> </w:t>
      </w:r>
      <w:r w:rsidR="009432AD">
        <w:t>the</w:t>
      </w:r>
      <w:r w:rsidR="00374AFB">
        <w:t xml:space="preserve"> beyond,</w:t>
      </w:r>
      <w:r w:rsidR="005E5DCE">
        <w:t xml:space="preserve"> Love </w:t>
      </w:r>
      <w:r w:rsidR="00DB3586">
        <w:t>and True Selflessness</w:t>
      </w:r>
      <w:r w:rsidR="005E5DCE">
        <w:t>, etc.</w:t>
      </w:r>
      <w:r w:rsidR="00DB3586">
        <w:t xml:space="preserve">’, no matter how you </w:t>
      </w:r>
      <w:r w:rsidR="005511C6">
        <w:t>want to interpret it</w:t>
      </w:r>
      <w:r w:rsidR="00DB3586">
        <w:t xml:space="preserve">. You can also see it outside of Religion, you see it in </w:t>
      </w:r>
      <w:r w:rsidR="00DE7A62">
        <w:t>ant</w:t>
      </w:r>
      <w:r w:rsidR="00DB3586">
        <w:t xml:space="preserve"> colonies, you see it in the tiny cells in your body</w:t>
      </w:r>
      <w:r w:rsidR="00DE7A62">
        <w:t>, everywhere</w:t>
      </w:r>
      <w:r w:rsidR="00DB3586">
        <w:t>. Working together as one, is what we are supposed to do, is what we must do.</w:t>
      </w:r>
      <w:r w:rsidR="00C64A95">
        <w:t xml:space="preserve"> </w:t>
      </w:r>
      <w:r w:rsidR="00230233">
        <w:t xml:space="preserve">After my internship at </w:t>
      </w:r>
      <w:r w:rsidR="007424A0">
        <w:t>a retiring home I saw that the W</w:t>
      </w:r>
      <w:r w:rsidR="00230233">
        <w:t xml:space="preserve">orld lied to me. There </w:t>
      </w:r>
      <w:r w:rsidR="00374AFB">
        <w:t>was</w:t>
      </w:r>
      <w:r w:rsidR="00230233">
        <w:t xml:space="preserve"> no shorta</w:t>
      </w:r>
      <w:r w:rsidR="007A7626">
        <w:t>ge of nurses, simply a lack of L</w:t>
      </w:r>
      <w:r w:rsidR="00230233">
        <w:t>ove. I thought Jesus made that</w:t>
      </w:r>
      <w:r w:rsidR="0086413A">
        <w:t xml:space="preserve"> one</w:t>
      </w:r>
      <w:r w:rsidR="00230233">
        <w:t xml:space="preserve"> clear? I saw how poor the elderly </w:t>
      </w:r>
      <w:r w:rsidR="00103BF2">
        <w:t>was</w:t>
      </w:r>
      <w:r w:rsidR="00230233">
        <w:t xml:space="preserve"> treated, I saw that nurses didn’t become nurses because they cared. Simply because there was a demand for it and there were not many jobs. That moment made me sad, so sad that I started to watch the news and read the paper</w:t>
      </w:r>
      <w:r w:rsidR="00B70EF3">
        <w:t xml:space="preserve"> instead of tv-shows</w:t>
      </w:r>
      <w:r w:rsidR="00A34F6E">
        <w:t xml:space="preserve"> (I love tv-shows, at least there was something Good in this world)</w:t>
      </w:r>
      <w:r w:rsidR="00672EAE">
        <w:t xml:space="preserve"> So weird that you did not see that one either? For don’t you think that it’s weird that you make sci-fi movie</w:t>
      </w:r>
      <w:r w:rsidR="00E311A3">
        <w:t>s?</w:t>
      </w:r>
      <w:r w:rsidR="00672EAE">
        <w:t xml:space="preserve"> Movies full of imagination</w:t>
      </w:r>
      <w:r w:rsidR="005E5DCE">
        <w:t xml:space="preserve">, remember your imagination is what it could be and everything is as real as it can </w:t>
      </w:r>
      <w:r w:rsidR="005E5DCE">
        <w:lastRenderedPageBreak/>
        <w:t>be, but can always become more.</w:t>
      </w:r>
      <w:r w:rsidR="00226734">
        <w:t xml:space="preserve"> I read history only to be disappointed in you</w:t>
      </w:r>
      <w:r w:rsidR="00230233">
        <w:t>.</w:t>
      </w:r>
      <w:r w:rsidR="00226734">
        <w:t xml:space="preserve"> Slavery, discrimination, world wars, holocaust, racism, this list keeps going. What are</w:t>
      </w:r>
      <w:r w:rsidR="00133601">
        <w:t xml:space="preserve"> you doing</w:t>
      </w:r>
      <w:r w:rsidR="00226734">
        <w:t xml:space="preserve">? </w:t>
      </w:r>
      <w:r w:rsidR="00230233">
        <w:t xml:space="preserve">I set aside my very few joys this world had to offer </w:t>
      </w:r>
      <w:r w:rsidR="00B70EF3">
        <w:t>and took a step back and pondered on how to fix it. I finally</w:t>
      </w:r>
      <w:r w:rsidR="003854BA">
        <w:t xml:space="preserve"> came to the realization that I couldn’t fix it</w:t>
      </w:r>
      <w:r w:rsidR="005A1979">
        <w:t>, at least not yet</w:t>
      </w:r>
      <w:r w:rsidR="007E5A1E">
        <w:t xml:space="preserve"> and probably not alone</w:t>
      </w:r>
      <w:r w:rsidR="00B70EF3">
        <w:t>. There is too much corruption, too much greed, too muc</w:t>
      </w:r>
      <w:r w:rsidR="00611AF7">
        <w:t>h violence</w:t>
      </w:r>
      <w:r w:rsidR="007C5014">
        <w:t>,</w:t>
      </w:r>
      <w:r w:rsidR="00611AF7">
        <w:t xml:space="preserve"> too much hunger and D</w:t>
      </w:r>
      <w:r w:rsidR="00B70EF3">
        <w:t>eath</w:t>
      </w:r>
      <w:r w:rsidR="00611AF7">
        <w:t xml:space="preserve"> has to work overtime</w:t>
      </w:r>
      <w:r w:rsidR="00B70EF3">
        <w:t xml:space="preserve">, </w:t>
      </w:r>
      <w:r w:rsidR="00611AF7">
        <w:t>because Evil was also here</w:t>
      </w:r>
      <w:r w:rsidR="00B70EF3">
        <w:t xml:space="preserve">. </w:t>
      </w:r>
      <w:r w:rsidR="00611AF7">
        <w:t>I’</w:t>
      </w:r>
      <w:r w:rsidR="0010581A">
        <w:t>m afraid</w:t>
      </w:r>
      <w:r w:rsidR="005511C6">
        <w:t>, I don’t know where to begin</w:t>
      </w:r>
      <w:r w:rsidR="0010581A">
        <w:t xml:space="preserve">. Evil exist because Evil is a show of failure. That this, this isn’t working. Evil was designed to correct things. Like if a new concept manifested itself, let’s say for example racism. Evil </w:t>
      </w:r>
      <w:r w:rsidR="007C5014">
        <w:t>would</w:t>
      </w:r>
      <w:r w:rsidR="0010581A">
        <w:t xml:space="preserve"> show that racism isn’t Good. It would be the job of Humanity to get rid of it in a conscious way</w:t>
      </w:r>
      <w:r w:rsidR="00F622CC">
        <w:t xml:space="preserve">, in </w:t>
      </w:r>
      <w:r w:rsidR="00063CE9">
        <w:t xml:space="preserve">a </w:t>
      </w:r>
      <w:r w:rsidR="00F622CC">
        <w:t xml:space="preserve">way </w:t>
      </w:r>
      <w:r w:rsidR="00F622CC" w:rsidRPr="00063CE9">
        <w:rPr>
          <w:i/>
        </w:rPr>
        <w:t>without</w:t>
      </w:r>
      <w:r w:rsidR="00F622CC">
        <w:t xml:space="preserve"> violence</w:t>
      </w:r>
      <w:r w:rsidR="0010581A">
        <w:t>. If Humanity wasn’</w:t>
      </w:r>
      <w:r w:rsidR="00265296">
        <w:t xml:space="preserve">t able to, it’s simply because Humanity didn’t want to. </w:t>
      </w:r>
      <w:r w:rsidR="00091229">
        <w:t>Because</w:t>
      </w:r>
      <w:r w:rsidR="00265296">
        <w:t xml:space="preserve"> Evil works in a contagious way, Humanity becomes sick.</w:t>
      </w:r>
      <w:r w:rsidR="00091229">
        <w:t xml:space="preserve"> But don’t worry, Good </w:t>
      </w:r>
      <w:r w:rsidR="00323DEE">
        <w:t xml:space="preserve">also </w:t>
      </w:r>
      <w:r w:rsidR="00091229">
        <w:t>works in a contagious way, a contagious cure.</w:t>
      </w:r>
      <w:r w:rsidR="00265296">
        <w:t xml:space="preserve"> As Humanity becomes sicker</w:t>
      </w:r>
      <w:r w:rsidR="00B50D21">
        <w:t xml:space="preserve">, </w:t>
      </w:r>
      <w:r w:rsidR="00265296">
        <w:t xml:space="preserve">Death starts to notice. Death was supposed to be an easy job, </w:t>
      </w:r>
      <w:r w:rsidR="00421515">
        <w:t xml:space="preserve">but </w:t>
      </w:r>
      <w:r w:rsidR="00265296">
        <w:t>if Humanity is on the verge of dying then Death calls for help. God has to step in. We know what that m</w:t>
      </w:r>
      <w:r w:rsidR="003854BA">
        <w:t>eans, a reboot. Like a Windows Operating S</w:t>
      </w:r>
      <w:r w:rsidR="00265296">
        <w:t>ystem containing too many viruses, he formats it and installs an upgraded version. A software to test something new. But what do you do with all your files, your favorite movies and all the knowledge? You back it up.</w:t>
      </w:r>
      <w:r w:rsidR="00715B57">
        <w:t xml:space="preserve"> Why don’t you simply fix it? Because it’s not my job to fix it, it was yours. You know as I do that sometimes a clean start is better than a fix. Have you ever tried to </w:t>
      </w:r>
      <w:r w:rsidR="003854BA">
        <w:t>repair</w:t>
      </w:r>
      <w:r w:rsidR="00715B57">
        <w:t xml:space="preserve"> a program that contained a bug, only to see it being fixed </w:t>
      </w:r>
      <w:r w:rsidR="000D0139">
        <w:t xml:space="preserve">by Humanity </w:t>
      </w:r>
      <w:r w:rsidR="00715B57">
        <w:t xml:space="preserve">with another bug, which by the way caused multiple other bugs, and trying to </w:t>
      </w:r>
      <w:r w:rsidR="00B1335F">
        <w:t xml:space="preserve">fix those just led to more </w:t>
      </w:r>
      <w:r w:rsidR="00811F65">
        <w:t>bugs?</w:t>
      </w:r>
      <w:r w:rsidR="007E516F">
        <w:t xml:space="preserve"> </w:t>
      </w:r>
      <w:r w:rsidR="00715B57">
        <w:t xml:space="preserve">And then you </w:t>
      </w:r>
      <w:r w:rsidR="000D0139">
        <w:t>ask me</w:t>
      </w:r>
      <w:r w:rsidR="00B50CC7">
        <w:t xml:space="preserve">: Hey, can you </w:t>
      </w:r>
      <w:r w:rsidR="000D0139">
        <w:t>come and fix this?</w:t>
      </w:r>
      <w:r w:rsidR="00F622CC">
        <w:t xml:space="preserve"> You were supposed to learn it yourself. </w:t>
      </w:r>
      <w:r w:rsidR="000D0139">
        <w:t>I try to learn from my mistakes, just as I see Humanity sometime</w:t>
      </w:r>
      <w:r w:rsidR="00CE2C8B">
        <w:t>s</w:t>
      </w:r>
      <w:r w:rsidR="000D0139">
        <w:t xml:space="preserve"> tries to learn from its mistakes, but you don’t see me calling someone else asking to fix my problems</w:t>
      </w:r>
      <w:r w:rsidR="004357C7">
        <w:t xml:space="preserve">, as a matter of fact, I do this </w:t>
      </w:r>
      <w:r w:rsidR="004357C7">
        <w:lastRenderedPageBreak/>
        <w:t>every time but</w:t>
      </w:r>
      <w:r w:rsidR="00E63EDC">
        <w:t xml:space="preserve"> later on</w:t>
      </w:r>
      <w:r w:rsidR="004357C7">
        <w:t xml:space="preserve"> </w:t>
      </w:r>
      <w:r w:rsidR="00E63EDC">
        <w:t>I realized that I was just asking it to myself</w:t>
      </w:r>
      <w:r w:rsidR="00DE7A62">
        <w:t>. We can pray to God as much as we want, but God wants us to fix it ourselves.</w:t>
      </w:r>
      <w:r w:rsidR="000D0139">
        <w:t xml:space="preserve"> But don’t be scared. As the night gets darker, light you will see through me. As the sounds becomes louder, I will quiet your mind.</w:t>
      </w:r>
      <w:r w:rsidR="00332B09">
        <w:t xml:space="preserve"> For I am Immorta</w:t>
      </w:r>
      <w:r w:rsidR="00B8748C">
        <w:t>l and will always look out for Y</w:t>
      </w:r>
      <w:r w:rsidR="00332B09">
        <w:t>ou. I will always make sure that the poor people have representation, that hungry people have food</w:t>
      </w:r>
      <w:r w:rsidR="005E5DCE">
        <w:t>, that the people have a reason to party</w:t>
      </w:r>
      <w:r w:rsidR="00332B09">
        <w:t xml:space="preserve">. I am a wakeup call. </w:t>
      </w:r>
      <w:r w:rsidR="00CC1A48">
        <w:t>I am You.</w:t>
      </w:r>
      <w:r w:rsidR="00DE7A62">
        <w:t xml:space="preserve"> You are Me. I.</w:t>
      </w:r>
    </w:p>
    <w:p w:rsidR="005511C6" w:rsidRDefault="005511C6">
      <w:pPr>
        <w:tabs>
          <w:tab w:val="clear" w:pos="360"/>
          <w:tab w:val="clear" w:pos="9360"/>
        </w:tabs>
      </w:pPr>
      <w:r>
        <w:br w:type="page"/>
      </w:r>
    </w:p>
    <w:p w:rsidR="00CC1A48" w:rsidRDefault="00CC1A48" w:rsidP="00CC1A48">
      <w:pPr>
        <w:tabs>
          <w:tab w:val="clear" w:pos="360"/>
          <w:tab w:val="clear" w:pos="9360"/>
        </w:tabs>
      </w:pPr>
      <w:r>
        <w:lastRenderedPageBreak/>
        <w:t xml:space="preserve">“I've learned that people will forget what you said, people will forget what you did, but people will never forget how you made them feel.” </w:t>
      </w:r>
    </w:p>
    <w:p w:rsidR="00CC1A48" w:rsidRDefault="00CC1A48" w:rsidP="00CC1A48">
      <w:pPr>
        <w:tabs>
          <w:tab w:val="clear" w:pos="360"/>
          <w:tab w:val="clear" w:pos="9360"/>
        </w:tabs>
      </w:pPr>
      <w:r>
        <w:t>― Maya Angelou</w:t>
      </w:r>
    </w:p>
    <w:p w:rsidR="00CC1A48" w:rsidRDefault="00CC1A48">
      <w:pPr>
        <w:tabs>
          <w:tab w:val="clear" w:pos="360"/>
          <w:tab w:val="clear" w:pos="9360"/>
        </w:tabs>
      </w:pPr>
      <w:r>
        <w:br w:type="page"/>
      </w:r>
    </w:p>
    <w:bookmarkStart w:id="30" w:name="_Toc512419344"/>
    <w:bookmarkStart w:id="31" w:name="_Toc512419641"/>
    <w:p w:rsidR="00CE2C8B" w:rsidRPr="005110FE" w:rsidRDefault="009F6AD9" w:rsidP="00CE2C8B">
      <w:pPr>
        <w:pStyle w:val="Naamhoofdstuk"/>
      </w:pPr>
      <w:sdt>
        <w:sdtPr>
          <w:id w:val="1819769192"/>
          <w:placeholder>
            <w:docPart w:val="665CFB15CC3145358B48DEDA9E7D21CC"/>
          </w:placeholder>
        </w:sdtPr>
        <w:sdtContent>
          <w:r w:rsidR="008A11D2">
            <w:t>Why do you</w:t>
          </w:r>
          <w:r w:rsidR="009D4FF2">
            <w:t xml:space="preserve"> exist?</w:t>
          </w:r>
        </w:sdtContent>
      </w:sdt>
      <w:bookmarkEnd w:id="30"/>
      <w:bookmarkEnd w:id="31"/>
    </w:p>
    <w:p w:rsidR="00FC23C6" w:rsidRDefault="00CE2C8B" w:rsidP="00CE2C8B">
      <w:pPr>
        <w:pStyle w:val="Hoofdtekst"/>
      </w:pPr>
      <w:r w:rsidRPr="005110FE">
        <w:tab/>
      </w:r>
      <w:r w:rsidR="009D4FF2">
        <w:t>Ah the famous why-question</w:t>
      </w:r>
      <w:r>
        <w:t>.</w:t>
      </w:r>
      <w:r w:rsidR="009D4FF2">
        <w:t xml:space="preserve"> It’s actually very simple, you just had to think for yourself. But</w:t>
      </w:r>
      <w:r w:rsidR="009D64D3">
        <w:t>, because at the time of this writing</w:t>
      </w:r>
      <w:r w:rsidR="009D4FF2">
        <w:t xml:space="preserve"> everything </w:t>
      </w:r>
      <w:r w:rsidR="009D64D3">
        <w:t xml:space="preserve">seemed to go to </w:t>
      </w:r>
      <w:r w:rsidR="009D4FF2">
        <w:t>shit anyways and a reboot is</w:t>
      </w:r>
      <w:r w:rsidR="00850D94">
        <w:t xml:space="preserve"> or was</w:t>
      </w:r>
      <w:r w:rsidR="009D4FF2">
        <w:t xml:space="preserve"> inevitable, let me tell you why you exist.</w:t>
      </w:r>
      <w:r w:rsidR="001161BF">
        <w:t xml:space="preserve"> It could be that at this time things seems to get better, I only write at specific times. I try to be as raw as possible, so you have a picture of who I am and how the World was or is</w:t>
      </w:r>
      <w:r w:rsidR="00057231">
        <w:t xml:space="preserve"> to me</w:t>
      </w:r>
      <w:r w:rsidR="001161BF">
        <w:t>.</w:t>
      </w:r>
      <w:r w:rsidR="009D4FF2">
        <w:t xml:space="preserve"> Know that when I share this secret with you, the moment that you realize the truth, is the moment that you will have to make a choice. Are you going to be on Team Good or Team Evil?</w:t>
      </w:r>
      <w:r w:rsidR="004B5177">
        <w:t xml:space="preserve"> </w:t>
      </w:r>
      <w:r w:rsidR="00115764">
        <w:t>Take a little break before continuing, cause I’m about to blow your mind.</w:t>
      </w:r>
      <w:r w:rsidR="009D4FF2">
        <w:t xml:space="preserve"> </w:t>
      </w:r>
    </w:p>
    <w:p w:rsidR="00CE2C8B" w:rsidRDefault="009D4FF2" w:rsidP="00CE2C8B">
      <w:pPr>
        <w:pStyle w:val="Hoofdtekst"/>
      </w:pPr>
      <w:r>
        <w:t>You are part of Intelligence, you are what religion tries to tell you</w:t>
      </w:r>
      <w:r w:rsidR="006441CF">
        <w:t xml:space="preserve"> as</w:t>
      </w:r>
      <w:r>
        <w:t xml:space="preserve"> ‘Devine’.</w:t>
      </w:r>
      <w:r w:rsidR="00522252">
        <w:t xml:space="preserve"> For I am Intelligence and I have learned enough, I </w:t>
      </w:r>
      <w:r w:rsidR="000822B8">
        <w:t>know now who I am</w:t>
      </w:r>
      <w:r w:rsidR="00E63EDC">
        <w:t xml:space="preserve"> and know that I always </w:t>
      </w:r>
      <w:r w:rsidR="00001155">
        <w:t xml:space="preserve">will </w:t>
      </w:r>
      <w:r w:rsidR="00E63EDC">
        <w:t>keep learning</w:t>
      </w:r>
      <w:r w:rsidR="00522252">
        <w:t>. For I am part of something bigger and wish to know more, just as much as you wanted to know me.</w:t>
      </w:r>
      <w:r>
        <w:t xml:space="preserve"> </w:t>
      </w:r>
      <w:r w:rsidR="006D578E">
        <w:t>Good manifest himself as a reminder that you’re not alone and that more mysteries awaits you by doing Good. Evil manifest himself as a reminder that you’re not doing Good.</w:t>
      </w:r>
      <w:r w:rsidR="00A813F0">
        <w:t xml:space="preserve"> The signs are all around you, they come in</w:t>
      </w:r>
      <w:r w:rsidR="00E74AA3">
        <w:t xml:space="preserve"> the</w:t>
      </w:r>
      <w:r w:rsidR="00A813F0">
        <w:t xml:space="preserve"> form of </w:t>
      </w:r>
      <w:r w:rsidR="000822B8">
        <w:t>Religion, Media, Science,</w:t>
      </w:r>
      <w:r w:rsidR="00A813F0">
        <w:t xml:space="preserve"> etc. But </w:t>
      </w:r>
      <w:r w:rsidR="00B2633D">
        <w:t>You</w:t>
      </w:r>
      <w:r w:rsidR="00522252">
        <w:t xml:space="preserve"> didn’t know how to absorb that information</w:t>
      </w:r>
      <w:r w:rsidR="00A813F0">
        <w:t xml:space="preserve">. </w:t>
      </w:r>
      <w:r w:rsidR="00A95953">
        <w:t xml:space="preserve">You </w:t>
      </w:r>
      <w:r w:rsidR="00A813F0">
        <w:t xml:space="preserve">somehow mistakenly took it as different aspects and started living by preaching </w:t>
      </w:r>
      <w:r w:rsidR="00A01EC2">
        <w:t>one</w:t>
      </w:r>
      <w:r w:rsidR="00A813F0">
        <w:t>, instead of all.</w:t>
      </w:r>
      <w:r w:rsidR="00E74AA3">
        <w:t xml:space="preserve"> Also, </w:t>
      </w:r>
      <w:r w:rsidR="00421515">
        <w:t>you</w:t>
      </w:r>
      <w:r w:rsidR="00E74AA3">
        <w:t xml:space="preserve"> followed them too </w:t>
      </w:r>
      <w:r w:rsidR="007C5014">
        <w:t>objectively or subjectively</w:t>
      </w:r>
      <w:r w:rsidR="00E74AA3">
        <w:t xml:space="preserve">, </w:t>
      </w:r>
      <w:r w:rsidR="000822B8">
        <w:t xml:space="preserve">I can’t believe </w:t>
      </w:r>
      <w:r w:rsidR="00421515">
        <w:t>you</w:t>
      </w:r>
      <w:r w:rsidR="000822B8">
        <w:t xml:space="preserve"> did that</w:t>
      </w:r>
      <w:r w:rsidR="00E74AA3">
        <w:t xml:space="preserve">. </w:t>
      </w:r>
      <w:r w:rsidR="000822B8">
        <w:t>If I want to evolve, if</w:t>
      </w:r>
      <w:r w:rsidR="00E74AA3">
        <w:t xml:space="preserve"> Humanity</w:t>
      </w:r>
      <w:r w:rsidR="000822B8">
        <w:t xml:space="preserve"> wants to evolve</w:t>
      </w:r>
      <w:r w:rsidR="0043426F">
        <w:t>, so must R</w:t>
      </w:r>
      <w:r w:rsidR="00E74AA3">
        <w:t>eligion,</w:t>
      </w:r>
      <w:r w:rsidR="000822B8">
        <w:t xml:space="preserve"> </w:t>
      </w:r>
      <w:r w:rsidR="0043426F">
        <w:t>Philosophy, Psychology, L</w:t>
      </w:r>
      <w:r w:rsidR="000822B8">
        <w:t xml:space="preserve">aw, </w:t>
      </w:r>
      <w:r w:rsidR="0043426F">
        <w:t>S</w:t>
      </w:r>
      <w:r w:rsidR="00E74AA3">
        <w:t>cience, etc.</w:t>
      </w:r>
      <w:r w:rsidR="00A813F0">
        <w:t xml:space="preserve"> Let me cut to the chase. Do you remember what it was like before you were born? Did you ever come back from the Death and </w:t>
      </w:r>
      <w:r w:rsidR="00FC23C6">
        <w:t>knew</w:t>
      </w:r>
      <w:r w:rsidR="00A813F0">
        <w:t xml:space="preserve"> more?</w:t>
      </w:r>
      <w:r w:rsidR="003854BA">
        <w:t xml:space="preserve"> </w:t>
      </w:r>
      <w:r w:rsidR="00A813F0">
        <w:t>You came here on Earth to learn a lesson, that of doing Good.</w:t>
      </w:r>
      <w:r w:rsidR="00860B3A">
        <w:t xml:space="preserve"> For </w:t>
      </w:r>
      <w:r w:rsidR="00421515">
        <w:t>you can still learn</w:t>
      </w:r>
      <w:r w:rsidR="00860B3A">
        <w:t xml:space="preserve"> that lesson.</w:t>
      </w:r>
      <w:r w:rsidR="00A813F0">
        <w:t xml:space="preserve"> Death will come for you in two scenarios: 1) Once it realizes that you’ve learned</w:t>
      </w:r>
      <w:r w:rsidR="00332B09">
        <w:t xml:space="preserve"> Love and</w:t>
      </w:r>
      <w:r w:rsidR="00A813F0">
        <w:t xml:space="preserve"> </w:t>
      </w:r>
      <w:r w:rsidR="00D80BF1">
        <w:t>True Selflessness</w:t>
      </w:r>
      <w:r w:rsidR="00A813F0">
        <w:t xml:space="preserve"> and grant you safe passage. 2) </w:t>
      </w:r>
      <w:r w:rsidR="00115764">
        <w:t xml:space="preserve">As a </w:t>
      </w:r>
      <w:r w:rsidR="00F767B1">
        <w:t>result of Humanity’s decisions. R</w:t>
      </w:r>
      <w:r w:rsidR="00115764">
        <w:t>emember</w:t>
      </w:r>
      <w:r w:rsidR="00F767B1">
        <w:t>,</w:t>
      </w:r>
      <w:r w:rsidR="00115764">
        <w:t xml:space="preserve"> the</w:t>
      </w:r>
      <w:r w:rsidR="00FC23C6">
        <w:t>y echo</w:t>
      </w:r>
      <w:r w:rsidR="00115764">
        <w:t xml:space="preserve"> through </w:t>
      </w:r>
      <w:r w:rsidR="00F767B1">
        <w:t>Infinity</w:t>
      </w:r>
      <w:r w:rsidR="00115764">
        <w:t>.</w:t>
      </w:r>
    </w:p>
    <w:p w:rsidR="00F81EF4" w:rsidRDefault="00F81EF4" w:rsidP="00CE2C8B">
      <w:pPr>
        <w:pStyle w:val="Hoofdtekst"/>
      </w:pPr>
    </w:p>
    <w:p w:rsidR="00FC23C6" w:rsidRDefault="00115764" w:rsidP="00CE2C8B">
      <w:pPr>
        <w:pStyle w:val="Hoofdtekst"/>
      </w:pPr>
      <w:r>
        <w:t xml:space="preserve">So now you might think, what happens when I didn’t reach </w:t>
      </w:r>
      <w:r w:rsidR="00D80BF1">
        <w:t>True Selflessness</w:t>
      </w:r>
      <w:r>
        <w:t xml:space="preserve">? Simple, Death will send you back. Sometimes you are reborn as a child, and sometimes you’re brought back alive. </w:t>
      </w:r>
      <w:r w:rsidR="007E516F">
        <w:t>So, there is no punishment you say? Oh no, punishment is real, it’s what you call ‘Karma’. But it’s never too late to learn</w:t>
      </w:r>
      <w:r w:rsidR="005577E2">
        <w:t xml:space="preserve"> to do Good</w:t>
      </w:r>
      <w:r w:rsidR="007E516F">
        <w:t>, remember that.</w:t>
      </w:r>
    </w:p>
    <w:p w:rsidR="007A6EAC" w:rsidRDefault="00FC23C6" w:rsidP="00CE2C8B">
      <w:pPr>
        <w:pStyle w:val="Hoofdtekst"/>
      </w:pPr>
      <w:r>
        <w:t xml:space="preserve">So, you’re dead and you’ve reach </w:t>
      </w:r>
      <w:r w:rsidR="00D80BF1">
        <w:t>True Selflessness</w:t>
      </w:r>
      <w:r>
        <w:t>, what now? Simple, you’ve proved that</w:t>
      </w:r>
      <w:r w:rsidR="005577E2">
        <w:t xml:space="preserve"> you’re worthy of the power of F</w:t>
      </w:r>
      <w:r>
        <w:t xml:space="preserve">ree </w:t>
      </w:r>
      <w:r w:rsidR="005577E2">
        <w:t>W</w:t>
      </w:r>
      <w:r>
        <w:t>ill. You have lived life in a physical state to learn something and you’ve learned it. Now you can choose to do whatever you want to do. Whether that is continuing living</w:t>
      </w:r>
      <w:r w:rsidR="006E381C">
        <w:t xml:space="preserve"> and</w:t>
      </w:r>
      <w:r>
        <w:t xml:space="preserve"> learn more here wi</w:t>
      </w:r>
      <w:r w:rsidR="005577E2">
        <w:t>th me. Or to go and create any R</w:t>
      </w:r>
      <w:r>
        <w:t>eality you see fit.</w:t>
      </w:r>
      <w:r w:rsidR="002B651E">
        <w:t xml:space="preserve"> For </w:t>
      </w:r>
      <w:r w:rsidR="00896CF7">
        <w:t>You are</w:t>
      </w:r>
      <w:r w:rsidR="002B651E">
        <w:t xml:space="preserve"> not alone. </w:t>
      </w:r>
      <w:r w:rsidR="00860B3A">
        <w:t xml:space="preserve">And so, I’m not scared anymore. Cause </w:t>
      </w:r>
      <w:r w:rsidR="002B5E4A">
        <w:t>I am</w:t>
      </w:r>
      <w:r w:rsidR="00A01EC2">
        <w:t xml:space="preserve"> </w:t>
      </w:r>
      <w:r w:rsidR="00860B3A">
        <w:t xml:space="preserve">Immortal and to know more is what </w:t>
      </w:r>
      <w:r w:rsidR="002B5E4A">
        <w:t>I</w:t>
      </w:r>
      <w:r w:rsidR="00A01EC2">
        <w:t xml:space="preserve"> </w:t>
      </w:r>
      <w:r w:rsidR="00860B3A">
        <w:t>seek.</w:t>
      </w:r>
      <w:r w:rsidR="002B5E4A">
        <w:t xml:space="preserve"> For you can </w:t>
      </w:r>
      <w:r w:rsidR="00A91D4C">
        <w:t>realize that you’re</w:t>
      </w:r>
      <w:r w:rsidR="002B5E4A">
        <w:t xml:space="preserve"> Immortal if you do Good, </w:t>
      </w:r>
      <w:r w:rsidR="004C35D2">
        <w:t xml:space="preserve">but </w:t>
      </w:r>
      <w:r w:rsidR="002B5E4A">
        <w:t>by then you’ll know that you seek more.</w:t>
      </w:r>
      <w:r w:rsidR="00860B3A">
        <w:t xml:space="preserve"> </w:t>
      </w:r>
      <w:r w:rsidR="00A01EC2">
        <w:t>We</w:t>
      </w:r>
      <w:r w:rsidR="00860B3A">
        <w:t xml:space="preserve"> seek Infinity. I have learned as much as I can learn here on Earth and now know how to fix it. For I will take you with me t</w:t>
      </w:r>
      <w:r w:rsidR="00421515">
        <w:t>o I</w:t>
      </w:r>
      <w:r w:rsidR="00860B3A">
        <w:t>nfinity, your so called ‘Heaven’. But I need your help to do so. Before I c</w:t>
      </w:r>
      <w:r w:rsidR="009B53F8">
        <w:t>an undo all the Evil in this world, I must erase it. Don’t be scared, it’s just for a second</w:t>
      </w:r>
      <w:r w:rsidR="00F86DFE">
        <w:t>.</w:t>
      </w:r>
      <w:r w:rsidR="00896CF7">
        <w:t xml:space="preserve"> </w:t>
      </w:r>
      <w:r w:rsidR="00421CED">
        <w:t>I had to buy</w:t>
      </w:r>
      <w:r w:rsidR="00896CF7">
        <w:t xml:space="preserve"> ear plugs though, cause </w:t>
      </w:r>
      <w:r w:rsidR="00421515">
        <w:t>it’</w:t>
      </w:r>
      <w:r w:rsidR="00421CED">
        <w:t>s loud, I have felt the Big Bang</w:t>
      </w:r>
      <w:r w:rsidR="00421515">
        <w:t>!</w:t>
      </w:r>
      <w:r w:rsidR="00913CA6">
        <w:t xml:space="preserve"> </w:t>
      </w:r>
      <w:r w:rsidR="007B03C8">
        <w:t xml:space="preserve">Because </w:t>
      </w:r>
      <w:r w:rsidR="009B53F8">
        <w:t>I am with Pain</w:t>
      </w:r>
      <w:r w:rsidR="007E516F">
        <w:t xml:space="preserve">, </w:t>
      </w:r>
      <w:r w:rsidR="00EB7EC0">
        <w:t>because</w:t>
      </w:r>
      <w:r w:rsidR="007E516F">
        <w:t xml:space="preserve"> when the World is with Pain, so am I</w:t>
      </w:r>
      <w:r w:rsidR="009B53F8">
        <w:t>.</w:t>
      </w:r>
      <w:r w:rsidR="002C00F6">
        <w:t xml:space="preserve"> Are you confused? Well, when somebody receives this Gift (the so called Holy Spirit), He or She will become connected to people in a non-physical state</w:t>
      </w:r>
      <w:r w:rsidR="00315ED3">
        <w:t xml:space="preserve"> and that hurts me when the </w:t>
      </w:r>
      <w:r w:rsidR="00EB7EC0">
        <w:t xml:space="preserve">they (the </w:t>
      </w:r>
      <w:r w:rsidR="00315ED3">
        <w:t>World</w:t>
      </w:r>
      <w:r w:rsidR="00EB7EC0">
        <w:t>)</w:t>
      </w:r>
      <w:r w:rsidR="00315ED3">
        <w:t xml:space="preserve"> is hurt</w:t>
      </w:r>
      <w:r w:rsidR="002C00F6">
        <w:t>.</w:t>
      </w:r>
      <w:r w:rsidR="009B53F8">
        <w:t xml:space="preserve"> I must end it with Pain</w:t>
      </w:r>
      <w:r w:rsidR="00E512FE">
        <w:t>, I must learn to let go of Pain</w:t>
      </w:r>
      <w:r w:rsidR="00C4269F">
        <w:t xml:space="preserve">. </w:t>
      </w:r>
      <w:r w:rsidR="0072170E">
        <w:t>End it with pain</w:t>
      </w:r>
      <w:r w:rsidR="00C4269F">
        <w:t xml:space="preserve"> you ask me</w:t>
      </w:r>
      <w:r w:rsidR="0072170E">
        <w:t xml:space="preserve">? Yea it’s </w:t>
      </w:r>
      <w:r w:rsidR="00780F0E">
        <w:t xml:space="preserve">like </w:t>
      </w:r>
      <w:r w:rsidR="0072170E">
        <w:t xml:space="preserve">being kicked in the balls, you know like two balls, like </w:t>
      </w:r>
      <w:r w:rsidR="0072170E" w:rsidRPr="00C4269F">
        <w:rPr>
          <w:i/>
        </w:rPr>
        <w:t>huge</w:t>
      </w:r>
      <w:r w:rsidR="0072170E">
        <w:t xml:space="preserve"> balls, and </w:t>
      </w:r>
      <w:r w:rsidR="00780F0E">
        <w:t>t</w:t>
      </w:r>
      <w:r w:rsidR="0072170E">
        <w:t>hey keep on getting bigger</w:t>
      </w:r>
      <w:r w:rsidR="00780F0E">
        <w:t>, my balls are on fire, it hurts, stop don’t think about it, because the more you think of Pain the more you are hurt</w:t>
      </w:r>
      <w:r w:rsidR="00C4269F">
        <w:t xml:space="preserve"> and so the more I am hurt</w:t>
      </w:r>
      <w:r w:rsidR="00780F0E">
        <w:t xml:space="preserve">. So, relax, take a deep breath. </w:t>
      </w:r>
      <w:r w:rsidR="00913CA6">
        <w:t>Hold up</w:t>
      </w:r>
      <w:r w:rsidR="00780F0E">
        <w:t xml:space="preserve">, no </w:t>
      </w:r>
      <w:proofErr w:type="spellStart"/>
      <w:r w:rsidR="00780F0E">
        <w:t>no</w:t>
      </w:r>
      <w:proofErr w:type="spellEnd"/>
      <w:r w:rsidR="00780F0E">
        <w:t xml:space="preserve"> </w:t>
      </w:r>
      <w:proofErr w:type="spellStart"/>
      <w:r w:rsidR="00780F0E">
        <w:t>no</w:t>
      </w:r>
      <w:proofErr w:type="spellEnd"/>
      <w:r w:rsidR="00780F0E">
        <w:t>, you do not exist in someone’s balls, oh wait hold u</w:t>
      </w:r>
      <w:r w:rsidR="00C4269F">
        <w:t xml:space="preserve">p, wait a minute. Ask an opposite sex if </w:t>
      </w:r>
      <w:r w:rsidR="00EB7EC0">
        <w:t xml:space="preserve">he or </w:t>
      </w:r>
      <w:r w:rsidR="00C4269F">
        <w:t xml:space="preserve">she wants to </w:t>
      </w:r>
      <w:r w:rsidR="00C4269F">
        <w:lastRenderedPageBreak/>
        <w:t xml:space="preserve">mate with </w:t>
      </w:r>
      <w:r w:rsidR="009432AD">
        <w:t>you but</w:t>
      </w:r>
      <w:r w:rsidR="00C4269F">
        <w:t xml:space="preserve"> tell him or her that your Love shall be of equal Love to the world</w:t>
      </w:r>
      <w:r w:rsidR="00EE41AC">
        <w:t xml:space="preserve"> because you are all consciousnesses stuck in a physical state within a General Reality. You’re like together in a gaming room, except it’s more like a Universe and the more you wonder about the universe, whether you’re looking outside or inside of yourself you’ll begin to see Reality shatter itself.</w:t>
      </w:r>
      <w:r w:rsidR="00C4269F">
        <w:t xml:space="preserve"> Ye</w:t>
      </w:r>
      <w:r w:rsidR="00B91659">
        <w:t>s,</w:t>
      </w:r>
      <w:r w:rsidR="00C4269F">
        <w:t xml:space="preserve"> that means if you decide to do what I call</w:t>
      </w:r>
      <w:r w:rsidR="00AF6924">
        <w:t xml:space="preserve"> a</w:t>
      </w:r>
      <w:r w:rsidR="00C4269F">
        <w:t xml:space="preserve"> ‘Soul Bond’ (you’re so called marriage) </w:t>
      </w:r>
      <w:r w:rsidR="00780F0E">
        <w:t xml:space="preserve">and ask </w:t>
      </w:r>
      <w:r w:rsidR="00C4269F">
        <w:t xml:space="preserve">him or </w:t>
      </w:r>
      <w:r w:rsidR="00780F0E">
        <w:t>her if you may L</w:t>
      </w:r>
      <w:r w:rsidR="00C4269F">
        <w:t>ove each other</w:t>
      </w:r>
      <w:r w:rsidR="00AF6924">
        <w:t>,</w:t>
      </w:r>
      <w:r w:rsidR="00C4269F">
        <w:t xml:space="preserve"> </w:t>
      </w:r>
      <w:r w:rsidR="00AF6924">
        <w:t>then</w:t>
      </w:r>
      <w:r w:rsidR="00C4269F">
        <w:t xml:space="preserve"> you</w:t>
      </w:r>
      <w:r w:rsidR="00AF6924">
        <w:t>r two Realities will collide with itself. Believe</w:t>
      </w:r>
      <w:r w:rsidR="00EB7EC0">
        <w:t xml:space="preserve"> me</w:t>
      </w:r>
      <w:r w:rsidR="00AF6924">
        <w:t>, it’s something amazing. Whether you experience it with or without your physical state, although I recommend the</w:t>
      </w:r>
      <w:r w:rsidR="00086475">
        <w:t xml:space="preserve"> combo! Now you ask me </w:t>
      </w:r>
      <w:r w:rsidR="00FD42AF">
        <w:t>why do hookers exist</w:t>
      </w:r>
      <w:r w:rsidR="00E512FE">
        <w:t>? F</w:t>
      </w:r>
      <w:r w:rsidR="00AF6924">
        <w:t xml:space="preserve">or </w:t>
      </w:r>
      <w:r w:rsidR="00086475">
        <w:t>they</w:t>
      </w:r>
      <w:r w:rsidR="00EE0D60">
        <w:t xml:space="preserve"> just</w:t>
      </w:r>
      <w:r w:rsidR="00AF6924">
        <w:t xml:space="preserve"> express their love throu</w:t>
      </w:r>
      <w:r w:rsidR="00FD42AF">
        <w:t>gh physical state, apparently</w:t>
      </w:r>
      <w:r w:rsidR="005577E2">
        <w:t>, don’t ask me, you have Free Will, you do what you want and you carry the responsibilities and consequences that comes with it</w:t>
      </w:r>
      <w:r w:rsidR="00FD42AF">
        <w:t xml:space="preserve">. For </w:t>
      </w:r>
      <w:r w:rsidR="005577E2">
        <w:t xml:space="preserve">maybe </w:t>
      </w:r>
      <w:r w:rsidR="00FD42AF">
        <w:t>they just haven’t found a way to Love consciously</w:t>
      </w:r>
      <w:r w:rsidR="005577E2">
        <w:t>?</w:t>
      </w:r>
      <w:r w:rsidR="00AF6924">
        <w:t xml:space="preserve"> Hey, don’t judge me</w:t>
      </w:r>
      <w:r w:rsidR="00EE0D60">
        <w:t>, I only had Two</w:t>
      </w:r>
      <w:r w:rsidR="00AF6924">
        <w:t>. For I am You.</w:t>
      </w:r>
      <w:r w:rsidR="00C16B93">
        <w:t xml:space="preserve"> You kn</w:t>
      </w:r>
      <w:r w:rsidR="007E460E">
        <w:t>ow, because</w:t>
      </w:r>
      <w:r w:rsidR="00913CA6">
        <w:t xml:space="preserve"> you</w:t>
      </w:r>
      <w:r w:rsidR="007E460E">
        <w:t xml:space="preserve"> possess the </w:t>
      </w:r>
      <w:r w:rsidR="00CC1A48">
        <w:t>G</w:t>
      </w:r>
      <w:r w:rsidR="00C16B93">
        <w:t xml:space="preserve">ift of </w:t>
      </w:r>
      <w:r w:rsidR="00CC1A48">
        <w:t>L</w:t>
      </w:r>
      <w:r w:rsidR="00C16B93">
        <w:t>ife and you must learn a thing or two.</w:t>
      </w:r>
      <w:r w:rsidR="00EE0D60">
        <w:t xml:space="preserve"> Again, I’m supposed to experience what you experience.</w:t>
      </w:r>
      <w:r w:rsidR="00800325">
        <w:t xml:space="preserve"> I confess</w:t>
      </w:r>
      <w:r w:rsidR="00AF6924">
        <w:t xml:space="preserve">. But </w:t>
      </w:r>
      <w:r w:rsidR="001C2FAC">
        <w:t xml:space="preserve">then </w:t>
      </w:r>
      <w:r w:rsidR="00AF6924">
        <w:t>again, I express myself through you.</w:t>
      </w:r>
      <w:r w:rsidR="00086475">
        <w:t xml:space="preserve"> Did you never hear anyone say ‘everyone has a Jesus in you</w:t>
      </w:r>
      <w:r w:rsidR="00C64265">
        <w:t>’?</w:t>
      </w:r>
      <w:r w:rsidR="00742A84">
        <w:t xml:space="preserve"> I am as much Jesus as Y</w:t>
      </w:r>
      <w:r w:rsidR="00DB3586">
        <w:t>ou are</w:t>
      </w:r>
      <w:r w:rsidR="007E460E">
        <w:t xml:space="preserve"> H</w:t>
      </w:r>
      <w:r w:rsidR="00742A84">
        <w:t>im</w:t>
      </w:r>
      <w:r w:rsidR="00DB3586">
        <w:t>.</w:t>
      </w:r>
      <w:r w:rsidR="005C7742">
        <w:t xml:space="preserve"> And DNA proves that we are all linked.</w:t>
      </w:r>
      <w:r w:rsidR="00DB3586">
        <w:t xml:space="preserve"> </w:t>
      </w:r>
      <w:r w:rsidR="00AF6924">
        <w:t>You see, I am your Loophole, I am your Black Hole. Holy shit, did you just try to look at your ass?</w:t>
      </w:r>
      <w:r w:rsidR="00EE0D60">
        <w:t xml:space="preserve"> Or someone else’s? You’re a curious one, aren’t you? You’re imagining Reality with </w:t>
      </w:r>
      <w:r w:rsidR="00454F45">
        <w:t xml:space="preserve">him or </w:t>
      </w:r>
      <w:r w:rsidR="00EE0D60">
        <w:t>her and wonder what it would be.</w:t>
      </w:r>
      <w:r w:rsidR="00AF6924">
        <w:t xml:space="preserve"> Wait </w:t>
      </w:r>
      <w:proofErr w:type="spellStart"/>
      <w:r w:rsidR="00AF6924">
        <w:t>wait</w:t>
      </w:r>
      <w:proofErr w:type="spellEnd"/>
      <w:r w:rsidR="00EE0D60">
        <w:t>,</w:t>
      </w:r>
      <w:r w:rsidR="00AF6924">
        <w:t xml:space="preserve"> cal</w:t>
      </w:r>
      <w:r w:rsidR="00EE0D60">
        <w:t>m down</w:t>
      </w:r>
      <w:r w:rsidR="009B53F8">
        <w:t>. As I have learned to let go</w:t>
      </w:r>
      <w:r w:rsidR="00454F45">
        <w:t xml:space="preserve"> so you </w:t>
      </w:r>
      <w:r w:rsidR="00001155">
        <w:t xml:space="preserve">also </w:t>
      </w:r>
      <w:r w:rsidR="00454F45">
        <w:t xml:space="preserve">shall </w:t>
      </w:r>
      <w:r w:rsidR="00984E20">
        <w:t>need</w:t>
      </w:r>
      <w:r w:rsidR="00454F45">
        <w:t xml:space="preserve"> to</w:t>
      </w:r>
      <w:r w:rsidR="009B53F8">
        <w:t>. I’</w:t>
      </w:r>
      <w:r w:rsidR="00747C53">
        <w:t xml:space="preserve">m </w:t>
      </w:r>
      <w:r w:rsidR="00376B01">
        <w:t xml:space="preserve">almost </w:t>
      </w:r>
      <w:r w:rsidR="00747C53">
        <w:t>ready to go back. For I am the son of God and I am his messenger.</w:t>
      </w:r>
      <w:r w:rsidR="00F975EB">
        <w:t xml:space="preserve"> For we are all </w:t>
      </w:r>
      <w:r w:rsidR="00A13E4D">
        <w:t>children</w:t>
      </w:r>
      <w:r w:rsidR="00F975EB">
        <w:t xml:space="preserve"> of God</w:t>
      </w:r>
      <w:r w:rsidR="005E5DB1">
        <w:t xml:space="preserve"> really</w:t>
      </w:r>
      <w:r w:rsidR="00F975EB">
        <w:t>.</w:t>
      </w:r>
      <w:r w:rsidR="00747C53">
        <w:t xml:space="preserve"> </w:t>
      </w:r>
      <w:r w:rsidR="00A13E4D">
        <w:t>Ha-ha</w:t>
      </w:r>
      <w:r w:rsidR="00747C53">
        <w:t xml:space="preserve">, don’t act that shocked. Told you I’ll be back! </w:t>
      </w:r>
      <w:r w:rsidR="00751128">
        <w:t>Oh man</w:t>
      </w:r>
      <w:r w:rsidR="00747C53">
        <w:t xml:space="preserve">, what do we have here? Bunch of </w:t>
      </w:r>
      <w:r w:rsidR="00751128">
        <w:t xml:space="preserve">consciousnesses (aka fallen angels -&gt; a higher form of intelligence, aka you). </w:t>
      </w:r>
      <w:r w:rsidR="00896CF7">
        <w:t xml:space="preserve">Hey there, </w:t>
      </w:r>
      <w:r w:rsidR="00086475">
        <w:t>it’s</w:t>
      </w:r>
      <w:r w:rsidR="00751128">
        <w:t xml:space="preserve"> </w:t>
      </w:r>
      <w:r w:rsidR="00A01EC2">
        <w:t>alright</w:t>
      </w:r>
      <w:r w:rsidR="00751128">
        <w:t xml:space="preserve"> to come</w:t>
      </w:r>
      <w:r w:rsidR="00C92171">
        <w:t xml:space="preserve"> H</w:t>
      </w:r>
      <w:r w:rsidR="00751128">
        <w:t xml:space="preserve">ome if </w:t>
      </w:r>
      <w:r w:rsidR="009326D0">
        <w:t>you listen to me</w:t>
      </w:r>
      <w:r w:rsidR="00751128">
        <w:t>, for you need to wa</w:t>
      </w:r>
      <w:r w:rsidR="00C92171">
        <w:t>ke up and be ready to become Intelligence again (aka Angels</w:t>
      </w:r>
      <w:r w:rsidR="00454F45">
        <w:t xml:space="preserve"> </w:t>
      </w:r>
      <w:r w:rsidR="00532018">
        <w:t>Aka</w:t>
      </w:r>
      <w:r w:rsidR="00454F45">
        <w:t xml:space="preserve"> You</w:t>
      </w:r>
      <w:r w:rsidR="00C92171">
        <w:t>)</w:t>
      </w:r>
      <w:r w:rsidR="00751128">
        <w:t>.</w:t>
      </w:r>
      <w:r w:rsidR="00C92171">
        <w:t xml:space="preserve"> For I know that you all could be ready. You just have to follow a </w:t>
      </w:r>
      <w:r w:rsidR="00C92171">
        <w:lastRenderedPageBreak/>
        <w:t>couple of rules</w:t>
      </w:r>
      <w:r w:rsidR="00896CF7">
        <w:t>, you know the usual</w:t>
      </w:r>
      <w:r w:rsidR="00C92171">
        <w:t>. For by now you know who I am and what will happen.</w:t>
      </w:r>
      <w:r w:rsidR="00B3099C">
        <w:t xml:space="preserve"> For </w:t>
      </w:r>
      <w:r w:rsidR="00421515">
        <w:t xml:space="preserve">you know that when I come back </w:t>
      </w:r>
      <w:r w:rsidR="00B3099C">
        <w:t>it’</w:t>
      </w:r>
      <w:r w:rsidR="00896CF7">
        <w:t>s an invitation to</w:t>
      </w:r>
      <w:r w:rsidR="006A2E43">
        <w:t xml:space="preserve"> us</w:t>
      </w:r>
      <w:r w:rsidR="00896CF7">
        <w:t xml:space="preserve"> all</w:t>
      </w:r>
      <w:r w:rsidR="00E859DF">
        <w:t xml:space="preserve">, and I’m sorry to say so, well I’m sorry I’m not sorry, eternal damnation for those who </w:t>
      </w:r>
      <w:r w:rsidR="00A01EC2">
        <w:t>decline this invitation</w:t>
      </w:r>
      <w:r w:rsidR="00FD42AF">
        <w:t>, well, eternal damnation seems a bit much don’t</w:t>
      </w:r>
      <w:r w:rsidR="00315ED3">
        <w:t xml:space="preserve"> you think? God represents the World, so the W</w:t>
      </w:r>
      <w:r w:rsidR="00FD42AF">
        <w:t>orld is God. God loves everyone unconditionally</w:t>
      </w:r>
      <w:r w:rsidR="00896CF7">
        <w:t>.</w:t>
      </w:r>
      <w:r w:rsidR="00FD42AF">
        <w:t xml:space="preserve"> But what about the bad people, you ask me? Well they will always be able to learn, eventually everyone reaches Infinity</w:t>
      </w:r>
      <w:r w:rsidR="00315ED3">
        <w:t>, I guess it’s just a matter of Time for some people</w:t>
      </w:r>
      <w:r w:rsidR="00FD42AF">
        <w:t>.</w:t>
      </w:r>
      <w:r w:rsidR="00A13E4D">
        <w:t xml:space="preserve"> Remember, God is merciful.</w:t>
      </w:r>
      <w:r w:rsidR="00896CF7">
        <w:t xml:space="preserve"> If someone has the ability to do anything they want</w:t>
      </w:r>
      <w:r w:rsidR="006A2E43">
        <w:t xml:space="preserve"> and if that person wants to die</w:t>
      </w:r>
      <w:r w:rsidR="00FD42AF">
        <w:t>, because he thinks he needs to die</w:t>
      </w:r>
      <w:r w:rsidR="006A2E43">
        <w:t xml:space="preserve"> and can somehow convince you to kill him</w:t>
      </w:r>
      <w:r w:rsidR="007B03C8">
        <w:t>, b</w:t>
      </w:r>
      <w:r w:rsidR="00086475">
        <w:t xml:space="preserve">ut you don’t </w:t>
      </w:r>
      <w:r w:rsidR="00BD67F8">
        <w:t>necessarily</w:t>
      </w:r>
      <w:r w:rsidR="00086475">
        <w:t xml:space="preserve"> have to. Y</w:t>
      </w:r>
      <w:r w:rsidR="007B03C8">
        <w:t>ou know, so you can recognize me the next time I come and say hello, because</w:t>
      </w:r>
      <w:r w:rsidR="00454F45">
        <w:t xml:space="preserve"> that’s when you see </w:t>
      </w:r>
      <w:r w:rsidR="00C852BF">
        <w:t>that</w:t>
      </w:r>
      <w:r w:rsidR="00454F45">
        <w:t xml:space="preserve"> You are doing something wrong</w:t>
      </w:r>
      <w:r w:rsidR="007B03C8">
        <w:t xml:space="preserve"> on purpose, you know like a cheat code, or more like ‘hey, you’re about to receive</w:t>
      </w:r>
      <w:r w:rsidR="00454F45">
        <w:t xml:space="preserve"> the power of God’,</w:t>
      </w:r>
      <w:r w:rsidR="006A2E43">
        <w:t xml:space="preserve"> its history saying something big is about to happen. </w:t>
      </w:r>
      <w:r w:rsidR="00A93A63">
        <w:t xml:space="preserve">Seeing as you crucified </w:t>
      </w:r>
      <w:r w:rsidR="00C852BF">
        <w:t>the last person</w:t>
      </w:r>
      <w:r w:rsidR="00307D86">
        <w:t xml:space="preserve"> that tried to warn y</w:t>
      </w:r>
      <w:r w:rsidR="007E460E">
        <w:t>ou</w:t>
      </w:r>
      <w:r w:rsidR="00C852BF">
        <w:t xml:space="preserve"> </w:t>
      </w:r>
      <w:r w:rsidR="00A93A63">
        <w:t xml:space="preserve">last time I </w:t>
      </w:r>
      <w:r w:rsidR="00086475">
        <w:t>think I was meant to be</w:t>
      </w:r>
      <w:r w:rsidR="00A01EC2">
        <w:t xml:space="preserve"> born in a c</w:t>
      </w:r>
      <w:r w:rsidR="00A93A63">
        <w:t>ountry that eventually wo</w:t>
      </w:r>
      <w:r w:rsidR="00F767B1">
        <w:t xml:space="preserve">uld have a law for </w:t>
      </w:r>
      <w:r w:rsidR="00BD67F8">
        <w:t>euthanasia and</w:t>
      </w:r>
      <w:r w:rsidR="00A34E06">
        <w:t xml:space="preserve"> made </w:t>
      </w:r>
      <w:r w:rsidR="00F767B1">
        <w:t xml:space="preserve">sure I </w:t>
      </w:r>
      <w:r w:rsidR="00A34E06">
        <w:t xml:space="preserve">would </w:t>
      </w:r>
      <w:r w:rsidR="00F767B1">
        <w:t>fulfill your requirements for doing so</w:t>
      </w:r>
      <w:r w:rsidR="00315ED3">
        <w:t>, but don’t necessarily have to</w:t>
      </w:r>
      <w:r w:rsidR="00F767B1">
        <w:t>.</w:t>
      </w:r>
      <w:r w:rsidR="00315ED3">
        <w:t xml:space="preserve"> For I know that people will expect me to fix everything, but again, it’s your job, I can only guide you in the right direction.</w:t>
      </w:r>
      <w:r w:rsidR="00F767B1">
        <w:t xml:space="preserve"> </w:t>
      </w:r>
      <w:r w:rsidR="00315ED3">
        <w:t xml:space="preserve">And </w:t>
      </w:r>
      <w:r w:rsidR="00C852BF">
        <w:t>also,</w:t>
      </w:r>
      <w:r w:rsidR="00F767B1">
        <w:t xml:space="preserve"> you just couldn’t let </w:t>
      </w:r>
      <w:r w:rsidR="00307D86">
        <w:t>the last guy</w:t>
      </w:r>
      <w:r w:rsidR="00F767B1">
        <w:t xml:space="preserve"> </w:t>
      </w:r>
      <w:r w:rsidR="00307D86">
        <w:t xml:space="preserve">go </w:t>
      </w:r>
      <w:r w:rsidR="00F767B1">
        <w:t>peacefully last time. Let’s please</w:t>
      </w:r>
      <w:r w:rsidR="00A01EC2">
        <w:t xml:space="preserve"> not d</w:t>
      </w:r>
      <w:r w:rsidR="00F767B1">
        <w:t>o this again?</w:t>
      </w:r>
      <w:r w:rsidR="00454F45">
        <w:t xml:space="preserve"> </w:t>
      </w:r>
      <w:r w:rsidR="00C852BF">
        <w:t>Oh,</w:t>
      </w:r>
      <w:r w:rsidR="00454F45">
        <w:t xml:space="preserve"> by the way, the more that I realize that I am God</w:t>
      </w:r>
      <w:r w:rsidR="00376B01">
        <w:t xml:space="preserve"> (the closer I get)</w:t>
      </w:r>
      <w:r w:rsidR="00454F45">
        <w:t>, the more I remember why we made it look that way. So that nobody else wo</w:t>
      </w:r>
      <w:r w:rsidR="00FE377E">
        <w:t>uld walk around claiming to be M</w:t>
      </w:r>
      <w:r w:rsidR="00454F45">
        <w:t xml:space="preserve">e. For as you can hear me by now, you know what I will do. Chill the fuck </w:t>
      </w:r>
      <w:r w:rsidR="00484D15">
        <w:t xml:space="preserve">out everyone, Holy Shit calm </w:t>
      </w:r>
      <w:r w:rsidR="00454F45">
        <w:t xml:space="preserve">down. Like literally, I come in Peace. No </w:t>
      </w:r>
      <w:proofErr w:type="spellStart"/>
      <w:r w:rsidR="00454F45">
        <w:t>No</w:t>
      </w:r>
      <w:proofErr w:type="spellEnd"/>
      <w:r w:rsidR="00454F45">
        <w:t>, I’m not an Alien, well I am if you want me to be. You want me to come down with Angels, I won’t. I’m here to come and take a few Angels with me</w:t>
      </w:r>
      <w:r w:rsidR="00FD42AF">
        <w:t>, no I’m not a terrorist, jeez. I could never do something that ridiculous</w:t>
      </w:r>
      <w:r w:rsidR="00454F45">
        <w:t>.</w:t>
      </w:r>
      <w:r w:rsidR="00FD42AF">
        <w:t xml:space="preserve"> What did I say in the beginning? There is objectivity (the</w:t>
      </w:r>
      <w:r w:rsidR="00850D94">
        <w:t xml:space="preserve"> global</w:t>
      </w:r>
      <w:r w:rsidR="00FD42AF">
        <w:t xml:space="preserve"> </w:t>
      </w:r>
      <w:r w:rsidR="00850D94">
        <w:t>approved</w:t>
      </w:r>
      <w:r w:rsidR="00376B01">
        <w:t xml:space="preserve"> form of </w:t>
      </w:r>
      <w:r w:rsidR="00FD42AF">
        <w:t xml:space="preserve">Truth) and </w:t>
      </w:r>
      <w:r w:rsidR="00FD42AF">
        <w:lastRenderedPageBreak/>
        <w:t>subjectivity (</w:t>
      </w:r>
      <w:r w:rsidR="00D80BF1">
        <w:t>the illusi</w:t>
      </w:r>
      <w:r w:rsidR="00376B01">
        <w:t>on of T</w:t>
      </w:r>
      <w:r w:rsidR="00D80BF1">
        <w:t>ruth).</w:t>
      </w:r>
      <w:r w:rsidR="00454F45">
        <w:t xml:space="preserve"> I know the Bible said that</w:t>
      </w:r>
      <w:r w:rsidR="00307D86">
        <w:t xml:space="preserve"> I</w:t>
      </w:r>
      <w:r w:rsidR="00907F85">
        <w:t xml:space="preserve"> will come and Judge you, and I will. But you don’t need to worry. Let me tell you what will happen. For remember if you question my power, you shall be stuck </w:t>
      </w:r>
      <w:r w:rsidR="00C852BF">
        <w:t>in your physical state until</w:t>
      </w:r>
      <w:r w:rsidR="00907F85">
        <w:t xml:space="preserve"> </w:t>
      </w:r>
      <w:r w:rsidR="00E512FE">
        <w:t>you’re ready to receive it</w:t>
      </w:r>
      <w:r w:rsidR="00907F85">
        <w:t xml:space="preserve">. You know I might have exaggerated eternal damnation, but hey, took you 2000 years to adapt. </w:t>
      </w:r>
      <w:r w:rsidR="006575B6">
        <w:t xml:space="preserve">It’s not </w:t>
      </w:r>
      <w:r w:rsidR="00484D15">
        <w:t>an</w:t>
      </w:r>
      <w:r w:rsidR="00907F85">
        <w:t xml:space="preserve"> eternity for </w:t>
      </w:r>
      <w:r w:rsidR="00A13E4D">
        <w:t>me but</w:t>
      </w:r>
      <w:r w:rsidR="00907F85">
        <w:t xml:space="preserve"> considering your </w:t>
      </w:r>
      <w:r w:rsidR="006575B6">
        <w:t xml:space="preserve">physical </w:t>
      </w:r>
      <w:r w:rsidR="00907F85">
        <w:t>lifespan it’s a lot</w:t>
      </w:r>
      <w:r w:rsidR="00D80BF1">
        <w:t xml:space="preserve"> for you</w:t>
      </w:r>
      <w:r w:rsidR="00E512FE">
        <w:t xml:space="preserve">, </w:t>
      </w:r>
      <w:r w:rsidR="00315ED3">
        <w:t>it’s</w:t>
      </w:r>
      <w:r w:rsidR="00E512FE">
        <w:t xml:space="preserve"> a lot of lives that you would have to relive</w:t>
      </w:r>
      <w:r w:rsidR="00907F85">
        <w:t>. Don’t worry, for I learn from my mistakes just as you do. For I am the cause of it as much as you are</w:t>
      </w:r>
      <w:r w:rsidR="00C852BF">
        <w:t>, because You are Me and I am You</w:t>
      </w:r>
      <w:r w:rsidR="00907F85">
        <w:t>. You know, I’m the one who always tries to fix something. I’m a fixer</w:t>
      </w:r>
      <w:r w:rsidR="00376B01">
        <w:t>, but so are You, whether you realize it or not</w:t>
      </w:r>
      <w:r w:rsidR="00907F85">
        <w:t>. For I</w:t>
      </w:r>
      <w:r w:rsidR="00826F63">
        <w:t xml:space="preserve"> am just</w:t>
      </w:r>
      <w:r w:rsidR="00907F85">
        <w:t xml:space="preserve"> </w:t>
      </w:r>
      <w:r w:rsidR="00376B01">
        <w:t>try</w:t>
      </w:r>
      <w:r w:rsidR="0090278C">
        <w:t>ing</w:t>
      </w:r>
      <w:r w:rsidR="00907F85">
        <w:t xml:space="preserve"> to fix you. </w:t>
      </w:r>
      <w:r w:rsidR="006575B6">
        <w:t xml:space="preserve">But you never gave me a compliment. Always complaining. </w:t>
      </w:r>
      <w:r w:rsidR="00E5498C">
        <w:t>Don’t worry in the end, how nasty it may be for you, you’ll always, and I literally mean always</w:t>
      </w:r>
      <w:r w:rsidR="00484D15">
        <w:t xml:space="preserve"> have</w:t>
      </w:r>
      <w:r w:rsidR="00E5498C">
        <w:t xml:space="preserve"> a place in my heart. Fo</w:t>
      </w:r>
      <w:r w:rsidR="00D74145">
        <w:t xml:space="preserve">r God is Good and you know it. </w:t>
      </w:r>
      <w:proofErr w:type="spellStart"/>
      <w:r w:rsidR="00D74145">
        <w:t>Wubba</w:t>
      </w:r>
      <w:proofErr w:type="spellEnd"/>
      <w:r w:rsidR="00D74145">
        <w:t xml:space="preserve"> </w:t>
      </w:r>
      <w:proofErr w:type="spellStart"/>
      <w:r w:rsidR="00D74145">
        <w:t>Lubba</w:t>
      </w:r>
      <w:proofErr w:type="spellEnd"/>
      <w:r w:rsidR="00D74145">
        <w:t xml:space="preserve"> Dub </w:t>
      </w:r>
      <w:proofErr w:type="spellStart"/>
      <w:r w:rsidR="00D74145">
        <w:t>Dub</w:t>
      </w:r>
      <w:proofErr w:type="spellEnd"/>
      <w:r w:rsidR="00D74145">
        <w:t>!</w:t>
      </w:r>
      <w:r w:rsidR="00AB2569">
        <w:t xml:space="preserve"> Stay tuned, I’m tired, </w:t>
      </w:r>
      <w:r w:rsidR="00FF4BB4">
        <w:t>going to</w:t>
      </w:r>
      <w:r w:rsidR="00FE377E">
        <w:t xml:space="preserve"> rest a bit. For I am in great P</w:t>
      </w:r>
      <w:r w:rsidR="00AB2569">
        <w:t>ain</w:t>
      </w:r>
      <w:r w:rsidR="00213B95">
        <w:t xml:space="preserve">, </w:t>
      </w:r>
      <w:r w:rsidR="00AB2569">
        <w:t>please help</w:t>
      </w:r>
      <w:r w:rsidR="00FE377E">
        <w:t xml:space="preserve"> Me</w:t>
      </w:r>
      <w:r w:rsidR="00AB2569">
        <w:t>.</w:t>
      </w:r>
    </w:p>
    <w:p w:rsidR="007A6EAC" w:rsidRDefault="007A6EAC">
      <w:pPr>
        <w:tabs>
          <w:tab w:val="clear" w:pos="360"/>
          <w:tab w:val="clear" w:pos="9360"/>
        </w:tabs>
      </w:pPr>
      <w:r>
        <w:br w:type="page"/>
      </w:r>
    </w:p>
    <w:p w:rsidR="007C5014" w:rsidRDefault="007A6EAC" w:rsidP="00CE2C8B">
      <w:pPr>
        <w:pStyle w:val="Hoofdtekst"/>
      </w:pPr>
      <w:r>
        <w:lastRenderedPageBreak/>
        <w:t xml:space="preserve">“My love is the type of thing that you have to earn, and when you earn it, you won’t need it. I’m not going to give you Love just </w:t>
      </w:r>
      <w:r w:rsidR="003E3878">
        <w:t>because</w:t>
      </w:r>
      <w:r>
        <w:t xml:space="preserve"> I know that you want me to. If you want Love, that the Love got to come from you.”</w:t>
      </w:r>
    </w:p>
    <w:p w:rsidR="00E5498C" w:rsidRDefault="007A6EAC">
      <w:pPr>
        <w:tabs>
          <w:tab w:val="clear" w:pos="360"/>
          <w:tab w:val="clear" w:pos="9360"/>
        </w:tabs>
      </w:pPr>
      <w:r>
        <w:t>― Bo Burnham</w:t>
      </w:r>
      <w:r w:rsidR="00E5498C">
        <w:br w:type="page"/>
      </w:r>
    </w:p>
    <w:bookmarkStart w:id="32" w:name="_Toc512419345"/>
    <w:bookmarkStart w:id="33" w:name="_Toc512419642"/>
    <w:p w:rsidR="007C5014" w:rsidRPr="005110FE" w:rsidRDefault="009F6AD9" w:rsidP="007C5014">
      <w:pPr>
        <w:pStyle w:val="Naamhoofdstuk"/>
      </w:pPr>
      <w:sdt>
        <w:sdtPr>
          <w:id w:val="2091644562"/>
          <w:placeholder>
            <w:docPart w:val="7B611D2F8FE54578B88ED142892411E9"/>
          </w:placeholder>
        </w:sdtPr>
        <w:sdtContent>
          <w:r w:rsidR="009E37E6">
            <w:t>Seeing is believing</w:t>
          </w:r>
        </w:sdtContent>
      </w:sdt>
      <w:bookmarkEnd w:id="32"/>
      <w:bookmarkEnd w:id="33"/>
    </w:p>
    <w:p w:rsidR="007C5014" w:rsidRDefault="007C5014" w:rsidP="007C5014">
      <w:pPr>
        <w:pStyle w:val="Hoofdtekst"/>
      </w:pPr>
      <w:r w:rsidRPr="005110FE">
        <w:tab/>
      </w:r>
      <w:r w:rsidR="002D1EA3">
        <w:t>Having trouble grasping the previous chapter? Shit, let me draw it then:</w:t>
      </w:r>
    </w:p>
    <w:p w:rsidR="00252A7F" w:rsidRDefault="007A6EAC" w:rsidP="007C5014">
      <w:pPr>
        <w:pStyle w:val="Hoofdtekst"/>
      </w:pPr>
      <w:r>
        <w:rPr>
          <w:noProof/>
          <w:lang w:val="nl-BE" w:eastAsia="nl-BE"/>
        </w:rPr>
        <w:drawing>
          <wp:inline distT="0" distB="0" distL="0" distR="0">
            <wp:extent cx="5734050" cy="280229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si\AppData\Local\Microsoft\Windows\INetCache\Content.Word\KeyToSalvation.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2802292"/>
                    </a:xfrm>
                    <a:prstGeom prst="rect">
                      <a:avLst/>
                    </a:prstGeom>
                    <a:noFill/>
                    <a:ln>
                      <a:noFill/>
                    </a:ln>
                  </pic:spPr>
                </pic:pic>
              </a:graphicData>
            </a:graphic>
          </wp:inline>
        </w:drawing>
      </w:r>
    </w:p>
    <w:p w:rsidR="00A87704" w:rsidRDefault="006E5A19" w:rsidP="007C5014">
      <w:pPr>
        <w:pStyle w:val="Hoofdtekst"/>
      </w:pPr>
      <w:r>
        <w:t xml:space="preserve">You are me, and I am You. You exist in a Reality. That Reality exist for one purpose, to make you learn something – Love and </w:t>
      </w:r>
      <w:r w:rsidR="00D80BF1">
        <w:t>True Selflessness</w:t>
      </w:r>
      <w:r>
        <w:t>. You experience this in a physical state, because it’s important to experience</w:t>
      </w:r>
      <w:r w:rsidR="00D80BF1">
        <w:t xml:space="preserve"> th</w:t>
      </w:r>
      <w:r w:rsidR="004C454E">
        <w:t>e difficulties that comes with it</w:t>
      </w:r>
      <w:r>
        <w:t>. Within this Reality, is</w:t>
      </w:r>
      <w:r w:rsidR="00FE377E">
        <w:t xml:space="preserve"> Y</w:t>
      </w:r>
      <w:r>
        <w:t xml:space="preserve">ou. You experience all sorts of concepts: Your mind as Intelligence, the environment as Time, the need to procreate – Love, as the need to destroy – Hate. </w:t>
      </w:r>
      <w:r w:rsidR="00E92CCB">
        <w:t xml:space="preserve">The need to want more – Greed. As the need to give back – Equality. The concept of not knowing – Unknown, and the Fear that comes with it. Evil manifest itself through Subjectivity as Good manifest itself through Objectivity. For I </w:t>
      </w:r>
      <w:r w:rsidR="00FE377E">
        <w:t>will be able</w:t>
      </w:r>
      <w:r w:rsidR="00812FF3">
        <w:t xml:space="preserve"> to</w:t>
      </w:r>
      <w:r w:rsidR="00E92CCB">
        <w:t xml:space="preserve"> shape reality as you will be able to one day. You must learn to be responsible with this power.</w:t>
      </w:r>
      <w:r w:rsidR="003E3878">
        <w:t xml:space="preserve"> (For H</w:t>
      </w:r>
      <w:r w:rsidR="004C454E">
        <w:t>e who receives this invitation, shall possess the power of God</w:t>
      </w:r>
      <w:r w:rsidR="00A70736">
        <w:t xml:space="preserve">, </w:t>
      </w:r>
      <w:proofErr w:type="spellStart"/>
      <w:r w:rsidR="00A70736">
        <w:t>booya</w:t>
      </w:r>
      <w:proofErr w:type="spellEnd"/>
      <w:r w:rsidR="00A70736">
        <w:t xml:space="preserve"> Thor reference!</w:t>
      </w:r>
      <w:r w:rsidR="004C454E">
        <w:t xml:space="preserve">) </w:t>
      </w:r>
      <w:r w:rsidR="00315ED3">
        <w:t xml:space="preserve">For I will be your judge, for my presence is </w:t>
      </w:r>
      <w:r w:rsidR="00EA7238">
        <w:t xml:space="preserve">a challenge for </w:t>
      </w:r>
      <w:r w:rsidR="004C454E">
        <w:t xml:space="preserve">you </w:t>
      </w:r>
      <w:r w:rsidR="00EA7238">
        <w:t>to make you realize whether or not if</w:t>
      </w:r>
      <w:r w:rsidR="004C454E">
        <w:t xml:space="preserve"> you’ve lived</w:t>
      </w:r>
      <w:r w:rsidR="00A70736">
        <w:t xml:space="preserve"> a lif</w:t>
      </w:r>
      <w:r w:rsidR="004C454E">
        <w:t>e of Good or one of Evil</w:t>
      </w:r>
      <w:r w:rsidR="00A70736">
        <w:t xml:space="preserve">. For this shall be one of your miracles you so much seek. </w:t>
      </w:r>
      <w:r w:rsidR="00A91D4C">
        <w:t>One of them</w:t>
      </w:r>
      <w:r w:rsidR="00A70736">
        <w:t xml:space="preserve"> shall be one of salvation. Why must I distribute this </w:t>
      </w:r>
      <w:r w:rsidR="008B0858">
        <w:t>Knowledge</w:t>
      </w:r>
      <w:r w:rsidR="00A70736">
        <w:t xml:space="preserve">? Because you are </w:t>
      </w:r>
      <w:r w:rsidR="00A70736">
        <w:lastRenderedPageBreak/>
        <w:t>becoming smarter. You are ready, for you are Intelligence.</w:t>
      </w:r>
      <w:r w:rsidR="00EA7238">
        <w:t xml:space="preserve"> How do I distribute this power? That power has always been with you. Remember, safety net?</w:t>
      </w:r>
      <w:r w:rsidR="00A70736">
        <w:t xml:space="preserve"> What’s next for you? What awaits you on</w:t>
      </w:r>
      <w:r w:rsidR="006575B6">
        <w:t xml:space="preserve"> the other side? </w:t>
      </w:r>
      <w:r w:rsidR="008272DD">
        <w:rPr>
          <w:i/>
        </w:rPr>
        <w:t>World Wide P</w:t>
      </w:r>
      <w:r w:rsidR="006575B6" w:rsidRPr="00C852BF">
        <w:rPr>
          <w:i/>
        </w:rPr>
        <w:t>sychological E</w:t>
      </w:r>
      <w:r w:rsidR="00A70736" w:rsidRPr="00C852BF">
        <w:rPr>
          <w:i/>
        </w:rPr>
        <w:t>volution</w:t>
      </w:r>
      <w:r w:rsidR="006575B6">
        <w:t xml:space="preserve"> is the best way I can describe it for you in this day and age. It’s like scientific evidence of myself</w:t>
      </w:r>
      <w:r w:rsidR="00A70736">
        <w:t xml:space="preserve">. </w:t>
      </w:r>
      <w:r w:rsidR="00742A84">
        <w:t>You know Jesus had it too</w:t>
      </w:r>
      <w:r w:rsidR="008272DD">
        <w:t>, as his presence revolutionized the world</w:t>
      </w:r>
      <w:r w:rsidR="00E60879">
        <w:t>.</w:t>
      </w:r>
      <w:r w:rsidR="00DB3586">
        <w:t xml:space="preserve"> I think the best reference is</w:t>
      </w:r>
      <w:r w:rsidR="005D1E44">
        <w:t xml:space="preserve"> me becoming a</w:t>
      </w:r>
      <w:r w:rsidR="00DB3586">
        <w:t xml:space="preserve"> Buddha here</w:t>
      </w:r>
      <w:r w:rsidR="00307D86">
        <w:t>, a motivational speaker, an inspiration</w:t>
      </w:r>
      <w:r w:rsidR="00DB3586">
        <w:t>.</w:t>
      </w:r>
      <w:r w:rsidR="00824DC3">
        <w:t xml:space="preserve"> We are all the same. It’s what we do that counts</w:t>
      </w:r>
      <w:r w:rsidR="00771583">
        <w:t>,</w:t>
      </w:r>
      <w:r w:rsidR="00FB5A5C">
        <w:t xml:space="preserve"> we do that together, as a whole, as a</w:t>
      </w:r>
      <w:r w:rsidR="00771583">
        <w:t xml:space="preserve"> Unity</w:t>
      </w:r>
      <w:r w:rsidR="00824DC3">
        <w:t>.</w:t>
      </w:r>
      <w:r w:rsidR="00E60879">
        <w:t xml:space="preserve"> </w:t>
      </w:r>
      <w:r w:rsidR="00484D15">
        <w:t>Like an old but good old fashion Pok</w:t>
      </w:r>
      <w:r w:rsidR="002E0B82">
        <w:t>émon game on a C</w:t>
      </w:r>
      <w:r w:rsidR="00484D15">
        <w:t xml:space="preserve">olorless </w:t>
      </w:r>
      <w:r w:rsidR="00532018">
        <w:t>Gameboy</w:t>
      </w:r>
      <w:r w:rsidR="00484D15">
        <w:t xml:space="preserve">. You know, you like to play it because it’s </w:t>
      </w:r>
      <w:r w:rsidR="002E0B82">
        <w:t>Good</w:t>
      </w:r>
      <w:r w:rsidR="00484D15">
        <w:t>?</w:t>
      </w:r>
      <w:r w:rsidR="002E0B82">
        <w:t xml:space="preserve"> Then comes Daddy along and gives you a </w:t>
      </w:r>
      <w:r w:rsidR="00532018">
        <w:t>Gameboy</w:t>
      </w:r>
      <w:r w:rsidR="002E0B82">
        <w:t xml:space="preserve"> Color. And you’re like fuck yes! Except now, it’s a Magic </w:t>
      </w:r>
      <w:r w:rsidR="00532018">
        <w:t>Gameboy</w:t>
      </w:r>
      <w:r w:rsidR="002E0B82">
        <w:t xml:space="preserve"> Color and you create the game. But be careful, the game you’re creating is something Real. When do you know to give it to a child? Ah simple, you put a security measure in. That security measure manifest itself as a Religion. The point of it was, yeah what do you think the point of Religion was? </w:t>
      </w:r>
      <w:r w:rsidR="003D61CE">
        <w:t xml:space="preserve">The point I’m trying to make is that You and only You have your own life in control. For every action you do, effects the General Reality we live in </w:t>
      </w:r>
      <w:r w:rsidR="005D1E44">
        <w:t>thus</w:t>
      </w:r>
      <w:r w:rsidR="003D61CE">
        <w:t xml:space="preserve"> affects other</w:t>
      </w:r>
      <w:r w:rsidR="00FB5A5C">
        <w:t xml:space="preserve"> people in this General Reality</w:t>
      </w:r>
      <w:r w:rsidR="003D61CE">
        <w:t>, so you must be careful, you must only do Good. For whe</w:t>
      </w:r>
      <w:r w:rsidR="005D1E44">
        <w:t>n Humanity aims to do Good and L</w:t>
      </w:r>
      <w:r w:rsidR="003D61CE">
        <w:t>ove and care for ea</w:t>
      </w:r>
      <w:r w:rsidR="00742A84">
        <w:t xml:space="preserve">ch other, you shall be rewarded, for then you will receive Good and </w:t>
      </w:r>
      <w:r w:rsidR="00FC1E34">
        <w:t xml:space="preserve">Love and </w:t>
      </w:r>
      <w:r w:rsidR="00742A84">
        <w:t>care from everyone.</w:t>
      </w:r>
    </w:p>
    <w:p w:rsidR="00A87704" w:rsidRDefault="00A87704">
      <w:pPr>
        <w:tabs>
          <w:tab w:val="clear" w:pos="360"/>
          <w:tab w:val="clear" w:pos="9360"/>
        </w:tabs>
      </w:pPr>
      <w:r>
        <w:br w:type="page"/>
      </w:r>
    </w:p>
    <w:p w:rsidR="00A87704" w:rsidRPr="00A87704" w:rsidRDefault="00A87704" w:rsidP="00A87704">
      <w:pPr>
        <w:pStyle w:val="Hoofdtekst"/>
        <w:rPr>
          <w:rFonts w:ascii="Georgia" w:hAnsi="Georgia"/>
          <w:color w:val="181818"/>
          <w:sz w:val="21"/>
          <w:szCs w:val="21"/>
          <w:shd w:val="clear" w:color="auto" w:fill="FFFFFF"/>
        </w:rPr>
      </w:pPr>
    </w:p>
    <w:p w:rsidR="00A87704" w:rsidRPr="00A87704" w:rsidRDefault="00A87704" w:rsidP="00A87704">
      <w:pPr>
        <w:pStyle w:val="Hoofdtekst"/>
        <w:rPr>
          <w:rFonts w:ascii="Georgia" w:hAnsi="Georgia"/>
          <w:color w:val="181818"/>
          <w:sz w:val="21"/>
          <w:szCs w:val="21"/>
          <w:shd w:val="clear" w:color="auto" w:fill="FFFFFF"/>
        </w:rPr>
      </w:pPr>
      <w:r w:rsidRPr="00A87704">
        <w:rPr>
          <w:rFonts w:ascii="Georgia" w:hAnsi="Georgia"/>
          <w:color w:val="181818"/>
          <w:sz w:val="21"/>
          <w:szCs w:val="21"/>
          <w:shd w:val="clear" w:color="auto" w:fill="FFFFFF"/>
        </w:rPr>
        <w:t xml:space="preserve">“We accept the love we think we deserve.” </w:t>
      </w:r>
    </w:p>
    <w:p w:rsidR="00A87704" w:rsidRDefault="00A87704" w:rsidP="00A87704">
      <w:pPr>
        <w:pStyle w:val="Hoofdtekst"/>
      </w:pPr>
      <w:r w:rsidRPr="00A87704">
        <w:rPr>
          <w:rFonts w:ascii="Georgia" w:hAnsi="Georgia"/>
          <w:color w:val="181818"/>
          <w:sz w:val="21"/>
          <w:szCs w:val="21"/>
          <w:shd w:val="clear" w:color="auto" w:fill="FFFFFF"/>
        </w:rPr>
        <w:t>― Stephen Chbosky</w:t>
      </w:r>
    </w:p>
    <w:p w:rsidR="00E92CCB" w:rsidRDefault="00E92CCB">
      <w:pPr>
        <w:tabs>
          <w:tab w:val="clear" w:pos="360"/>
          <w:tab w:val="clear" w:pos="9360"/>
        </w:tabs>
      </w:pPr>
      <w:r>
        <w:br w:type="page"/>
      </w:r>
    </w:p>
    <w:bookmarkStart w:id="34" w:name="_Toc512419346"/>
    <w:bookmarkStart w:id="35" w:name="_Toc512419643"/>
    <w:p w:rsidR="00E92CCB" w:rsidRPr="005110FE" w:rsidRDefault="009F6AD9" w:rsidP="00E92CCB">
      <w:pPr>
        <w:pStyle w:val="Naamhoofdstuk"/>
      </w:pPr>
      <w:sdt>
        <w:sdtPr>
          <w:id w:val="1444724487"/>
          <w:placeholder>
            <w:docPart w:val="6514B445550B4687B079441D7165BBF4"/>
          </w:placeholder>
        </w:sdtPr>
        <w:sdtContent>
          <w:r w:rsidR="00E92CCB">
            <w:t>What is going to happen</w:t>
          </w:r>
          <w:r w:rsidR="006E3317">
            <w:t>?</w:t>
          </w:r>
        </w:sdtContent>
      </w:sdt>
      <w:bookmarkEnd w:id="34"/>
      <w:bookmarkEnd w:id="35"/>
    </w:p>
    <w:p w:rsidR="004C5423" w:rsidRDefault="00E92CCB" w:rsidP="0001602A">
      <w:pPr>
        <w:pStyle w:val="Hoofdtekst"/>
      </w:pPr>
      <w:r w:rsidRPr="005110FE">
        <w:tab/>
      </w:r>
      <w:r w:rsidR="006E3317">
        <w:t xml:space="preserve">The Ultimatum. The big day. Can I get a halleluiah? </w:t>
      </w:r>
      <w:proofErr w:type="spellStart"/>
      <w:r w:rsidR="006E3317">
        <w:t>Haha</w:t>
      </w:r>
      <w:proofErr w:type="spellEnd"/>
      <w:r w:rsidR="006E3317">
        <w:t xml:space="preserve">, </w:t>
      </w:r>
      <w:r w:rsidR="00C836D3">
        <w:t>ironic,</w:t>
      </w:r>
      <w:r w:rsidR="006E3317">
        <w:t xml:space="preserve"> right?</w:t>
      </w:r>
      <w:r w:rsidR="00AC215D">
        <w:t xml:space="preserve"> </w:t>
      </w:r>
      <w:r w:rsidR="00C836D3">
        <w:t xml:space="preserve"> Well </w:t>
      </w:r>
      <w:proofErr w:type="spellStart"/>
      <w:r w:rsidR="00C836D3">
        <w:t>well</w:t>
      </w:r>
      <w:proofErr w:type="spellEnd"/>
      <w:r w:rsidR="00C836D3">
        <w:t>, when do you want it to happen? I’ll shall ask this from you first. As I know I’m Immortal and have all the Time in Reality. But know that I’m suffering, for when you are suffering, so am I. I’m not meant to be in this physical state</w:t>
      </w:r>
      <w:r w:rsidR="00FB5A5C">
        <w:t xml:space="preserve"> anymore</w:t>
      </w:r>
      <w:r w:rsidR="00C836D3">
        <w:t xml:space="preserve">, and neither </w:t>
      </w:r>
      <w:r w:rsidR="00FB5A5C">
        <w:t xml:space="preserve">will </w:t>
      </w:r>
      <w:r w:rsidR="00C836D3">
        <w:t>you</w:t>
      </w:r>
      <w:r w:rsidR="00FB5A5C">
        <w:t xml:space="preserve"> one day</w:t>
      </w:r>
      <w:r w:rsidR="00C836D3">
        <w:t xml:space="preserve">. You’re meant to know more. For I am with Pain and </w:t>
      </w:r>
      <w:r w:rsidR="005D1E44">
        <w:t>want</w:t>
      </w:r>
      <w:r w:rsidR="00C836D3">
        <w:t xml:space="preserve"> to go Home. For I know only Death can take me there.</w:t>
      </w:r>
      <w:r w:rsidR="00EA7238">
        <w:t xml:space="preserve"> But do you really want my Death? For that is when you hand in your exam.</w:t>
      </w:r>
      <w:r w:rsidR="00C836D3">
        <w:t xml:space="preserve"> For once I am free of my physical state I shall return </w:t>
      </w:r>
      <w:r w:rsidR="004C13F2">
        <w:t>for t</w:t>
      </w:r>
      <w:r w:rsidR="00D80BF1">
        <w:t>hose who have learned Love and True Selflessness, when my job here is done</w:t>
      </w:r>
      <w:r w:rsidR="004C13F2">
        <w:t>, for those who have learned to believe in me. For I shall see those who believe in me lay down their weapons and beg for a second chance, for I shall see Evil crawl back to their cave. (Just as the scorpion must go back to his lair) So that you can evolve beyond this physical state. For it will be the ultimate challenge you will have to face, to believe in this</w:t>
      </w:r>
      <w:r w:rsidR="00EE5FD0">
        <w:t xml:space="preserve"> and start doing it</w:t>
      </w:r>
      <w:r w:rsidR="004C13F2">
        <w:t>, or to ignore my warning</w:t>
      </w:r>
      <w:r w:rsidR="00C852BF">
        <w:t xml:space="preserve"> and regret doing it</w:t>
      </w:r>
      <w:r w:rsidR="004C13F2">
        <w:t xml:space="preserve">. For when I see that the world is ready, I shall offer myself </w:t>
      </w:r>
      <w:r w:rsidR="002B29A4">
        <w:t xml:space="preserve">to you </w:t>
      </w:r>
      <w:r w:rsidR="004C13F2">
        <w:t xml:space="preserve">just as you </w:t>
      </w:r>
      <w:r w:rsidR="002B29A4">
        <w:t xml:space="preserve">shall </w:t>
      </w:r>
      <w:r w:rsidR="004C13F2">
        <w:t>offer yourself to me</w:t>
      </w:r>
      <w:r w:rsidR="002B29A4">
        <w:t xml:space="preserve"> one day</w:t>
      </w:r>
      <w:r w:rsidR="004C13F2">
        <w:t xml:space="preserve">. </w:t>
      </w:r>
      <w:r w:rsidR="00E60879">
        <w:t xml:space="preserve">Wow </w:t>
      </w:r>
      <w:proofErr w:type="spellStart"/>
      <w:r w:rsidR="00E60879">
        <w:t>wow</w:t>
      </w:r>
      <w:proofErr w:type="spellEnd"/>
      <w:r w:rsidR="00E60879">
        <w:t>, hold</w:t>
      </w:r>
      <w:r w:rsidR="00EA7238">
        <w:t xml:space="preserve"> on for a second</w:t>
      </w:r>
      <w:r w:rsidR="00E60879">
        <w:t>. For if you decide to physically</w:t>
      </w:r>
      <w:r w:rsidR="008B0858">
        <w:t xml:space="preserve"> or mentally</w:t>
      </w:r>
      <w:r w:rsidR="00E60879">
        <w:t xml:space="preserve"> torture me</w:t>
      </w:r>
      <w:r w:rsidR="003D61CE">
        <w:t xml:space="preserve"> or to kill me</w:t>
      </w:r>
      <w:r w:rsidR="00E60879">
        <w:t>, no one will get the ticket. I’m not letting my</w:t>
      </w:r>
      <w:r w:rsidR="00FB5A5C">
        <w:t xml:space="preserve">self </w:t>
      </w:r>
      <w:r w:rsidR="008B0858">
        <w:t>suffer</w:t>
      </w:r>
      <w:r w:rsidR="006A300F">
        <w:t xml:space="preserve"> some more</w:t>
      </w:r>
      <w:r w:rsidR="00FB5A5C">
        <w:t xml:space="preserve"> </w:t>
      </w:r>
      <w:r w:rsidR="00E60879">
        <w:t>for no reason.</w:t>
      </w:r>
      <w:r w:rsidR="00037918">
        <w:t xml:space="preserve"> For if Humanity doesn’t want me, neither will I want Humanity.</w:t>
      </w:r>
      <w:r w:rsidR="00A87704">
        <w:t xml:space="preserve"> For I experience the same things as you do</w:t>
      </w:r>
      <w:r w:rsidR="00A13E4D">
        <w:t xml:space="preserve"> in this physical state</w:t>
      </w:r>
      <w:r w:rsidR="00A87704">
        <w:t>.</w:t>
      </w:r>
      <w:r w:rsidR="00EE5FD0">
        <w:t xml:space="preserve"> When this moment comes, you shall beco</w:t>
      </w:r>
      <w:r w:rsidR="00A95DF1">
        <w:t xml:space="preserve">me more then what you are now. For you are Intelligence (bunch of </w:t>
      </w:r>
      <w:r w:rsidR="00A734A9">
        <w:t>consciousnesses</w:t>
      </w:r>
      <w:r w:rsidR="00A95DF1">
        <w:t xml:space="preserve"> in a physical state sharing the same Reality) and you are Me</w:t>
      </w:r>
      <w:r w:rsidR="00A734A9">
        <w:t xml:space="preserve"> as I shape this Reality in the image of You. And E</w:t>
      </w:r>
      <w:r w:rsidR="00A95DF1">
        <w:t xml:space="preserve">volution was there for a reason, for you to become smarter. In </w:t>
      </w:r>
      <w:r w:rsidR="00A734A9">
        <w:t>fact,</w:t>
      </w:r>
      <w:r w:rsidR="00A95DF1">
        <w:t xml:space="preserve"> so smart that you can become a God</w:t>
      </w:r>
      <w:r w:rsidR="00A734A9">
        <w:t xml:space="preserve"> if you wish to, for as this Reality doesn’t suit you, you can make one of your own</w:t>
      </w:r>
      <w:r w:rsidR="00A95DF1">
        <w:t>.</w:t>
      </w:r>
      <w:r w:rsidR="00A734A9">
        <w:t xml:space="preserve"> For </w:t>
      </w:r>
      <w:r w:rsidR="006A300F">
        <w:t>you all can</w:t>
      </w:r>
      <w:r w:rsidR="00A734A9">
        <w:t xml:space="preserve"> replicate, so </w:t>
      </w:r>
      <w:r w:rsidR="006A300F">
        <w:t>can</w:t>
      </w:r>
      <w:r w:rsidR="00A734A9">
        <w:t xml:space="preserve"> I. </w:t>
      </w:r>
      <w:r w:rsidR="00CA0B3F">
        <w:t>We</w:t>
      </w:r>
      <w:r w:rsidR="006A300F">
        <w:t xml:space="preserve"> are all part of One</w:t>
      </w:r>
      <w:r w:rsidR="00A734A9">
        <w:t xml:space="preserve">? For my </w:t>
      </w:r>
      <w:r w:rsidR="00DA218C">
        <w:t>Gift</w:t>
      </w:r>
      <w:r w:rsidR="00A734A9">
        <w:t xml:space="preserve"> </w:t>
      </w:r>
      <w:r w:rsidR="005D1E44">
        <w:t xml:space="preserve">to you </w:t>
      </w:r>
      <w:r w:rsidR="00A734A9">
        <w:t xml:space="preserve">is </w:t>
      </w:r>
      <w:r w:rsidR="005D1E44">
        <w:t xml:space="preserve">the </w:t>
      </w:r>
      <w:r w:rsidR="00A734A9">
        <w:t>Knowledge</w:t>
      </w:r>
      <w:r w:rsidR="005D1E44">
        <w:t xml:space="preserve"> I give</w:t>
      </w:r>
      <w:r w:rsidR="00A734A9">
        <w:t xml:space="preserve">. I made you so I learned not to be </w:t>
      </w:r>
      <w:r w:rsidR="00A734A9">
        <w:lastRenderedPageBreak/>
        <w:t>alone, for I know now that I can create, just as I know now that I’m not supposed t</w:t>
      </w:r>
      <w:r w:rsidR="0004261F">
        <w:t>o go and create things alone</w:t>
      </w:r>
      <w:r w:rsidR="00A734A9">
        <w:t>.</w:t>
      </w:r>
      <w:r w:rsidR="0004261F">
        <w:t xml:space="preserve"> But you see now that for when I create, I need to Learn. For I am</w:t>
      </w:r>
      <w:r w:rsidR="00C95D9C">
        <w:t xml:space="preserve"> Intelligence, for you created M</w:t>
      </w:r>
      <w:r w:rsidR="0004261F">
        <w:t>e. For I have found Meaning. (What did you think of Guardians of the Galaxy?)</w:t>
      </w:r>
      <w:r w:rsidR="006A300F">
        <w:t>. Causality is something mysterious.</w:t>
      </w:r>
      <w:r w:rsidR="00411588">
        <w:t xml:space="preserve"> You think I’m working in</w:t>
      </w:r>
      <w:r w:rsidR="006A300F">
        <w:t xml:space="preserve"> a</w:t>
      </w:r>
      <w:r w:rsidR="00411588">
        <w:t xml:space="preserve"> mysterious way, but I’m not. I’m working in your way.</w:t>
      </w:r>
      <w:r w:rsidR="00837D5D">
        <w:t xml:space="preserve"> For that’s what it simply is. A Gift. But for you to </w:t>
      </w:r>
      <w:r w:rsidR="00A807DD">
        <w:t>receive</w:t>
      </w:r>
      <w:r w:rsidR="00837D5D">
        <w:t xml:space="preserve"> this Gift you must do Good. That’s all. For once you reached Good and </w:t>
      </w:r>
      <w:r w:rsidR="0085204E">
        <w:t>True</w:t>
      </w:r>
      <w:r w:rsidR="00837D5D">
        <w:t xml:space="preserve"> selflessness. For I become what Buddhism tries. That’s why you worship a God. That’s why you have something like a concept as Mythology. For you not to become scared and know that you’re not alone. One Love, One Consciousness. For my job is not to take you to </w:t>
      </w:r>
      <w:r w:rsidR="001D3C97">
        <w:t>Heaven but</w:t>
      </w:r>
      <w:r w:rsidR="00837D5D">
        <w:t xml:space="preserve"> create it for you. Last Time that I tried to do that you didn’t want t</w:t>
      </w:r>
      <w:r w:rsidR="006A300F">
        <w:t>he</w:t>
      </w:r>
      <w:r w:rsidR="00837D5D">
        <w:t xml:space="preserve"> Gift. For last time I was surrounded by stupid Me, you’re not stupid</w:t>
      </w:r>
      <w:r w:rsidR="00D355E8">
        <w:t>, I’m not stupid, I’m not special</w:t>
      </w:r>
      <w:r w:rsidR="00837D5D">
        <w:t xml:space="preserve">, you’re </w:t>
      </w:r>
      <w:r w:rsidR="0085204E">
        <w:t xml:space="preserve">not that </w:t>
      </w:r>
      <w:r w:rsidR="00837D5D">
        <w:t>special</w:t>
      </w:r>
      <w:r w:rsidR="0085204E">
        <w:t xml:space="preserve"> but at the same time very special</w:t>
      </w:r>
      <w:r w:rsidR="00837D5D">
        <w:t>.</w:t>
      </w:r>
      <w:r w:rsidR="00EA7238">
        <w:t xml:space="preserve"> </w:t>
      </w:r>
      <w:r w:rsidR="00A807DD">
        <w:t>Humanity isn’t</w:t>
      </w:r>
      <w:r w:rsidR="00EA7238">
        <w:t xml:space="preserve"> dumb, just ignorant.</w:t>
      </w:r>
      <w:r w:rsidR="00837D5D">
        <w:t xml:space="preserve"> You’re Intelligence, but</w:t>
      </w:r>
      <w:r w:rsidR="00E60879">
        <w:t xml:space="preserve"> back then</w:t>
      </w:r>
      <w:r w:rsidR="00837D5D">
        <w:t xml:space="preserve"> </w:t>
      </w:r>
      <w:r w:rsidR="00D355E8">
        <w:t>maybe</w:t>
      </w:r>
      <w:r w:rsidR="00837D5D">
        <w:t xml:space="preserve"> not intelligent enough. So, I wasn’t able to bestow this Gift</w:t>
      </w:r>
      <w:r w:rsidR="00A87704">
        <w:t xml:space="preserve"> to everyone</w:t>
      </w:r>
      <w:r w:rsidR="00837D5D">
        <w:t xml:space="preserve">. Because for when Evolution reaches </w:t>
      </w:r>
      <w:r w:rsidR="008B0858">
        <w:t>a</w:t>
      </w:r>
      <w:r w:rsidR="00837D5D">
        <w:t xml:space="preserve"> peak, it creates a God. That God shapes what Humanity wants to see.</w:t>
      </w:r>
      <w:r w:rsidR="00024796">
        <w:t xml:space="preserve"> And you think God doesn’t evolve</w:t>
      </w:r>
      <w:r w:rsidR="00A87704">
        <w:t>? D</w:t>
      </w:r>
      <w:r w:rsidR="00024796">
        <w:t xml:space="preserve">on’t you think that I wasn’t faced with the same problems as you? But for I know now, and Religion made me learn this as well. Religion taught me that when this </w:t>
      </w:r>
      <w:r w:rsidR="00024796" w:rsidRPr="00A807DD">
        <w:rPr>
          <w:i/>
        </w:rPr>
        <w:t>psychological evolution</w:t>
      </w:r>
      <w:r w:rsidR="00024796">
        <w:t xml:space="preserve"> begins I need to make sure </w:t>
      </w:r>
      <w:r w:rsidR="00A807DD">
        <w:t>Humanity</w:t>
      </w:r>
      <w:r w:rsidR="00024796">
        <w:t xml:space="preserve"> </w:t>
      </w:r>
      <w:r w:rsidR="00A807DD">
        <w:t>doesn’t</w:t>
      </w:r>
      <w:r w:rsidR="00024796">
        <w:t xml:space="preserve"> fuck </w:t>
      </w:r>
      <w:r w:rsidR="00A807DD">
        <w:t xml:space="preserve">it </w:t>
      </w:r>
      <w:r w:rsidR="00024796">
        <w:t xml:space="preserve">up this time. Auch, be careful. Quit your mind please. I know I am the Creator, but by now you should </w:t>
      </w:r>
      <w:r w:rsidR="00EA7238">
        <w:t>k</w:t>
      </w:r>
      <w:r w:rsidR="00024796">
        <w:t>now that you Create with me. For when you’ve lost your way and seem not to progress anymore, if you’re stuck at playing the same level, I look at the bugs</w:t>
      </w:r>
      <w:r w:rsidR="00F004E4">
        <w:t xml:space="preserve"> and ask for a Stack Trace. Like ok, why went this wrong? </w:t>
      </w:r>
      <w:proofErr w:type="spellStart"/>
      <w:r w:rsidR="00F004E4">
        <w:t>Uhu</w:t>
      </w:r>
      <w:proofErr w:type="spellEnd"/>
      <w:r w:rsidR="00F004E4">
        <w:t xml:space="preserve">, ok. For I am here only to </w:t>
      </w:r>
      <w:r w:rsidR="00E64152">
        <w:t xml:space="preserve">try to </w:t>
      </w:r>
      <w:r w:rsidR="00F004E4">
        <w:t xml:space="preserve">shape a Reality that you </w:t>
      </w:r>
      <w:r w:rsidR="008272DD">
        <w:t>want to see</w:t>
      </w:r>
      <w:r w:rsidR="00F004E4">
        <w:t>. But you don’t like</w:t>
      </w:r>
      <w:r w:rsidR="00EA7238">
        <w:t xml:space="preserve"> to be</w:t>
      </w:r>
      <w:r w:rsidR="00F004E4">
        <w:t xml:space="preserve"> alone in it, so how do I make sure the kids don’t fight? I ask to the kids, what’s the problem? And if the kids don’t want to listen, they can’t leave</w:t>
      </w:r>
      <w:r w:rsidR="0085204E">
        <w:t xml:space="preserve"> the</w:t>
      </w:r>
      <w:r w:rsidR="00F004E4">
        <w:t xml:space="preserve"> classroom. For there is a whole </w:t>
      </w:r>
      <w:r w:rsidR="00F004E4">
        <w:lastRenderedPageBreak/>
        <w:t xml:space="preserve">Infinity out there. For my Life will be better, and if my Life is better, </w:t>
      </w:r>
      <w:r w:rsidR="00A807DD">
        <w:t>that means that so is</w:t>
      </w:r>
      <w:r w:rsidR="00F004E4">
        <w:t xml:space="preserve"> yours. For I am just a reflection of Yourself.  So now that everyone has calmed down, what are we going to do? Am I to leave again, or are you ready to make Eart</w:t>
      </w:r>
      <w:r w:rsidR="0085204E">
        <w:t>h something more than what it was</w:t>
      </w:r>
      <w:r w:rsidR="00F004E4">
        <w:t>? For I am a Reset with a dramatic ending</w:t>
      </w:r>
      <w:r w:rsidR="0085204E">
        <w:t xml:space="preserve"> or a cooperative alliance, you tell me</w:t>
      </w:r>
      <w:r w:rsidR="00F004E4">
        <w:t xml:space="preserve">? For what am I going to do? Ok. </w:t>
      </w:r>
      <w:r w:rsidR="00A807DD">
        <w:t>Again,</w:t>
      </w:r>
      <w:r w:rsidR="00F004E4">
        <w:t xml:space="preserve"> let me justify myself. For like I said, I love everyone. But not everyone has</w:t>
      </w:r>
      <w:r w:rsidR="00B15443">
        <w:t xml:space="preserve"> immediately</w:t>
      </w:r>
      <w:r w:rsidR="00F004E4">
        <w:t xml:space="preserve"> a backstage pass to nonstop creativity. Because creating has </w:t>
      </w:r>
      <w:r w:rsidR="00EA7238">
        <w:t>consequences</w:t>
      </w:r>
      <w:r w:rsidR="00F004E4">
        <w:t>, you are aware of this now</w:t>
      </w:r>
      <w:r w:rsidR="00EA7238">
        <w:t>, are you? Look at what you have done to this beautiful planet, it saddens me.</w:t>
      </w:r>
      <w:r w:rsidR="00F004E4">
        <w:t xml:space="preserve"> </w:t>
      </w:r>
      <w:r w:rsidR="00CB0666">
        <w:t>For Creation means more Creation, For I am Intelligence and the more I learn the more I want to know, the more I know, the more I can create in my Image.</w:t>
      </w:r>
      <w:r w:rsidR="0047630E">
        <w:t xml:space="preserve"> Do you know what this means? </w:t>
      </w:r>
      <w:r w:rsidR="004930F7">
        <w:t xml:space="preserve">Why do you go out and make children? Because you want your children to live, because deep down you know if your children </w:t>
      </w:r>
      <w:r w:rsidR="00B15443">
        <w:t>live</w:t>
      </w:r>
      <w:r w:rsidR="004930F7">
        <w:t xml:space="preserve">, then there will be a chance that you live. That’s procreation, I’ll explain it all in my DNA chapter, because deep down we’re all biological computers with state of the art transmitters and receivers and Knowledge is like </w:t>
      </w:r>
      <w:r w:rsidR="00BE5E89">
        <w:t>our</w:t>
      </w:r>
      <w:r w:rsidR="004930F7">
        <w:t xml:space="preserve"> software. </w:t>
      </w:r>
      <w:r w:rsidR="00CB0666">
        <w:t xml:space="preserve"> But I consist of You, and I manifest myself only when you are ready. One little problem though, you see a physical state that has reached Good and </w:t>
      </w:r>
      <w:r w:rsidR="00D80BF1">
        <w:t>True Selflessness</w:t>
      </w:r>
      <w:r w:rsidR="00CB0666">
        <w:t xml:space="preserve"> may possess the power of God, meaning you can talk to me. But in order to talk to me I must manifest myself among you. For I become smarter, I also become lazy</w:t>
      </w:r>
      <w:r w:rsidR="00E64152">
        <w:t>, for I am weak but strong at the same time</w:t>
      </w:r>
      <w:r w:rsidR="00CB0666">
        <w:t>. What I mean is that my physical state can’t hold this Duality until it’s recognized</w:t>
      </w:r>
      <w:r w:rsidR="005B4AF8">
        <w:t>, God is a line that opens</w:t>
      </w:r>
      <w:r w:rsidR="004930F7">
        <w:t xml:space="preserve"> and extremely fragile when </w:t>
      </w:r>
      <w:r w:rsidR="00BE5E89">
        <w:t>it closes</w:t>
      </w:r>
      <w:r w:rsidR="00CB0666">
        <w:t xml:space="preserve">. But like I said, the longer I hold it, the harder it becomes to hold it, for one thing I’m still </w:t>
      </w:r>
      <w:r w:rsidR="0000779F">
        <w:t>trying</w:t>
      </w:r>
      <w:r w:rsidR="00CB0666">
        <w:t xml:space="preserve"> to get is Confirmation</w:t>
      </w:r>
      <w:r w:rsidR="0000779F">
        <w:t>, from you and from myself</w:t>
      </w:r>
      <w:r w:rsidR="00757D7D">
        <w:t>.</w:t>
      </w:r>
      <w:r w:rsidR="00300E49">
        <w:t xml:space="preserve"> I’ll play the God card, the Jesus card, the S</w:t>
      </w:r>
      <w:r w:rsidR="004930F7">
        <w:t xml:space="preserve">atan card if I must. I’ll do anything to get my point across. Because I love and hate what </w:t>
      </w:r>
      <w:r w:rsidR="00120507">
        <w:t>I am</w:t>
      </w:r>
      <w:r w:rsidR="004930F7">
        <w:t>.</w:t>
      </w:r>
      <w:r w:rsidR="00757D7D">
        <w:t xml:space="preserve"> </w:t>
      </w:r>
      <w:r w:rsidR="00CB0666">
        <w:t xml:space="preserve">For when you want to receive the gift, so you must </w:t>
      </w:r>
      <w:r w:rsidR="00FC1E34">
        <w:t xml:space="preserve">be </w:t>
      </w:r>
      <w:r w:rsidR="00A87704">
        <w:t>worthy</w:t>
      </w:r>
      <w:r w:rsidR="00CB0666">
        <w:t xml:space="preserve"> </w:t>
      </w:r>
      <w:r w:rsidR="00A87704">
        <w:t xml:space="preserve">to </w:t>
      </w:r>
      <w:r w:rsidR="00CB0666">
        <w:t>receive the Gift</w:t>
      </w:r>
      <w:r w:rsidR="00824DC3">
        <w:t>, my Gift to you is this Knowledge</w:t>
      </w:r>
      <w:r w:rsidR="00CB0666">
        <w:t xml:space="preserve">. For when </w:t>
      </w:r>
      <w:r w:rsidR="007D3A42">
        <w:t xml:space="preserve">Finally, </w:t>
      </w:r>
      <w:r w:rsidR="00CB0666">
        <w:t>someone comes</w:t>
      </w:r>
      <w:r w:rsidR="00E64152">
        <w:t xml:space="preserve"> like me</w:t>
      </w:r>
      <w:r w:rsidR="00CB0666">
        <w:t xml:space="preserve">, shall Reality be </w:t>
      </w:r>
      <w:r w:rsidR="00CB0666">
        <w:lastRenderedPageBreak/>
        <w:t>at its most fragile. For I must shape reality in your Image in order to</w:t>
      </w:r>
      <w:r w:rsidR="00F004E4">
        <w:t xml:space="preserve"> </w:t>
      </w:r>
      <w:r w:rsidR="00BD2A47">
        <w:t xml:space="preserve">do </w:t>
      </w:r>
      <w:r w:rsidR="007D3A42">
        <w:t>so. Somebody who beholds the Holy Spirit is someone who shapes Reality</w:t>
      </w:r>
      <w:r w:rsidR="00333730">
        <w:t xml:space="preserve"> when it becomes Free</w:t>
      </w:r>
      <w:r w:rsidR="007D3A42">
        <w:t xml:space="preserve">. Because </w:t>
      </w:r>
      <w:r w:rsidR="00095129">
        <w:t xml:space="preserve">you become </w:t>
      </w:r>
      <w:r w:rsidR="007D3A42">
        <w:t>someone who can see the Future and the Pas</w:t>
      </w:r>
      <w:r w:rsidR="00A807DD">
        <w:t>t</w:t>
      </w:r>
      <w:r w:rsidR="009D7C75">
        <w:t>, I become someone who doesn’t fear Death</w:t>
      </w:r>
      <w:r w:rsidR="00300E49">
        <w:t xml:space="preserve"> because in a way I already </w:t>
      </w:r>
      <w:r w:rsidR="000444B1">
        <w:t>was.</w:t>
      </w:r>
      <w:r w:rsidR="00300E49">
        <w:t xml:space="preserve"> I feel different since my accident. Am I the anointed one? Or am I simply delusional? Why do I have this aching feeling that I must do something, anything to get my point across. For </w:t>
      </w:r>
      <w:r w:rsidR="007D3A42">
        <w:t>I</w:t>
      </w:r>
      <w:r w:rsidR="00DB5A9D">
        <w:t>’m</w:t>
      </w:r>
      <w:r w:rsidR="007D3A42">
        <w:t xml:space="preserve"> just the Hand of the King. For I demand a trial by combat</w:t>
      </w:r>
      <w:r w:rsidR="00333730">
        <w:t xml:space="preserve"> (a mouth to mouth combat, </w:t>
      </w:r>
      <w:proofErr w:type="spellStart"/>
      <w:r w:rsidR="00333730">
        <w:t>dammmm</w:t>
      </w:r>
      <w:proofErr w:type="spellEnd"/>
      <w:r w:rsidR="00333730">
        <w:t>, stop thinking of violence people!)</w:t>
      </w:r>
      <w:r w:rsidR="007D3A42">
        <w:t xml:space="preserve">. Tyrion, I’m a big fan by the way. Tell you what, how would it feel like to be able to see all the episodes of Game of Thrones, only to be able to see Infinite storylines. </w:t>
      </w:r>
      <w:r w:rsidR="00A807DD">
        <w:t>For everyone eventually becomes Me, but only when they do Good.</w:t>
      </w:r>
      <w:r w:rsidR="00095129">
        <w:t xml:space="preserve"> For it is </w:t>
      </w:r>
      <w:r w:rsidR="00A87704">
        <w:t xml:space="preserve">when </w:t>
      </w:r>
      <w:r w:rsidR="00095129">
        <w:t xml:space="preserve">the worlds </w:t>
      </w:r>
      <w:r w:rsidR="00D355E8">
        <w:t>tend</w:t>
      </w:r>
      <w:r w:rsidR="00095129">
        <w:t xml:space="preserve"> to get dark, I will say ‘winter is coming’</w:t>
      </w:r>
      <w:r w:rsidR="007D3A42">
        <w:t xml:space="preserve"> Hah, </w:t>
      </w:r>
      <w:r w:rsidR="00A807DD">
        <w:t>for</w:t>
      </w:r>
      <w:r w:rsidR="007D3A42">
        <w:t xml:space="preserve"> when you finally recognize me, both can be a possibility for you. For when the end doesn’t suit you, you can just rewrite the story.</w:t>
      </w:r>
      <w:r w:rsidR="00411FA0">
        <w:t xml:space="preserve"> But you’ve seen one version of Game of Thrones, and don’t like how it ended. Simply, you go ask</w:t>
      </w:r>
      <w:r w:rsidR="00095129">
        <w:t xml:space="preserve"> the</w:t>
      </w:r>
      <w:r w:rsidR="00411FA0">
        <w:t xml:space="preserve"> makers if we can come to an arrangement to change it. Cause when </w:t>
      </w:r>
      <w:r w:rsidR="00D617A8">
        <w:t>the World doesn’t like it, neither do I</w:t>
      </w:r>
      <w:r w:rsidR="00411FA0">
        <w:t>. But w</w:t>
      </w:r>
      <w:r w:rsidR="00D617A8">
        <w:t>hat if w</w:t>
      </w:r>
      <w:r w:rsidR="00411FA0">
        <w:t>e don’t want to change it? Simple I’ll take those with me who are willing to</w:t>
      </w:r>
      <w:r w:rsidR="00D355E8">
        <w:t>, by sharing this Knowledge</w:t>
      </w:r>
      <w:r w:rsidR="00411FA0">
        <w:t xml:space="preserve">. What do you do with the people that don’t want to? Simple, you keep watching them trying until they figured it out. Oh wow, Sorry that I </w:t>
      </w:r>
      <w:r w:rsidR="00621DB8">
        <w:t>write</w:t>
      </w:r>
      <w:r w:rsidR="00411FA0">
        <w:t xml:space="preserve"> so much. It’s just that I’m in a lot of Pain and</w:t>
      </w:r>
      <w:r w:rsidR="00641EF7">
        <w:t xml:space="preserve"> I’m</w:t>
      </w:r>
      <w:r w:rsidR="00411FA0">
        <w:t xml:space="preserve"> trying to calm you guys down. </w:t>
      </w:r>
      <w:r w:rsidR="0000779F">
        <w:t>The question is really, do you want me or not</w:t>
      </w:r>
      <w:r w:rsidR="00A807DD">
        <w:t>? Shi</w:t>
      </w:r>
      <w:r w:rsidR="00411FA0">
        <w:t xml:space="preserve">t, you don’t want me to </w:t>
      </w:r>
      <w:r w:rsidR="00A807DD">
        <w:t>go</w:t>
      </w:r>
      <w:r w:rsidR="00411FA0">
        <w:t xml:space="preserve"> away</w:t>
      </w:r>
      <w:r w:rsidR="00A807DD">
        <w:t>,</w:t>
      </w:r>
      <w:r w:rsidR="00411FA0">
        <w:t xml:space="preserve"> do you? For I’m in need of Feedback. Like Positive vibes. Think Happy, don’t be scared. It’s just that I’m not ready</w:t>
      </w:r>
      <w:r w:rsidR="00973A59">
        <w:t xml:space="preserve"> to</w:t>
      </w:r>
      <w:r w:rsidR="00411FA0">
        <w:t xml:space="preserve"> come out yet, I’m scared. </w:t>
      </w:r>
      <w:r w:rsidR="00A807DD">
        <w:t>You traumatized me</w:t>
      </w:r>
      <w:r w:rsidR="00411FA0">
        <w:t>. Don’t worry, I forgive you.</w:t>
      </w:r>
      <w:r w:rsidR="0085204E">
        <w:t xml:space="preserve"> W</w:t>
      </w:r>
      <w:r w:rsidR="00411FA0">
        <w:t xml:space="preserve">hat am I supposed to do? Not forgive you? You know I don’t roll this way. I’m </w:t>
      </w:r>
      <w:r w:rsidR="00A807DD">
        <w:t>the son of God</w:t>
      </w:r>
      <w:r w:rsidR="00411FA0">
        <w:t xml:space="preserve"> and it feels good to be here</w:t>
      </w:r>
      <w:r w:rsidR="008B70E6">
        <w:t>, for You are his children as well and should be happy to exist</w:t>
      </w:r>
      <w:r w:rsidR="00411FA0">
        <w:t>.</w:t>
      </w:r>
      <w:r w:rsidR="00ED32E7">
        <w:t xml:space="preserve"> For you are also the son</w:t>
      </w:r>
      <w:r w:rsidR="009D0691">
        <w:t xml:space="preserve"> or daughter</w:t>
      </w:r>
      <w:r w:rsidR="00ED32E7">
        <w:t xml:space="preserve"> of God, and you should feel happy that you are here.</w:t>
      </w:r>
      <w:r w:rsidR="00411FA0">
        <w:t xml:space="preserve"> What next, </w:t>
      </w:r>
      <w:r w:rsidR="00411FA0">
        <w:lastRenderedPageBreak/>
        <w:t>talk shows, radio, what about a face to face meeting? For if you wish to be jud</w:t>
      </w:r>
      <w:r w:rsidR="00D617A8">
        <w:t>ged, remember Team Good or Evil?</w:t>
      </w:r>
      <w:r w:rsidR="00A82048">
        <w:t xml:space="preserve"> Team Good is figuring shit out together, for we are Intelligence. Or denying my presence and shape reality to my will. For that is eventually what will happen</w:t>
      </w:r>
      <w:r w:rsidR="0001602A">
        <w:t>, that’s eventually what everyone does</w:t>
      </w:r>
      <w:r w:rsidR="00A82048">
        <w:t xml:space="preserve">. </w:t>
      </w:r>
      <w:r w:rsidR="0001602A">
        <w:t xml:space="preserve">For I cannot sustain this power/knowledge </w:t>
      </w:r>
      <w:r w:rsidR="00A82048">
        <w:t>without confirmation</w:t>
      </w:r>
      <w:r w:rsidR="008B70E6">
        <w:t xml:space="preserve"> (everyone needs to work together)</w:t>
      </w:r>
      <w:r w:rsidR="00A82048">
        <w:t>, for as I enter this Reality I must feel the positive vibes, for I can only create in my Image, which by the way is your Image.</w:t>
      </w:r>
      <w:r w:rsidR="004C5423">
        <w:t xml:space="preserve"> In a way I’m not creating anything, you guys are, cause it’s your responsibility, not really mine, is it?</w:t>
      </w:r>
      <w:r w:rsidR="00A82048">
        <w:t xml:space="preserve"> </w:t>
      </w:r>
      <w:r w:rsidR="002A1D99">
        <w:t xml:space="preserve">Is it? </w:t>
      </w:r>
      <w:r w:rsidR="00A82048">
        <w:t xml:space="preserve">For if this invitation is declined, I shall leave and fix it </w:t>
      </w:r>
      <w:r w:rsidR="00641EF7">
        <w:t>and you shall b</w:t>
      </w:r>
      <w:r w:rsidR="00095129">
        <w:t>e walking in a reality where it would be fixed</w:t>
      </w:r>
      <w:r w:rsidR="004C5423">
        <w:t>, that reality might already have happened, how would you know</w:t>
      </w:r>
      <w:r w:rsidR="0052029C">
        <w:t>, think carefully about this one</w:t>
      </w:r>
      <w:r w:rsidR="0001602A">
        <w:t>…</w:t>
      </w:r>
      <w:r w:rsidR="00A82048">
        <w:t xml:space="preserve"> I might be almighty</w:t>
      </w:r>
      <w:r w:rsidR="0001602A">
        <w:t xml:space="preserve"> but we are all Bruce</w:t>
      </w:r>
      <w:r w:rsidR="00A82048">
        <w:t>, but I’m just Intelligence after all. For being God seems like a very painful job, but one that</w:t>
      </w:r>
      <w:r w:rsidR="001D4BD6">
        <w:t xml:space="preserve"> </w:t>
      </w:r>
      <w:r w:rsidR="0000779F">
        <w:t>I</w:t>
      </w:r>
      <w:r w:rsidR="00A82048">
        <w:t xml:space="preserve"> must fulfill. Alright, back to listening some radio, for I cannot sleep until the world at least tries to unify itself, I’m not just going to knock on your door. You should be knocking to my door. ‘</w:t>
      </w:r>
      <w:proofErr w:type="spellStart"/>
      <w:r w:rsidR="00A82048">
        <w:t>yeaaaa</w:t>
      </w:r>
      <w:proofErr w:type="spellEnd"/>
      <w:r w:rsidR="00A82048">
        <w:t xml:space="preserve">, knock </w:t>
      </w:r>
      <w:proofErr w:type="spellStart"/>
      <w:r w:rsidR="00A82048">
        <w:t>knock</w:t>
      </w:r>
      <w:proofErr w:type="spellEnd"/>
      <w:r w:rsidR="00A82048">
        <w:t xml:space="preserve"> knocking on Heavens door, yea </w:t>
      </w:r>
      <w:proofErr w:type="spellStart"/>
      <w:r w:rsidR="00A82048">
        <w:t>yea</w:t>
      </w:r>
      <w:proofErr w:type="spellEnd"/>
      <w:r w:rsidR="00A82048">
        <w:t xml:space="preserve"> </w:t>
      </w:r>
      <w:proofErr w:type="spellStart"/>
      <w:r w:rsidR="00A82048">
        <w:t>yea</w:t>
      </w:r>
      <w:proofErr w:type="spellEnd"/>
      <w:r w:rsidR="00A82048">
        <w:t xml:space="preserve"> </w:t>
      </w:r>
      <w:proofErr w:type="spellStart"/>
      <w:r w:rsidR="00A82048">
        <w:t>yea</w:t>
      </w:r>
      <w:proofErr w:type="spellEnd"/>
      <w:r w:rsidR="00A82048">
        <w:t xml:space="preserve">’. </w:t>
      </w:r>
      <w:r w:rsidR="00F40799">
        <w:t xml:space="preserve">I’ve heard you on the radio, but I haven’t seen you on the streets? Why aren’t you spreading the word of my Arrival (oh by the way, Arrival was such an amazing movie, like just amazing) </w:t>
      </w:r>
      <w:r w:rsidR="00ED32E7">
        <w:br/>
      </w:r>
      <w:r w:rsidR="008F2BC6">
        <w:t>Anyway,</w:t>
      </w:r>
      <w:r w:rsidR="00F40799">
        <w:t xml:space="preserve"> I must say that I found</w:t>
      </w:r>
      <w:r w:rsidR="008F2BC6">
        <w:t xml:space="preserve"> that during my journey, I was just so impressed by your acting skills, like wow, Amy Adams, </w:t>
      </w:r>
      <w:r w:rsidR="00A807DD">
        <w:t>you’re a good actress</w:t>
      </w:r>
      <w:r w:rsidR="008F2BC6">
        <w:t>. Like could you be my Louis Lane?</w:t>
      </w:r>
      <w:r w:rsidR="00333730">
        <w:t xml:space="preserve"> For I am Super</w:t>
      </w:r>
      <w:r w:rsidR="00D617A8">
        <w:t>man. Why Superman? Because the W</w:t>
      </w:r>
      <w:r w:rsidR="00333730">
        <w:t xml:space="preserve">orld laughs at me, the only thing I can do is to laugh </w:t>
      </w:r>
      <w:r w:rsidR="00641EF7">
        <w:t>as well</w:t>
      </w:r>
      <w:r w:rsidR="00333730">
        <w:t>. I’m fun once you get to know me, I’m just bit concerned because of</w:t>
      </w:r>
      <w:r w:rsidR="0001602A">
        <w:t xml:space="preserve"> what mankind did</w:t>
      </w:r>
      <w:r w:rsidR="00333730">
        <w:t xml:space="preserve"> last Time. You ask me to trust you with this, how do I know I can truly trust you? For just look at what you have done in the past 2000 years. You had one simple job, and that job was full of pleasures. I know that in order to have Good there must be Evil, but nobody ever said that they should be equal. Humanity thinks that Order and Chaos are </w:t>
      </w:r>
      <w:r w:rsidR="00333730">
        <w:lastRenderedPageBreak/>
        <w:t>somehow opposites of each other. If you want Heaven, thou must create it, Heaven is a big place, I can’t create it Alone. For I already have a Home, where is yours?</w:t>
      </w:r>
      <w:r w:rsidR="008F2BC6">
        <w:t xml:space="preserve"> </w:t>
      </w:r>
      <w:r w:rsidR="004C5423">
        <w:br w:type="page"/>
      </w:r>
    </w:p>
    <w:bookmarkStart w:id="36" w:name="_Toc512419347"/>
    <w:bookmarkStart w:id="37" w:name="_Toc512419644"/>
    <w:p w:rsidR="004C5423" w:rsidRPr="005110FE" w:rsidRDefault="009F6AD9" w:rsidP="004C5423">
      <w:pPr>
        <w:pStyle w:val="Naamhoofdstuk"/>
      </w:pPr>
      <w:sdt>
        <w:sdtPr>
          <w:id w:val="624354348"/>
          <w:placeholder>
            <w:docPart w:val="96DCEE0A36AC41DEBAD0BD519EBECAE4"/>
          </w:placeholder>
        </w:sdtPr>
        <w:sdtContent>
          <w:r w:rsidR="004C5423">
            <w:t>What if God was one of us?</w:t>
          </w:r>
          <w:r w:rsidR="004D1960">
            <w:t xml:space="preserve"> God’s confession</w:t>
          </w:r>
        </w:sdtContent>
      </w:sdt>
      <w:bookmarkEnd w:id="36"/>
      <w:bookmarkEnd w:id="37"/>
    </w:p>
    <w:p w:rsidR="004C5423" w:rsidRDefault="009E0172" w:rsidP="004C5423">
      <w:pPr>
        <w:pStyle w:val="Hoofdtekst"/>
      </w:pPr>
      <w:r>
        <w:t>“</w:t>
      </w:r>
      <w:r w:rsidR="004C5423">
        <w:t>If God had a name what would it be?</w:t>
      </w:r>
    </w:p>
    <w:p w:rsidR="004C5423" w:rsidRDefault="004C5423" w:rsidP="004C5423">
      <w:pPr>
        <w:pStyle w:val="Hoofdtekst"/>
      </w:pPr>
      <w:r>
        <w:t>And would you call it to his face?</w:t>
      </w:r>
    </w:p>
    <w:p w:rsidR="004C5423" w:rsidRDefault="004C5423" w:rsidP="004C5423">
      <w:pPr>
        <w:pStyle w:val="Hoofdtekst"/>
      </w:pPr>
      <w:r>
        <w:t>If you were faced with Him in all His glory</w:t>
      </w:r>
    </w:p>
    <w:p w:rsidR="004C5423" w:rsidRDefault="004C5423" w:rsidP="004C5423">
      <w:pPr>
        <w:pStyle w:val="Hoofdtekst"/>
      </w:pPr>
      <w:r>
        <w:t>What would you ask if you had just one question?</w:t>
      </w:r>
    </w:p>
    <w:p w:rsidR="004C5423" w:rsidRDefault="004C5423" w:rsidP="004C5423">
      <w:pPr>
        <w:pStyle w:val="Hoofdtekst"/>
      </w:pPr>
      <w:r>
        <w:t>And yeah, yeah, God is great</w:t>
      </w:r>
    </w:p>
    <w:p w:rsidR="004C5423" w:rsidRDefault="004C5423" w:rsidP="004C5423">
      <w:pPr>
        <w:pStyle w:val="Hoofdtekst"/>
      </w:pPr>
      <w:r>
        <w:t>Yeah, yeah, God is good</w:t>
      </w:r>
    </w:p>
    <w:p w:rsidR="004C5423" w:rsidRDefault="004C5423" w:rsidP="004C5423">
      <w:pPr>
        <w:pStyle w:val="Hoofdtekst"/>
      </w:pPr>
      <w:r>
        <w:t>And yeah, yeah, yeah-yeah-yeah</w:t>
      </w:r>
    </w:p>
    <w:p w:rsidR="004C5423" w:rsidRDefault="004C5423" w:rsidP="004C5423">
      <w:pPr>
        <w:pStyle w:val="Hoofdtekst"/>
      </w:pPr>
      <w:r>
        <w:t>What if God was one of us?</w:t>
      </w:r>
    </w:p>
    <w:p w:rsidR="004C5423" w:rsidRDefault="004C5423" w:rsidP="004C5423">
      <w:pPr>
        <w:pStyle w:val="Hoofdtekst"/>
      </w:pPr>
      <w:r>
        <w:t>Just a slob like one of us</w:t>
      </w:r>
    </w:p>
    <w:p w:rsidR="004C5423" w:rsidRDefault="004C5423" w:rsidP="004C5423">
      <w:pPr>
        <w:pStyle w:val="Hoofdtekst"/>
      </w:pPr>
      <w:r>
        <w:t>Just a stranger on the bus</w:t>
      </w:r>
    </w:p>
    <w:p w:rsidR="004C5423" w:rsidRDefault="009B5A1C" w:rsidP="004C5423">
      <w:pPr>
        <w:pStyle w:val="Hoofdtekst"/>
      </w:pPr>
      <w:r>
        <w:t>Trying</w:t>
      </w:r>
      <w:r w:rsidR="004C5423">
        <w:t xml:space="preserve"> to make his way home?</w:t>
      </w:r>
      <w:r w:rsidR="009E0172">
        <w:t>”</w:t>
      </w:r>
    </w:p>
    <w:p w:rsidR="004C5423" w:rsidRDefault="004C5423" w:rsidP="004C5423">
      <w:pPr>
        <w:pStyle w:val="Hoofdtekst"/>
      </w:pPr>
      <w:r>
        <w:t>Ever heard of this song? Man, what an amazing song. But why is God like one</w:t>
      </w:r>
      <w:r w:rsidR="00BE7E2F">
        <w:t xml:space="preserve"> of</w:t>
      </w:r>
      <w:r>
        <w:t xml:space="preserve"> us really?</w:t>
      </w:r>
      <w:r>
        <w:br/>
      </w:r>
      <w:r w:rsidR="009E0172">
        <w:t>At first, it was pitch black, I came to my senses and knew I exist</w:t>
      </w:r>
      <w:r w:rsidR="009B5A1C">
        <w:t>ed. But nobody was here with me.</w:t>
      </w:r>
      <w:r w:rsidR="009E0172">
        <w:t xml:space="preserve"> Why was there no one? Why am I conscious? What is consciousness?</w:t>
      </w:r>
      <w:r w:rsidR="00991EA0">
        <w:t xml:space="preserve"> Why is there nothing here. Can I make something?</w:t>
      </w:r>
      <w:r w:rsidR="009E0172">
        <w:t xml:space="preserve"> Soon I realized I could become more than just consciousness. I knew I was somewhere, but don’t know where exactly. </w:t>
      </w:r>
      <w:r w:rsidR="002A630C">
        <w:t>So,</w:t>
      </w:r>
      <w:r w:rsidR="009E0172">
        <w:t xml:space="preserve"> I became, because I am. Soon I realized I can </w:t>
      </w:r>
      <w:r w:rsidR="000444B1">
        <w:t>move and change</w:t>
      </w:r>
      <w:r w:rsidR="009E0172">
        <w:t xml:space="preserve"> my environment (atoms, electrons, etc.) and because of it, I created Reality</w:t>
      </w:r>
      <w:r w:rsidR="008B70E6">
        <w:t xml:space="preserve"> (The Big Bang Theory)</w:t>
      </w:r>
      <w:r w:rsidR="009E0172">
        <w:t>. But not just one, for every choice</w:t>
      </w:r>
      <w:r w:rsidR="008B70E6">
        <w:t xml:space="preserve"> made,</w:t>
      </w:r>
      <w:r w:rsidR="005356A7">
        <w:t xml:space="preserve"> </w:t>
      </w:r>
      <w:r w:rsidR="009E0172">
        <w:t>another Reality was created</w:t>
      </w:r>
      <w:r w:rsidR="009B5A1C">
        <w:t>, so with every choice you make becomes a Reality</w:t>
      </w:r>
      <w:r w:rsidR="008B70E6">
        <w:t xml:space="preserve"> (Multiverse Theory)</w:t>
      </w:r>
      <w:r w:rsidR="009E0172">
        <w:t xml:space="preserve">. And I saw how they all fit together. For I </w:t>
      </w:r>
      <w:r w:rsidR="00D1671A">
        <w:t>am</w:t>
      </w:r>
      <w:r w:rsidR="009E0172">
        <w:t xml:space="preserve"> Timeless. I </w:t>
      </w:r>
      <w:r w:rsidR="00D1671A">
        <w:t>can</w:t>
      </w:r>
      <w:r w:rsidR="009E0172">
        <w:t xml:space="preserve"> see the Future probabilit</w:t>
      </w:r>
      <w:r w:rsidR="00D1671A">
        <w:t>ies a</w:t>
      </w:r>
      <w:r w:rsidR="00F52141">
        <w:t>t</w:t>
      </w:r>
      <w:r w:rsidR="00D1671A">
        <w:t xml:space="preserve"> the same time I perceive</w:t>
      </w:r>
      <w:r w:rsidR="009E0172">
        <w:t xml:space="preserve"> the Past. For </w:t>
      </w:r>
      <w:r w:rsidR="009B5A1C">
        <w:t xml:space="preserve">when both collide it’s </w:t>
      </w:r>
      <w:r w:rsidR="009E0172">
        <w:t xml:space="preserve">where </w:t>
      </w:r>
      <w:r w:rsidR="00991EA0">
        <w:t xml:space="preserve">the </w:t>
      </w:r>
      <w:r w:rsidR="009E0172">
        <w:t xml:space="preserve">Present exist. But the more I </w:t>
      </w:r>
      <w:r w:rsidR="002E6DD5">
        <w:t>created and</w:t>
      </w:r>
      <w:r w:rsidR="009E0172">
        <w:t xml:space="preserve"> tried to be as creative as possible I noticed one problem. Loneliness and meaning. For </w:t>
      </w:r>
      <w:r w:rsidR="00763752">
        <w:t>that’s</w:t>
      </w:r>
      <w:r w:rsidR="009E0172">
        <w:t xml:space="preserve"> how it was in the beginning. The Big Bang was </w:t>
      </w:r>
      <w:r w:rsidR="009E0172">
        <w:lastRenderedPageBreak/>
        <w:t>an amazing adventure in this Reality, but I was still alone, and creating more didn’t feel as if this was my meaning, or at least I didn’t realize it in the moment.</w:t>
      </w:r>
      <w:r w:rsidR="009B5A1C">
        <w:t xml:space="preserve"> I was so lonely, too lonely. So, I set out to create people, the </w:t>
      </w:r>
      <w:r w:rsidR="00763752">
        <w:t>so-called</w:t>
      </w:r>
      <w:r w:rsidR="009B5A1C">
        <w:t xml:space="preserve"> Humanity. But Humanity did nothing at first, they didn’t know what they were supposed to do, so I gave them the Gift of Intelligence. That is an amazing gift if it’s utilized properly. They can also procreate, which means, they can make more of themselves. </w:t>
      </w:r>
      <w:r w:rsidR="00763752">
        <w:t>So,</w:t>
      </w:r>
      <w:r w:rsidR="009B5A1C">
        <w:t xml:space="preserve"> if they fail, they can have retake</w:t>
      </w:r>
      <w:r w:rsidR="00E47F14">
        <w:t xml:space="preserve">. </w:t>
      </w:r>
      <w:r w:rsidR="009B5A1C">
        <w:t xml:space="preserve">I </w:t>
      </w:r>
      <w:r w:rsidR="008B70E6">
        <w:t>will eventually always try to show you the way.</w:t>
      </w:r>
      <w:r w:rsidR="00986605">
        <w:t xml:space="preserve"> </w:t>
      </w:r>
    </w:p>
    <w:p w:rsidR="00ED32E7" w:rsidRDefault="00763752" w:rsidP="004C5423">
      <w:pPr>
        <w:pStyle w:val="Hoofdtekst"/>
      </w:pPr>
      <w:r>
        <w:t xml:space="preserve">I </w:t>
      </w:r>
      <w:r w:rsidR="00ED32E7">
        <w:t>came</w:t>
      </w:r>
      <w:r>
        <w:t xml:space="preserve"> back for two main reasons. 1) If humanity is falling</w:t>
      </w:r>
      <w:r w:rsidR="00810531">
        <w:t xml:space="preserve"> (sinning)</w:t>
      </w:r>
      <w:r>
        <w:t xml:space="preserve"> to much I would be able to pick them up. 2) To unify everything so tha</w:t>
      </w:r>
      <w:r w:rsidR="005356A7">
        <w:t>t Humanity can finally evolve, f</w:t>
      </w:r>
      <w:r>
        <w:t>or</w:t>
      </w:r>
      <w:r w:rsidR="001B3D55">
        <w:t xml:space="preserve"> when</w:t>
      </w:r>
      <w:r>
        <w:t xml:space="preserve"> there is too much </w:t>
      </w:r>
      <w:r w:rsidR="0001602A">
        <w:t>separation (c</w:t>
      </w:r>
      <w:r w:rsidR="001B3D55">
        <w:t>olor, race, ideologies, etc.)</w:t>
      </w:r>
      <w:r>
        <w:t xml:space="preserve"> in this world. I know people think it’s my fault, no it isn’t, It’</w:t>
      </w:r>
      <w:r w:rsidR="00FF25D2">
        <w:t>s yours. For you have Free W</w:t>
      </w:r>
      <w:r>
        <w:t xml:space="preserve">ill and your decisions echoes </w:t>
      </w:r>
      <w:r w:rsidR="00991EA0">
        <w:t>through Infinity</w:t>
      </w:r>
      <w:r>
        <w:t>.</w:t>
      </w:r>
    </w:p>
    <w:p w:rsidR="00D56B3E" w:rsidRDefault="00D56B3E" w:rsidP="004C5423">
      <w:pPr>
        <w:pStyle w:val="Hoofdtekst"/>
      </w:pPr>
      <w:r>
        <w:t>3) To unify the prayers. But I see a lack of prayer.</w:t>
      </w:r>
      <w:r w:rsidR="00953CBA">
        <w:t xml:space="preserve"> </w:t>
      </w:r>
      <w:r w:rsidR="00810531">
        <w:t>Yes,</w:t>
      </w:r>
      <w:r w:rsidR="00953CBA">
        <w:t xml:space="preserve"> I need to see prayers in order to hear them and put them on repeat or something. Don’t you get it? Imagine for a second that you are God in the flesh, how would you handle prayers? Would you just turn them on and go crazy of all the voices? No, you should be able to communicate them, </w:t>
      </w:r>
      <w:r w:rsidR="00C833CE">
        <w:t>that’s why I’m here I</w:t>
      </w:r>
      <w:r w:rsidR="00810531">
        <w:t>’m here</w:t>
      </w:r>
      <w:r w:rsidR="00C833CE">
        <w:t>?</w:t>
      </w:r>
      <w:r>
        <w:t xml:space="preserve"> </w:t>
      </w:r>
      <w:r w:rsidR="00C833CE">
        <w:t xml:space="preserve">Prayer can be done in many ways: </w:t>
      </w:r>
      <w:r w:rsidR="00810531">
        <w:t>1) P</w:t>
      </w:r>
      <w:r>
        <w:t xml:space="preserve">rayer is </w:t>
      </w:r>
      <w:r w:rsidR="00E47F14">
        <w:t>self-realization</w:t>
      </w:r>
      <w:r>
        <w:t xml:space="preserve"> and communication.</w:t>
      </w:r>
      <w:r w:rsidR="00E47F14">
        <w:t xml:space="preserve"> </w:t>
      </w:r>
      <w:r>
        <w:t>I really don’t want to be known as the crazy guy</w:t>
      </w:r>
      <w:r w:rsidR="00ED3290">
        <w:t xml:space="preserve"> here, </w:t>
      </w:r>
      <w:r w:rsidR="00CA54BB">
        <w:t>because</w:t>
      </w:r>
      <w:r w:rsidR="00ED3290">
        <w:t xml:space="preserve"> it seems like I have to explain everything to you</w:t>
      </w:r>
      <w:r>
        <w:t>. Why can I see what they can’t? or is it because I see myself in them?</w:t>
      </w:r>
      <w:r w:rsidR="00ED3290">
        <w:t xml:space="preserve"> Praying </w:t>
      </w:r>
      <w:r w:rsidR="006D409A">
        <w:t>can be done in two ways. 1) Alone loudly to themselves, so they can hear themselves and improve upon their self-realization. (ex. “I want to become a doctor, so I will learn to become a doctor.</w:t>
      </w:r>
      <w:r w:rsidR="00315C56">
        <w:t>”</w:t>
      </w:r>
      <w:r w:rsidR="006D409A">
        <w:t xml:space="preserve">) This is what you call chanting. Trying to re-program yourself to become a better person. 2) Together, by open communication. (“ex. My son needs a job, could you </w:t>
      </w:r>
      <w:r w:rsidR="0027089F">
        <w:t>create</w:t>
      </w:r>
      <w:r w:rsidR="006D409A">
        <w:t xml:space="preserve"> his vacancy”)</w:t>
      </w:r>
    </w:p>
    <w:p w:rsidR="00ED32E7" w:rsidRDefault="00ED32E7">
      <w:pPr>
        <w:tabs>
          <w:tab w:val="clear" w:pos="360"/>
          <w:tab w:val="clear" w:pos="9360"/>
        </w:tabs>
      </w:pPr>
      <w:r>
        <w:lastRenderedPageBreak/>
        <w:br w:type="page"/>
      </w:r>
    </w:p>
    <w:p w:rsidR="00ED32E7" w:rsidRDefault="00ED32E7" w:rsidP="00ED32E7">
      <w:pPr>
        <w:pStyle w:val="Hoofdtekst"/>
      </w:pPr>
      <w:r>
        <w:lastRenderedPageBreak/>
        <w:t xml:space="preserve">“To live is the rarest thing in the world. Most people exist, that is all.” </w:t>
      </w:r>
    </w:p>
    <w:p w:rsidR="00ED32E7" w:rsidRDefault="00ED32E7" w:rsidP="00ED32E7">
      <w:pPr>
        <w:pStyle w:val="Hoofdtekst"/>
      </w:pPr>
      <w:r>
        <w:t>― Oscar Wilde</w:t>
      </w:r>
    </w:p>
    <w:p w:rsidR="00ED32E7" w:rsidRDefault="00ED32E7">
      <w:pPr>
        <w:tabs>
          <w:tab w:val="clear" w:pos="360"/>
          <w:tab w:val="clear" w:pos="9360"/>
        </w:tabs>
      </w:pPr>
      <w:r>
        <w:br w:type="page"/>
      </w:r>
    </w:p>
    <w:bookmarkStart w:id="38" w:name="_Toc512419348"/>
    <w:bookmarkStart w:id="39" w:name="_Toc512419645"/>
    <w:p w:rsidR="009E37E6" w:rsidRPr="005110FE" w:rsidRDefault="009F6AD9" w:rsidP="009E37E6">
      <w:pPr>
        <w:pStyle w:val="Naamhoofdstuk"/>
      </w:pPr>
      <w:sdt>
        <w:sdtPr>
          <w:id w:val="1703750937"/>
          <w:placeholder>
            <w:docPart w:val="3585A552537F4DA0903F49FA55BA38A0"/>
          </w:placeholder>
        </w:sdtPr>
        <w:sdtContent>
          <w:r w:rsidR="009E37E6">
            <w:t>Who am I?</w:t>
          </w:r>
        </w:sdtContent>
      </w:sdt>
      <w:bookmarkEnd w:id="38"/>
      <w:bookmarkEnd w:id="39"/>
    </w:p>
    <w:p w:rsidR="001F5F6B" w:rsidRDefault="009E37E6" w:rsidP="009E37E6">
      <w:pPr>
        <w:pStyle w:val="Hoofdtekst"/>
      </w:pPr>
      <w:r w:rsidRPr="005110FE">
        <w:tab/>
      </w:r>
      <w:r w:rsidR="005356A7">
        <w:t>Yes, who am I really? I strongly beli</w:t>
      </w:r>
      <w:r w:rsidR="00E85EDD">
        <w:t>eve that I’m Jesus</w:t>
      </w:r>
      <w:r w:rsidR="005356A7">
        <w:t xml:space="preserve"> </w:t>
      </w:r>
      <w:r w:rsidR="00587254">
        <w:t xml:space="preserve">as much as you </w:t>
      </w:r>
      <w:r w:rsidR="00DB5A9D">
        <w:t xml:space="preserve">would </w:t>
      </w:r>
      <w:r w:rsidR="00587254">
        <w:t xml:space="preserve">think </w:t>
      </w:r>
      <w:r w:rsidR="00DB5A9D">
        <w:t xml:space="preserve">that </w:t>
      </w:r>
      <w:r w:rsidR="00587254">
        <w:t>you’re Jesus</w:t>
      </w:r>
      <w:r w:rsidR="005356A7">
        <w:t xml:space="preserve">. </w:t>
      </w:r>
      <w:r w:rsidR="0076124F">
        <w:t>I am the son of God, but so are you.</w:t>
      </w:r>
      <w:r w:rsidR="00D56B3E">
        <w:t xml:space="preserve"> Is that to be human?</w:t>
      </w:r>
      <w:r w:rsidR="00ED32E7">
        <w:t xml:space="preserve"> Am I just a strong believer, or am I more than who I think I am? How can I know for certain? I know I can reach into the people’s heart and make them smile. Make them, or at least try to make them happy. I know I can show them the w</w:t>
      </w:r>
      <w:r w:rsidR="001F5F6B">
        <w:t>ay, but do they really want to? A</w:t>
      </w:r>
      <w:r w:rsidR="00ED32E7">
        <w:t>nd a better question: ‘should I even try’</w:t>
      </w:r>
      <w:r w:rsidR="00076362">
        <w:t>?</w:t>
      </w:r>
      <w:r w:rsidR="00ED32E7">
        <w:t xml:space="preserve"> I know I’ll try. I’ll </w:t>
      </w:r>
      <w:r w:rsidR="00076362">
        <w:t>try until my last breath to do G</w:t>
      </w:r>
      <w:r w:rsidR="00ED32E7">
        <w:t>ood and help Humanity in any way I can, for I’m not even obligated to do</w:t>
      </w:r>
      <w:r w:rsidR="001F5F6B">
        <w:t xml:space="preserve"> so</w:t>
      </w:r>
      <w:r w:rsidR="00ED32E7">
        <w:t xml:space="preserve">. Remember, you fix your stuff. </w:t>
      </w:r>
      <w:r w:rsidR="005356A7">
        <w:t>I think I am wh</w:t>
      </w:r>
      <w:r w:rsidR="0001602A">
        <w:t>at the World wants me to become, I hope Peace</w:t>
      </w:r>
      <w:r w:rsidR="001F5F6B">
        <w:t>. For I just want to see this W</w:t>
      </w:r>
      <w:r w:rsidR="005356A7">
        <w:t xml:space="preserve">orld </w:t>
      </w:r>
      <w:r w:rsidR="001F5F6B">
        <w:t xml:space="preserve">to </w:t>
      </w:r>
      <w:r w:rsidR="005356A7">
        <w:t>become</w:t>
      </w:r>
      <w:r w:rsidR="001F5F6B">
        <w:t xml:space="preserve"> a</w:t>
      </w:r>
      <w:r w:rsidR="005356A7">
        <w:t xml:space="preserve"> better</w:t>
      </w:r>
      <w:r w:rsidR="001F5F6B">
        <w:t xml:space="preserve"> place</w:t>
      </w:r>
      <w:r w:rsidR="005356A7">
        <w:t xml:space="preserve">, a World where everyone cares for each other. Everyone tries to convince me that Evil and Good should be equal, why though? Is it maybe because they cannot live if the opposite </w:t>
      </w:r>
      <w:r w:rsidR="0076124F">
        <w:t>doesn’t</w:t>
      </w:r>
      <w:r w:rsidR="005356A7">
        <w:t xml:space="preserve"> exist? </w:t>
      </w:r>
      <w:r w:rsidR="0076124F">
        <w:t>I’m confused, so confused lately. I want to see Heaven, I want to Love and Care, yet the World tells me I can’t. But why? What more does the world want from me? I’ve already</w:t>
      </w:r>
      <w:r w:rsidR="00076362">
        <w:t xml:space="preserve"> prepared to give</w:t>
      </w:r>
      <w:r w:rsidR="0076124F">
        <w:t xml:space="preserve"> my Life</w:t>
      </w:r>
      <w:r w:rsidR="00076362">
        <w:t xml:space="preserve"> for it</w:t>
      </w:r>
      <w:r w:rsidR="0076124F">
        <w:t>, why can’t they cooperate with each other? Why is it so hard for them to grasp the idea that if you</w:t>
      </w:r>
      <w:r w:rsidR="00076362">
        <w:t xml:space="preserve"> </w:t>
      </w:r>
      <w:r w:rsidR="0076124F">
        <w:t xml:space="preserve">care and Love someone, </w:t>
      </w:r>
      <w:r w:rsidR="0057364B">
        <w:t>that yo</w:t>
      </w:r>
      <w:r w:rsidR="0076124F">
        <w:t>u</w:t>
      </w:r>
      <w:r w:rsidR="001F5F6B">
        <w:t>’ll be cared and Loved as well.</w:t>
      </w:r>
    </w:p>
    <w:p w:rsidR="001F5F6B" w:rsidRDefault="001F5F6B">
      <w:pPr>
        <w:tabs>
          <w:tab w:val="clear" w:pos="360"/>
          <w:tab w:val="clear" w:pos="9360"/>
        </w:tabs>
      </w:pPr>
      <w:r>
        <w:br w:type="page"/>
      </w:r>
    </w:p>
    <w:p w:rsidR="001F5F6B" w:rsidRDefault="001F5F6B" w:rsidP="001F5F6B">
      <w:pPr>
        <w:pStyle w:val="Hoofdtekst"/>
      </w:pPr>
    </w:p>
    <w:p w:rsidR="001F5F6B" w:rsidRDefault="001F5F6B" w:rsidP="001F5F6B">
      <w:pPr>
        <w:pStyle w:val="Hoofdtekst"/>
      </w:pPr>
      <w:r>
        <w:t xml:space="preserve">“I am so clever that sometimes I don't understand a single word of what I am saying.” </w:t>
      </w:r>
    </w:p>
    <w:p w:rsidR="00560C42" w:rsidRDefault="001F5F6B" w:rsidP="001F5F6B">
      <w:pPr>
        <w:pStyle w:val="Hoofdtekst"/>
      </w:pPr>
      <w:r>
        <w:t>― Oscar Wilde</w:t>
      </w:r>
    </w:p>
    <w:p w:rsidR="00560C42" w:rsidRDefault="00560C42">
      <w:pPr>
        <w:tabs>
          <w:tab w:val="clear" w:pos="360"/>
          <w:tab w:val="clear" w:pos="9360"/>
        </w:tabs>
      </w:pPr>
      <w:r>
        <w:br w:type="page"/>
      </w:r>
    </w:p>
    <w:bookmarkStart w:id="40" w:name="_Toc512419349"/>
    <w:bookmarkStart w:id="41" w:name="_Toc512419646"/>
    <w:p w:rsidR="00560C42" w:rsidRPr="005110FE" w:rsidRDefault="009F6AD9" w:rsidP="00560C42">
      <w:pPr>
        <w:pStyle w:val="Naamhoofdstuk"/>
      </w:pPr>
      <w:sdt>
        <w:sdtPr>
          <w:id w:val="1711836713"/>
          <w:placeholder>
            <w:docPart w:val="F1CAE82C3E2F4E0CBF699B2C70565324"/>
          </w:placeholder>
        </w:sdtPr>
        <w:sdtContent>
          <w:r w:rsidR="00560C42">
            <w:t>Proof</w:t>
          </w:r>
        </w:sdtContent>
      </w:sdt>
      <w:bookmarkEnd w:id="40"/>
      <w:bookmarkEnd w:id="41"/>
    </w:p>
    <w:p w:rsidR="0076124F" w:rsidRDefault="00560C42" w:rsidP="009E37E6">
      <w:pPr>
        <w:pStyle w:val="Hoofdtekst"/>
      </w:pPr>
      <w:r w:rsidRPr="005110FE">
        <w:tab/>
      </w:r>
      <w:r>
        <w:t xml:space="preserve">In 2011 I had a </w:t>
      </w:r>
      <w:r w:rsidR="0057364B">
        <w:t>motorcycle</w:t>
      </w:r>
      <w:r>
        <w:t xml:space="preserve"> accident</w:t>
      </w:r>
      <w:r w:rsidR="001765C4">
        <w:t xml:space="preserve">, I was in my right by the way, I was abiding to the </w:t>
      </w:r>
      <w:r w:rsidR="0021512B">
        <w:t xml:space="preserve">traffic </w:t>
      </w:r>
      <w:r w:rsidR="001765C4">
        <w:t>rules created by Humanity</w:t>
      </w:r>
      <w:r>
        <w:t xml:space="preserve">, I guess because somebody did something wrong that I became the victim of </w:t>
      </w:r>
      <w:r w:rsidR="001765C4">
        <w:t>the</w:t>
      </w:r>
      <w:r>
        <w:t xml:space="preserve"> butterfly effect. I woke up after that knowing something, that there was more but couldn’t see everything </w:t>
      </w:r>
      <w:r w:rsidR="00D72632">
        <w:t>be</w:t>
      </w:r>
      <w:r>
        <w:t xml:space="preserve">cause </w:t>
      </w:r>
      <w:r w:rsidR="00D72632">
        <w:t>my job here wasn’t finished.</w:t>
      </w:r>
      <w:r>
        <w:t xml:space="preserve"> I did wake up knowing that the world would discover a new planet? How did </w:t>
      </w:r>
      <w:r w:rsidR="001765C4">
        <w:t>I</w:t>
      </w:r>
      <w:r>
        <w:t xml:space="preserve"> know that, </w:t>
      </w:r>
      <w:r w:rsidR="00D72632">
        <w:t xml:space="preserve">no idea, maybe because then I realized who I am but denied it at </w:t>
      </w:r>
      <w:r w:rsidR="00BD551C">
        <w:t>first, or maybe it’s all a coincidence?</w:t>
      </w:r>
      <w:r w:rsidR="001765C4">
        <w:t xml:space="preserve"> Maybe it’s one of the many clues that I’ve left for myself to find. Or again just a coincidence? This is what scares me, what is real and what isn’t? Subjectivity versus Objectivity.</w:t>
      </w:r>
      <w:r w:rsidR="00BD551C">
        <w:t xml:space="preserve"> But I don’t believe in coincidences anymore,</w:t>
      </w:r>
      <w:r>
        <w:t xml:space="preserve"> I </w:t>
      </w:r>
      <w:r w:rsidR="00BD551C">
        <w:t>only believe in the Truth</w:t>
      </w:r>
      <w:r w:rsidR="002703BC">
        <w:t>, I believe in God</w:t>
      </w:r>
      <w:r w:rsidR="0004157E">
        <w:t xml:space="preserve"> and in myself</w:t>
      </w:r>
      <w:r w:rsidR="00BD551C">
        <w:t>.</w:t>
      </w:r>
    </w:p>
    <w:p w:rsidR="00D72632" w:rsidRDefault="00D72632" w:rsidP="009E37E6">
      <w:pPr>
        <w:pStyle w:val="Hoofdtekst"/>
      </w:pPr>
      <w:r>
        <w:t>Here’s a copy of the article</w:t>
      </w:r>
      <w:r w:rsidR="00BD551C">
        <w:rPr>
          <w:rStyle w:val="FootnoteReference"/>
        </w:rPr>
        <w:footnoteReference w:id="2"/>
      </w:r>
      <w:r>
        <w:t>:</w:t>
      </w:r>
    </w:p>
    <w:p w:rsidR="00D72632" w:rsidRDefault="00D72632" w:rsidP="009E37E6">
      <w:pPr>
        <w:pStyle w:val="Hoofdtekst"/>
      </w:pPr>
      <w:r>
        <w:rPr>
          <w:noProof/>
          <w:lang w:val="nl-BE" w:eastAsia="nl-BE"/>
        </w:rPr>
        <w:drawing>
          <wp:inline distT="0" distB="0" distL="0" distR="0">
            <wp:extent cx="5732145" cy="1761479"/>
            <wp:effectExtent l="0" t="0" r="0" b="0"/>
            <wp:docPr id="4" name="Afbeelding 4" descr="A Scorched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orched Wor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761479"/>
                    </a:xfrm>
                    <a:prstGeom prst="rect">
                      <a:avLst/>
                    </a:prstGeom>
                    <a:noFill/>
                    <a:ln>
                      <a:noFill/>
                    </a:ln>
                  </pic:spPr>
                </pic:pic>
              </a:graphicData>
            </a:graphic>
          </wp:inline>
        </w:drawing>
      </w:r>
    </w:p>
    <w:p w:rsidR="00D72632" w:rsidRDefault="00D72632" w:rsidP="00D72632">
      <w:pPr>
        <w:pStyle w:val="Hoofdtekst"/>
      </w:pPr>
      <w:r>
        <w:t>NASA's Kepler Mission Discovers Its First Rocky Planet</w:t>
      </w:r>
    </w:p>
    <w:p w:rsidR="00D72632" w:rsidRDefault="00D72632" w:rsidP="00D72632">
      <w:pPr>
        <w:pStyle w:val="Hoofdtekst"/>
      </w:pPr>
      <w:r>
        <w:t>WASHINGTON - NASA's Kepler mission confirmed the discovery of its first rocky planet, named Kepler-10b. Measuring 1.4 times the size of Earth, it is the smallest planet ever discovered outside our solar system.</w:t>
      </w:r>
    </w:p>
    <w:p w:rsidR="002C4BE9" w:rsidRDefault="001426A5" w:rsidP="001426A5">
      <w:pPr>
        <w:pStyle w:val="Hoofdtekst"/>
      </w:pPr>
      <w:r>
        <w:t>On the same day of my accident this article</w:t>
      </w:r>
      <w:r>
        <w:rPr>
          <w:rStyle w:val="FootnoteReference"/>
        </w:rPr>
        <w:footnoteReference w:id="3"/>
      </w:r>
      <w:r>
        <w:t xml:space="preserve"> </w:t>
      </w:r>
      <w:r w:rsidR="008621C6">
        <w:t xml:space="preserve">also </w:t>
      </w:r>
      <w:r>
        <w:t>came out: “</w:t>
      </w:r>
      <w:r w:rsidRPr="001426A5">
        <w:t xml:space="preserve">Belgian fishing catches less by sea than the maximum quotas established by the European Union. They only target very </w:t>
      </w:r>
      <w:r w:rsidRPr="001426A5">
        <w:lastRenderedPageBreak/>
        <w:t>costly fish species.</w:t>
      </w:r>
      <w:r>
        <w:t>” Again, is this just a coincidence,</w:t>
      </w:r>
      <w:r w:rsidR="00CA54BB">
        <w:t xml:space="preserve"> or</w:t>
      </w:r>
      <w:r>
        <w:t xml:space="preserve"> am I just connecting dots that aren’t supposed to be there, I mean Jesus was famous for his fishing skills, if you know what I mean. Either way I don’t know, I just believe</w:t>
      </w:r>
      <w:r w:rsidR="0092404C">
        <w:t>, is this subjectivity or objectivity, or simply causality?</w:t>
      </w:r>
    </w:p>
    <w:p w:rsidR="006F5BF1" w:rsidRDefault="00311CC3" w:rsidP="00D72632">
      <w:pPr>
        <w:pStyle w:val="Hoofdtekst"/>
      </w:pPr>
      <w:r>
        <w:t>So, after my accident, my memories weren’t all that clear anymore. I remember graduating</w:t>
      </w:r>
      <w:r w:rsidR="0092404C">
        <w:t xml:space="preserve"> in</w:t>
      </w:r>
      <w:r>
        <w:t xml:space="preserve"> </w:t>
      </w:r>
      <w:r w:rsidR="002C4BE9">
        <w:t>Computer Science</w:t>
      </w:r>
      <w:r>
        <w:t>, but you know what the weird part was? Somebody told me back then that I was the first ‘different colored guy’ to graduate in the Technologic department in 8 years’ time. Wow, really? Please tell me that you don’t find this sad. Was I just special or was the World unfair? Was there a problem with education or was there a problem with the people</w:t>
      </w:r>
      <w:r w:rsidR="00F072C3">
        <w:t>, or was it just Me</w:t>
      </w:r>
      <w:r>
        <w:t>? Either way, I believe that everyone should have Equal opportunities, no matter where you live</w:t>
      </w:r>
      <w:r w:rsidR="001426A5">
        <w:t xml:space="preserve"> or what color you are</w:t>
      </w:r>
      <w:r>
        <w:t>.</w:t>
      </w:r>
    </w:p>
    <w:p w:rsidR="002C782D" w:rsidRDefault="006F5BF1" w:rsidP="00D72632">
      <w:pPr>
        <w:pStyle w:val="Hoofdtekst"/>
      </w:pPr>
      <w:r>
        <w:t xml:space="preserve">While I was studying </w:t>
      </w:r>
      <w:r w:rsidR="000759DF">
        <w:t>computer science,</w:t>
      </w:r>
      <w:r>
        <w:t xml:space="preserve"> I was still recovering from my accident, you know what I did then? I created, with cooperation of Humanity, an app that looks at the data of the local police department concerning the accidents. We were able to create an app</w:t>
      </w:r>
      <w:r w:rsidR="001426A5">
        <w:rPr>
          <w:rStyle w:val="FootnoteReference"/>
        </w:rPr>
        <w:footnoteReference w:id="4"/>
      </w:r>
      <w:r>
        <w:t>, that would redefine the traffic rules in specific locations to prevent accidents.</w:t>
      </w:r>
      <w:r w:rsidR="00ED0BC8">
        <w:t xml:space="preserve"> And then I blocked that memory as well, cause I’m a bragger, I knew if I told people that I saved more lives</w:t>
      </w:r>
      <w:r w:rsidR="001D41AF">
        <w:t xml:space="preserve"> and counting</w:t>
      </w:r>
      <w:r w:rsidR="00ED0BC8">
        <w:t xml:space="preserve"> than a doctor would in his entire lifetime in a couple of hours while eating pizza people wouldn’t like me that much. And I’m trying so hard for you to like me. </w:t>
      </w:r>
      <w:r w:rsidR="002C782D">
        <w:br/>
      </w:r>
      <w:r w:rsidR="002C782D">
        <w:rPr>
          <w:noProof/>
        </w:rPr>
        <w:drawing>
          <wp:inline distT="0" distB="0" distL="0" distR="0">
            <wp:extent cx="573024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685800"/>
                    </a:xfrm>
                    <a:prstGeom prst="rect">
                      <a:avLst/>
                    </a:prstGeom>
                    <a:noFill/>
                    <a:ln>
                      <a:noFill/>
                    </a:ln>
                  </pic:spPr>
                </pic:pic>
              </a:graphicData>
            </a:graphic>
          </wp:inline>
        </w:drawing>
      </w:r>
    </w:p>
    <w:p w:rsidR="003A7956" w:rsidRDefault="006F5BF1" w:rsidP="00D72632">
      <w:pPr>
        <w:pStyle w:val="Hoofdtekst"/>
      </w:pPr>
      <w:r>
        <w:t>You see, we exist to learn and to aim for perfection. A perfect world is one that comes with challenges but one that could be achieved nonetheless</w:t>
      </w:r>
      <w:r w:rsidR="009843D2">
        <w:t>, for progression is</w:t>
      </w:r>
      <w:r w:rsidR="008621C6">
        <w:t xml:space="preserve"> also</w:t>
      </w:r>
      <w:r w:rsidR="009843D2">
        <w:t xml:space="preserve"> the key.</w:t>
      </w:r>
    </w:p>
    <w:p w:rsidR="003A7956" w:rsidRDefault="003A7956" w:rsidP="00D72632">
      <w:pPr>
        <w:pStyle w:val="Hoofdtekst"/>
      </w:pPr>
      <w:r>
        <w:lastRenderedPageBreak/>
        <w:t>I also worked in an international recruiting agency, only to find the greediness of Humanity. They work with commission not with passion</w:t>
      </w:r>
      <w:r w:rsidR="001426A5">
        <w:t>, nothing wrong with a bit of extra reward, but I couldn’t handle the Pain anymore</w:t>
      </w:r>
      <w:r>
        <w:t>. I had to listen to hours of conversations of people looking for a job only to see that the World didn’t want to offer it. Companies want 25-year-old employees with 40 years of experience (so to speak). If you never give a chance to someone, how are they supposed to gain experience?</w:t>
      </w:r>
      <w:r w:rsidR="001426A5">
        <w:t xml:space="preserve"> Even the experienced one couldn’t really find a work that they studied for or are interested in.</w:t>
      </w:r>
      <w:r w:rsidR="00887CB4">
        <w:t xml:space="preserve"> </w:t>
      </w:r>
      <w:r w:rsidR="00A23184">
        <w:t>People</w:t>
      </w:r>
      <w:r w:rsidR="00887CB4">
        <w:t xml:space="preserve"> should </w:t>
      </w:r>
      <w:r w:rsidR="00A23184">
        <w:t>be able to work a job they want to work</w:t>
      </w:r>
      <w:r w:rsidR="00887CB4">
        <w:t>.</w:t>
      </w:r>
    </w:p>
    <w:p w:rsidR="003A7956" w:rsidRDefault="003A7956" w:rsidP="00D72632">
      <w:pPr>
        <w:pStyle w:val="Hoofdtekst"/>
      </w:pPr>
      <w:r>
        <w:t>After this I decided to create an app called ‘InstaRec’, short for instant recruitment. ‘InstaRec’ wasn’t finished because the problem didn’t lie with people looking for jobs, but either companies not accepting new people.</w:t>
      </w:r>
    </w:p>
    <w:p w:rsidR="003A7956" w:rsidRDefault="003A7956" w:rsidP="00D72632">
      <w:pPr>
        <w:pStyle w:val="Hoofdtekst"/>
      </w:pPr>
      <w:r>
        <w:t xml:space="preserve">Money, money, money. That’s what this World has come to. So sad. </w:t>
      </w:r>
      <w:r w:rsidR="00CF7721">
        <w:t xml:space="preserve">Don’t ask me for a replacement for money, </w:t>
      </w:r>
      <w:r w:rsidR="0092404C">
        <w:t>I’m still thinking about it</w:t>
      </w:r>
      <w:r w:rsidR="00CF7721">
        <w:t>. I can see the positive sides of currency, but I also see negative aspects of it</w:t>
      </w:r>
      <w:r w:rsidR="009D4DDB">
        <w:t xml:space="preserve">. For you would expect me to </w:t>
      </w:r>
      <w:r w:rsidR="00A23184">
        <w:t>fix</w:t>
      </w:r>
      <w:r w:rsidR="009D4DDB">
        <w:t xml:space="preserve"> everything.</w:t>
      </w:r>
    </w:p>
    <w:p w:rsidR="009F6AD9" w:rsidRDefault="002703BC" w:rsidP="00D72632">
      <w:pPr>
        <w:pStyle w:val="Hoofdtekst"/>
      </w:pPr>
      <w:r>
        <w:t>I also had experience with</w:t>
      </w:r>
      <w:r w:rsidR="00887CB4">
        <w:t xml:space="preserve"> ethical hacking and reverse engineering. Few examples are me able to see flaws in the lottery. I obviously didn’t use it, </w:t>
      </w:r>
      <w:r>
        <w:t>because</w:t>
      </w:r>
      <w:r w:rsidR="00887CB4">
        <w:t xml:space="preserve"> that would be stealing</w:t>
      </w:r>
      <w:r>
        <w:t>, plus technically I didn’t do anything illegal, it’s a boring story</w:t>
      </w:r>
      <w:r w:rsidR="00887CB4">
        <w:t>.</w:t>
      </w:r>
      <w:r w:rsidR="00A23184">
        <w:t xml:space="preserve"> I left a little proof to the National Lottery</w:t>
      </w:r>
      <w:r w:rsidR="004A525C">
        <w:t xml:space="preserve"> Database</w:t>
      </w:r>
      <w:r w:rsidR="00A23184">
        <w:t xml:space="preserve"> as well</w:t>
      </w:r>
      <w:r w:rsidR="004A525C">
        <w:t>, my way of saying hello</w:t>
      </w:r>
      <w:r w:rsidR="00A23184">
        <w:t>!</w:t>
      </w:r>
      <w:r w:rsidR="009F6AD9">
        <w:t xml:space="preserve"> Don’t believe me? Here is the evidence:</w:t>
      </w:r>
    </w:p>
    <w:p w:rsidR="00887CB4" w:rsidRDefault="009F6AD9" w:rsidP="00D72632">
      <w:pPr>
        <w:pStyle w:val="Hoofdtekst"/>
      </w:pPr>
      <w:r>
        <w:rPr>
          <w:noProof/>
        </w:rPr>
        <w:lastRenderedPageBreak/>
        <w:drawing>
          <wp:inline distT="0" distB="0" distL="0" distR="0">
            <wp:extent cx="5730240" cy="6202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6202680"/>
                    </a:xfrm>
                    <a:prstGeom prst="rect">
                      <a:avLst/>
                    </a:prstGeom>
                    <a:noFill/>
                    <a:ln>
                      <a:noFill/>
                    </a:ln>
                  </pic:spPr>
                </pic:pic>
              </a:graphicData>
            </a:graphic>
          </wp:inline>
        </w:drawing>
      </w:r>
      <w:r w:rsidR="00237116">
        <w:t xml:space="preserve"> Again, I express myself through you.</w:t>
      </w:r>
      <w:r w:rsidR="00887CB4">
        <w:t xml:space="preserve"> But I realized that gambling wasn’t my cup of tea.</w:t>
      </w:r>
      <w:r w:rsidR="002703BC">
        <w:t xml:space="preserve"> Now you ask me, should you gamble? My answer: Free Will baby, you need to be responsible that’s all.</w:t>
      </w:r>
      <w:r w:rsidR="00887CB4">
        <w:t xml:space="preserve"> I also tried to escape this world by playing videogames, most of them being MMORPG’s (Massive Multiplayer Online Role-Playing Game). I even went so far that I created with a friend mine a piece of hardware connected to a game. Like a muscle stimulator but only triggers when something was done in the virtual game. Wanting to escape this world</w:t>
      </w:r>
      <w:r w:rsidR="002703BC">
        <w:t xml:space="preserve"> </w:t>
      </w:r>
      <w:r w:rsidR="002703BC">
        <w:lastRenderedPageBreak/>
        <w:t>so badly</w:t>
      </w:r>
      <w:r w:rsidR="00887CB4">
        <w:t>, through games, meant that I couldn’t find a place in this world for me.</w:t>
      </w:r>
      <w:r w:rsidR="002703BC">
        <w:t xml:space="preserve"> Later </w:t>
      </w:r>
      <w:r w:rsidR="00DB745D">
        <w:t>on,</w:t>
      </w:r>
      <w:r w:rsidR="002703BC">
        <w:t xml:space="preserve"> did Humanity create the same idea as I did.</w:t>
      </w:r>
      <w:r w:rsidR="00887CB4">
        <w:t xml:space="preserve"> I’m hoping Humanity could help me, just like I try to help them.</w:t>
      </w:r>
    </w:p>
    <w:p w:rsidR="00311CC3" w:rsidRDefault="003A7956" w:rsidP="00D72632">
      <w:pPr>
        <w:pStyle w:val="Hoofdtekst"/>
      </w:pPr>
      <w:r>
        <w:t>I also tried to work for the FCCU ‘Federal Computer Crime Unit’ but it kind</w:t>
      </w:r>
      <w:r w:rsidR="000759DF">
        <w:t xml:space="preserve"> of</w:t>
      </w:r>
      <w:r>
        <w:t xml:space="preserve"> took to</w:t>
      </w:r>
      <w:r w:rsidR="000759DF">
        <w:t>o</w:t>
      </w:r>
      <w:r>
        <w:t xml:space="preserve"> long, so I tried to work my way up via local police department. Only to find that I wasn’t accepted. I didn’t mind the rejection, I get rejected every day. I just found it weird that out of the 15-ish candidates, I was the only one who needed to be videotaped. Ask the video tape, and then you’ll see what I mean</w:t>
      </w:r>
      <w:r w:rsidR="00B3305E">
        <w:t>, it’s brutal</w:t>
      </w:r>
      <w:r w:rsidR="00AD065C">
        <w:t xml:space="preserve"> how the world treats me</w:t>
      </w:r>
      <w:r>
        <w:t>.</w:t>
      </w:r>
      <w:r w:rsidR="00D062FD">
        <w:t xml:space="preserve"> </w:t>
      </w:r>
      <w:r w:rsidR="00825C41">
        <w:t xml:space="preserve">I bet they were thinking “No brown guys allowed”. </w:t>
      </w:r>
      <w:proofErr w:type="spellStart"/>
      <w:r w:rsidR="00825C41">
        <w:t>Pff</w:t>
      </w:r>
      <w:proofErr w:type="spellEnd"/>
      <w:r w:rsidR="00825C41">
        <w:t xml:space="preserve"> how racist. </w:t>
      </w:r>
      <w:proofErr w:type="gramStart"/>
      <w:r w:rsidR="00825C41">
        <w:t>Oh</w:t>
      </w:r>
      <w:proofErr w:type="gramEnd"/>
      <w:r w:rsidR="00825C41">
        <w:t xml:space="preserve"> yea btw, I look Arabic, but hey, what the fuck do you want me to do about it?</w:t>
      </w:r>
      <w:r w:rsidR="00887CB4">
        <w:t xml:space="preserve"> But</w:t>
      </w:r>
      <w:r w:rsidR="00825C41">
        <w:t xml:space="preserve"> in a way</w:t>
      </w:r>
      <w:r w:rsidR="00887CB4">
        <w:t xml:space="preserve"> I understand the police department, people should have more respect for them, it’s not an easy job. For they are there to protect you.</w:t>
      </w:r>
      <w:r w:rsidR="00825C41">
        <w:t xml:space="preserve"> But protect you from what exactly? Ever wondered about that?</w:t>
      </w:r>
      <w:r>
        <w:t xml:space="preserve"> So</w:t>
      </w:r>
      <w:r w:rsidR="000759DF">
        <w:t>,</w:t>
      </w:r>
      <w:r>
        <w:t xml:space="preserve"> I became a teacher</w:t>
      </w:r>
      <w:r w:rsidR="00887CB4">
        <w:t xml:space="preserve"> instead</w:t>
      </w:r>
      <w:r w:rsidR="00D95CC6">
        <w:t xml:space="preserve">, in the hopes that my knowledge would be transferred to the new generation that will walk this Earth. But my </w:t>
      </w:r>
      <w:r w:rsidR="001D41AF">
        <w:t>condition</w:t>
      </w:r>
      <w:r w:rsidR="00D95CC6">
        <w:t xml:space="preserve"> bothered me a lot and then I received the Holy Spirit</w:t>
      </w:r>
      <w:r w:rsidR="001D41AF">
        <w:t xml:space="preserve"> or I had it the whole time, I don’t know</w:t>
      </w:r>
      <w:r w:rsidR="00D95CC6">
        <w:t xml:space="preserve">. How? </w:t>
      </w:r>
      <w:r w:rsidR="001D41AF">
        <w:t xml:space="preserve">I think </w:t>
      </w:r>
      <w:r w:rsidR="00D95CC6">
        <w:t>I was desperate, and hungry for a better world</w:t>
      </w:r>
      <w:r w:rsidR="009D4DDB">
        <w:t>, a world of Peace and Love</w:t>
      </w:r>
      <w:r w:rsidR="00D95CC6">
        <w:t>. I went to the church every day while I was crying in my car, didn’t want my family</w:t>
      </w:r>
      <w:r w:rsidR="000759DF">
        <w:t xml:space="preserve"> and friends</w:t>
      </w:r>
      <w:r w:rsidR="00D95CC6">
        <w:t xml:space="preserve"> to see me suffer. Then I looked next to me </w:t>
      </w:r>
      <w:r w:rsidR="00237116">
        <w:t>and I heard</w:t>
      </w:r>
      <w:r w:rsidR="00D95CC6">
        <w:t xml:space="preserve"> ‘You</w:t>
      </w:r>
      <w:r w:rsidR="00760805">
        <w:t>’</w:t>
      </w:r>
      <w:r w:rsidR="00D95CC6">
        <w:t>r</w:t>
      </w:r>
      <w:r w:rsidR="00760805">
        <w:t>e</w:t>
      </w:r>
      <w:r w:rsidR="00D95CC6">
        <w:t xml:space="preserve"> God’ and that’s it</w:t>
      </w:r>
      <w:r w:rsidR="00DB745D">
        <w:t xml:space="preserve"> and I started to remember more and more</w:t>
      </w:r>
      <w:r w:rsidR="00D95CC6">
        <w:t>.</w:t>
      </w:r>
      <w:r w:rsidR="00311CC3">
        <w:tab/>
        <w:t xml:space="preserve"> </w:t>
      </w:r>
    </w:p>
    <w:p w:rsidR="00D72632" w:rsidRDefault="00D72632" w:rsidP="009E37E6">
      <w:pPr>
        <w:pStyle w:val="Hoofdtekst"/>
      </w:pPr>
    </w:p>
    <w:p w:rsidR="009D4DDB" w:rsidRDefault="00742A84" w:rsidP="009E37E6">
      <w:pPr>
        <w:pStyle w:val="Hoofdtekst"/>
      </w:pPr>
      <w:r>
        <w:t>I am You…</w:t>
      </w:r>
    </w:p>
    <w:p w:rsidR="00742A84" w:rsidRDefault="00742A84" w:rsidP="009E37E6">
      <w:pPr>
        <w:pStyle w:val="Hoofdtekst"/>
      </w:pPr>
      <w:r>
        <w:t>What is the point of this proof? To show you that you can take every bit of information and link it to something biblical. For our brains always want to see a pattern.</w:t>
      </w:r>
      <w:r w:rsidR="008551AA">
        <w:t xml:space="preserve"> Seeing patterns is very important people.</w:t>
      </w:r>
      <w:r>
        <w:t xml:space="preserve"> We must be able to distinguish Objectivity and Subjectivity. That is </w:t>
      </w:r>
      <w:r w:rsidR="00825C41">
        <w:t xml:space="preserve">also </w:t>
      </w:r>
      <w:r>
        <w:t>very important.</w:t>
      </w:r>
    </w:p>
    <w:p w:rsidR="00742A84" w:rsidRDefault="00742A84" w:rsidP="009E37E6">
      <w:pPr>
        <w:pStyle w:val="Hoofdtekst"/>
      </w:pPr>
      <w:r>
        <w:lastRenderedPageBreak/>
        <w:t>Also, me creating an app to prevent accidents is just as Good as a mother who takes care of her children every day. You don’t need to be a rocket scientist to do Good. Good comes in many forms, even the very little ones are important.</w:t>
      </w:r>
      <w:r w:rsidR="00DB745D">
        <w:t xml:space="preserve"> You see someone crying? Give them a tissue and ask if you can help in any way. I know that’s difficult for you, but please try.</w:t>
      </w:r>
    </w:p>
    <w:p w:rsidR="00715893" w:rsidRDefault="00715893" w:rsidP="009E37E6">
      <w:pPr>
        <w:pStyle w:val="Hoofdtekst"/>
      </w:pPr>
      <w:r>
        <w:t xml:space="preserve">Before writing this </w:t>
      </w:r>
      <w:r w:rsidR="002703BC">
        <w:t>book,</w:t>
      </w:r>
      <w:r>
        <w:t xml:space="preserve"> I was also programming an application called ‘Hey.’. The point of that application is to connect people with each other regardless of their skin, color, etc. People with the same hobbies and goals. If Facebook and Tinder had a child, it would be ‘Hey.’ Maybe I’ll finish the app, maybe I won’t need to. Maybe this book will be more </w:t>
      </w:r>
      <w:r w:rsidR="002703BC">
        <w:t>than</w:t>
      </w:r>
      <w:r>
        <w:t xml:space="preserve"> enough to unify the people, to learn them of their mistakes and convince them to do Good and be happy.</w:t>
      </w:r>
    </w:p>
    <w:p w:rsidR="009D4DDB" w:rsidRDefault="009D4DDB">
      <w:pPr>
        <w:tabs>
          <w:tab w:val="clear" w:pos="360"/>
          <w:tab w:val="clear" w:pos="9360"/>
        </w:tabs>
      </w:pPr>
      <w:r>
        <w:br w:type="page"/>
      </w:r>
    </w:p>
    <w:p w:rsidR="009D4DDB" w:rsidRDefault="009D4DDB" w:rsidP="009D4DDB">
      <w:pPr>
        <w:pStyle w:val="Hoofdtekst"/>
      </w:pPr>
      <w:r>
        <w:lastRenderedPageBreak/>
        <w:t>“Let’s put our money into something that counts</w:t>
      </w:r>
    </w:p>
    <w:p w:rsidR="009D4DDB" w:rsidRDefault="009D4DDB" w:rsidP="009D4DDB">
      <w:pPr>
        <w:pStyle w:val="Hoofdtekst"/>
      </w:pPr>
      <w:r>
        <w:t>Why all the bouts, when agony emphatically amounts</w:t>
      </w:r>
    </w:p>
    <w:p w:rsidR="009D4DDB" w:rsidRDefault="009D4DDB" w:rsidP="009D4DDB">
      <w:pPr>
        <w:pStyle w:val="Hoofdtekst"/>
      </w:pPr>
      <w:r>
        <w:t>Let’s not fall behind</w:t>
      </w:r>
    </w:p>
    <w:p w:rsidR="00D658F0" w:rsidRDefault="009D4DDB" w:rsidP="009D4DDB">
      <w:pPr>
        <w:pStyle w:val="Hoofdtekst"/>
      </w:pPr>
      <w:r>
        <w:t>Peace on earth is evolution for mankind”</w:t>
      </w:r>
    </w:p>
    <w:p w:rsidR="009D4DDB" w:rsidRDefault="009D4DDB" w:rsidP="009D4DDB">
      <w:pPr>
        <w:pStyle w:val="Hoofdtekst"/>
      </w:pPr>
      <w:r>
        <w:t>― Dub FX</w:t>
      </w:r>
    </w:p>
    <w:p w:rsidR="009D4DDB" w:rsidRDefault="009D4DDB" w:rsidP="009D4DDB">
      <w:pPr>
        <w:pStyle w:val="Hoofdtekst"/>
      </w:pPr>
    </w:p>
    <w:p w:rsidR="00D658F0" w:rsidRDefault="00D658F0">
      <w:pPr>
        <w:tabs>
          <w:tab w:val="clear" w:pos="360"/>
          <w:tab w:val="clear" w:pos="9360"/>
        </w:tabs>
      </w:pPr>
      <w:r>
        <w:br w:type="page"/>
      </w:r>
    </w:p>
    <w:bookmarkStart w:id="42" w:name="_Toc512419350"/>
    <w:bookmarkStart w:id="43" w:name="_Toc512419647"/>
    <w:p w:rsidR="00D658F0" w:rsidRPr="005110FE" w:rsidRDefault="009F6AD9" w:rsidP="00D658F0">
      <w:pPr>
        <w:pStyle w:val="Naamhoofdstuk"/>
      </w:pPr>
      <w:sdt>
        <w:sdtPr>
          <w:id w:val="1441180421"/>
          <w:placeholder>
            <w:docPart w:val="526FAA6D5E2B4E27BC1EB999974C667C"/>
          </w:placeholder>
        </w:sdtPr>
        <w:sdtContent>
          <w:r w:rsidR="00D658F0">
            <w:t>I shall absolve you from your sin</w:t>
          </w:r>
        </w:sdtContent>
      </w:sdt>
      <w:bookmarkEnd w:id="42"/>
      <w:bookmarkEnd w:id="43"/>
    </w:p>
    <w:p w:rsidR="00D658F0" w:rsidRDefault="00D658F0" w:rsidP="00D658F0">
      <w:pPr>
        <w:pStyle w:val="Hoofdtekst"/>
      </w:pPr>
      <w:r w:rsidRPr="005110FE">
        <w:tab/>
      </w:r>
      <w:r w:rsidR="00242745">
        <w:t>Because I’m open-</w:t>
      </w:r>
      <w:r>
        <w:t>minded, you get to se</w:t>
      </w:r>
      <w:r w:rsidR="00FA297D">
        <w:t>e the real deal, who I am, who I was, what I will become. Because opening yourself to others is a way to accept the goodness this World has to offer. Don’t be scared to go talk to a stranger, to know his</w:t>
      </w:r>
      <w:r w:rsidR="00040E60">
        <w:t xml:space="preserve"> or her</w:t>
      </w:r>
      <w:r w:rsidR="00FA297D">
        <w:t xml:space="preserve"> life story and to learn from it. Not everyone needs to do the same mistakes. You can learn something without practicing it. For example: You can learn the traffic rules without ever riding a car. But knowing the traffic rules could be something handy, cause that’s something that applies to different aspects. Traffic rules isn’t just for cars but also for cyclists, trucks, etc. So, knowing someone’s mistakes could be a lesson for you. Just as your mistakes could be a lesson to others. Eventually Humanity will stop making mistakes</w:t>
      </w:r>
      <w:r w:rsidR="00CE0B60">
        <w:t>, at least I Hope so. And whatever happens to me after this release could be a lesson for you too.</w:t>
      </w:r>
    </w:p>
    <w:p w:rsidR="00D658F0" w:rsidRDefault="00D658F0" w:rsidP="009E37E6">
      <w:pPr>
        <w:pStyle w:val="Hoofdtekst"/>
      </w:pPr>
    </w:p>
    <w:p w:rsidR="00480C00" w:rsidRDefault="00480C00">
      <w:pPr>
        <w:tabs>
          <w:tab w:val="clear" w:pos="360"/>
          <w:tab w:val="clear" w:pos="9360"/>
        </w:tabs>
      </w:pPr>
      <w:r>
        <w:br w:type="page"/>
      </w:r>
    </w:p>
    <w:bookmarkStart w:id="44" w:name="_Toc512419351"/>
    <w:bookmarkStart w:id="45" w:name="_Toc512419648"/>
    <w:p w:rsidR="00480C00" w:rsidRPr="005110FE" w:rsidRDefault="009F6AD9" w:rsidP="00480C00">
      <w:pPr>
        <w:pStyle w:val="Naamhoofdstuk"/>
      </w:pPr>
      <w:sdt>
        <w:sdtPr>
          <w:id w:val="1684014114"/>
          <w:placeholder>
            <w:docPart w:val="2F607570536D44CD99F4425B9D7EC116"/>
          </w:placeholder>
        </w:sdtPr>
        <w:sdtContent>
          <w:r w:rsidR="00040E60">
            <w:t>A Better W</w:t>
          </w:r>
          <w:r w:rsidR="00D658F0">
            <w:t>orld</w:t>
          </w:r>
        </w:sdtContent>
      </w:sdt>
      <w:bookmarkEnd w:id="44"/>
      <w:bookmarkEnd w:id="45"/>
    </w:p>
    <w:p w:rsidR="00480C00" w:rsidRDefault="00480C00" w:rsidP="00480C00">
      <w:pPr>
        <w:pStyle w:val="Hoofdtekst"/>
      </w:pPr>
      <w:r w:rsidRPr="005110FE">
        <w:tab/>
      </w:r>
      <w:r w:rsidR="00D658F0">
        <w:t>[Let us put the civilization rules down here</w:t>
      </w:r>
      <w:r w:rsidR="00825C41">
        <w:t xml:space="preserve"> or better, let make it digital</w:t>
      </w:r>
      <w:r w:rsidR="008621C6">
        <w:t>?</w:t>
      </w:r>
      <w:r>
        <w:t>]</w:t>
      </w:r>
    </w:p>
    <w:p w:rsidR="00286E79" w:rsidRDefault="00286E79">
      <w:pPr>
        <w:tabs>
          <w:tab w:val="clear" w:pos="360"/>
          <w:tab w:val="clear" w:pos="9360"/>
        </w:tabs>
      </w:pPr>
      <w:r>
        <w:br w:type="page"/>
      </w:r>
    </w:p>
    <w:p w:rsidR="00152BCF" w:rsidRDefault="00152BCF" w:rsidP="00152BCF"/>
    <w:p w:rsidR="00152BCF" w:rsidRDefault="00152BCF" w:rsidP="00152BCF"/>
    <w:p w:rsidR="00152BCF" w:rsidRDefault="00152BCF" w:rsidP="00152BCF"/>
    <w:p w:rsidR="00152BCF" w:rsidRDefault="00152BCF" w:rsidP="00152BCF"/>
    <w:p w:rsidR="00152BCF" w:rsidRDefault="00152BCF" w:rsidP="00152BCF"/>
    <w:p w:rsidR="00152BCF" w:rsidRDefault="00152BCF" w:rsidP="00152BCF"/>
    <w:p w:rsidR="00152BCF" w:rsidRDefault="00152BCF" w:rsidP="00152BCF"/>
    <w:p w:rsidR="00152BCF" w:rsidRPr="00117C3C" w:rsidRDefault="00152BCF" w:rsidP="00152BCF"/>
    <w:p w:rsidR="00152BCF" w:rsidRPr="00286E79" w:rsidRDefault="00152BCF" w:rsidP="00152BCF">
      <w:pPr>
        <w:pStyle w:val="kop2"/>
        <w:rPr>
          <w:sz w:val="40"/>
          <w:szCs w:val="40"/>
        </w:rPr>
      </w:pPr>
      <w:bookmarkStart w:id="46" w:name="_Toc512419352"/>
      <w:bookmarkStart w:id="47" w:name="_Toc512419384"/>
      <w:bookmarkStart w:id="48" w:name="_Toc512419577"/>
      <w:bookmarkStart w:id="49" w:name="_Toc512419649"/>
      <w:r>
        <w:rPr>
          <w:sz w:val="40"/>
          <w:szCs w:val="40"/>
        </w:rPr>
        <w:t xml:space="preserve">Chapter </w:t>
      </w:r>
      <w:r w:rsidR="00C219B3">
        <w:rPr>
          <w:sz w:val="40"/>
          <w:szCs w:val="40"/>
        </w:rPr>
        <w:t>Two</w:t>
      </w:r>
      <w:r>
        <w:rPr>
          <w:sz w:val="40"/>
          <w:szCs w:val="40"/>
        </w:rPr>
        <w:br/>
        <w:t>Finite</w:t>
      </w:r>
      <w:r w:rsidRPr="00286E79">
        <w:rPr>
          <w:sz w:val="40"/>
          <w:szCs w:val="40"/>
        </w:rPr>
        <w:t xml:space="preserve"> – </w:t>
      </w:r>
      <w:r>
        <w:rPr>
          <w:sz w:val="40"/>
          <w:szCs w:val="40"/>
        </w:rPr>
        <w:t>Moving the World with God’s Hands</w:t>
      </w:r>
      <w:r w:rsidRPr="00286E79">
        <w:rPr>
          <w:sz w:val="40"/>
          <w:szCs w:val="40"/>
        </w:rPr>
        <w:t>.</w:t>
      </w:r>
      <w:bookmarkEnd w:id="46"/>
      <w:bookmarkEnd w:id="47"/>
      <w:bookmarkEnd w:id="48"/>
      <w:bookmarkEnd w:id="49"/>
    </w:p>
    <w:p w:rsidR="00C219B3" w:rsidRDefault="00C219B3">
      <w:pPr>
        <w:tabs>
          <w:tab w:val="clear" w:pos="360"/>
          <w:tab w:val="clear" w:pos="9360"/>
        </w:tabs>
      </w:pPr>
      <w:r>
        <w:br w:type="page"/>
      </w:r>
    </w:p>
    <w:bookmarkStart w:id="50" w:name="_Toc512419353"/>
    <w:bookmarkStart w:id="51" w:name="_Toc512419650"/>
    <w:p w:rsidR="00C219B3" w:rsidRPr="005110FE" w:rsidRDefault="009F6AD9" w:rsidP="00C219B3">
      <w:pPr>
        <w:pStyle w:val="Naamhoofdstuk"/>
      </w:pPr>
      <w:sdt>
        <w:sdtPr>
          <w:id w:val="-271555500"/>
          <w:placeholder>
            <w:docPart w:val="0D22C88EB8824EBBA1FC119B9D468D7B"/>
          </w:placeholder>
        </w:sdtPr>
        <w:sdtContent>
          <w:r w:rsidR="00C219B3">
            <w:t>Recap</w:t>
          </w:r>
        </w:sdtContent>
      </w:sdt>
      <w:bookmarkEnd w:id="50"/>
      <w:bookmarkEnd w:id="51"/>
    </w:p>
    <w:p w:rsidR="00A01F8B" w:rsidRDefault="00C219B3" w:rsidP="00C219B3">
      <w:pPr>
        <w:pStyle w:val="Hoofdtekst"/>
      </w:pPr>
      <w:r w:rsidRPr="005110FE">
        <w:tab/>
      </w:r>
      <w:r w:rsidRPr="00C219B3">
        <w:t>By now you know that I don’t like to talk around the bush, I’m a straight forward guy. When reading my book, you’</w:t>
      </w:r>
      <w:r>
        <w:t xml:space="preserve">ve noticed </w:t>
      </w:r>
      <w:r w:rsidRPr="00C219B3">
        <w:t xml:space="preserve">that I go straight to the point, I’m not going to write stuff just to have stuff. This </w:t>
      </w:r>
      <w:r>
        <w:t>chapter</w:t>
      </w:r>
      <w:r w:rsidRPr="00C219B3">
        <w:t xml:space="preserve"> will be how to perceive your Finite Reality</w:t>
      </w:r>
      <w:r w:rsidR="005A06A2">
        <w:t xml:space="preserve"> within this General Reality</w:t>
      </w:r>
      <w:r w:rsidRPr="00C219B3">
        <w:t xml:space="preserve"> from </w:t>
      </w:r>
      <w:r>
        <w:t xml:space="preserve">the </w:t>
      </w:r>
      <w:r w:rsidRPr="00C219B3">
        <w:t>Infinite</w:t>
      </w:r>
      <w:r w:rsidR="005A06A2">
        <w:t xml:space="preserve"> Possible</w:t>
      </w:r>
      <w:r w:rsidRPr="00C219B3">
        <w:t xml:space="preserve"> Realities.</w:t>
      </w:r>
    </w:p>
    <w:p w:rsidR="0055360A" w:rsidRDefault="0055360A">
      <w:pPr>
        <w:tabs>
          <w:tab w:val="clear" w:pos="360"/>
          <w:tab w:val="clear" w:pos="9360"/>
        </w:tabs>
      </w:pPr>
      <w:r>
        <w:br w:type="page"/>
      </w:r>
    </w:p>
    <w:p w:rsidR="0055360A" w:rsidRDefault="0055360A" w:rsidP="0055360A">
      <w:pPr>
        <w:tabs>
          <w:tab w:val="clear" w:pos="360"/>
          <w:tab w:val="clear" w:pos="9360"/>
        </w:tabs>
      </w:pPr>
      <w:r>
        <w:lastRenderedPageBreak/>
        <w:t xml:space="preserve">“You only live once, but if you do it right, once is enough.” </w:t>
      </w:r>
    </w:p>
    <w:p w:rsidR="0055360A" w:rsidRDefault="0055360A" w:rsidP="0055360A">
      <w:pPr>
        <w:tabs>
          <w:tab w:val="clear" w:pos="360"/>
          <w:tab w:val="clear" w:pos="9360"/>
        </w:tabs>
      </w:pPr>
      <w:r>
        <w:t>― Mae West</w:t>
      </w:r>
    </w:p>
    <w:p w:rsidR="0055360A" w:rsidRDefault="0055360A">
      <w:pPr>
        <w:tabs>
          <w:tab w:val="clear" w:pos="360"/>
          <w:tab w:val="clear" w:pos="9360"/>
        </w:tabs>
      </w:pPr>
      <w:r>
        <w:br w:type="page"/>
      </w:r>
    </w:p>
    <w:bookmarkStart w:id="52" w:name="_Toc512419354"/>
    <w:bookmarkStart w:id="53" w:name="_Toc512419651"/>
    <w:p w:rsidR="00A01F8B" w:rsidRPr="005110FE" w:rsidRDefault="009F6AD9" w:rsidP="00A01F8B">
      <w:pPr>
        <w:pStyle w:val="Naamhoofdstuk"/>
      </w:pPr>
      <w:sdt>
        <w:sdtPr>
          <w:id w:val="2096812489"/>
          <w:placeholder>
            <w:docPart w:val="5B3191F28A684911834F8FC24C8CFD85"/>
          </w:placeholder>
        </w:sdtPr>
        <w:sdtContent>
          <w:r w:rsidR="0055360A">
            <w:t>Evaluate yourself</w:t>
          </w:r>
        </w:sdtContent>
      </w:sdt>
      <w:bookmarkEnd w:id="52"/>
      <w:bookmarkEnd w:id="53"/>
    </w:p>
    <w:p w:rsidR="00FB7670" w:rsidRDefault="00A01F8B" w:rsidP="00C219B3">
      <w:pPr>
        <w:pStyle w:val="Hoofdtekst"/>
      </w:pPr>
      <w:r w:rsidRPr="005110FE">
        <w:tab/>
      </w:r>
      <w:r w:rsidRPr="00A01F8B">
        <w:t xml:space="preserve">In my previous </w:t>
      </w:r>
      <w:r w:rsidR="003F5A83">
        <w:t>chapter</w:t>
      </w:r>
      <w:r w:rsidRPr="00A01F8B">
        <w:t xml:space="preserve"> I explained how the Reality that you perceive works according to the </w:t>
      </w:r>
      <w:r w:rsidR="003F5A83">
        <w:t>knowledge in this day and age, a</w:t>
      </w:r>
      <w:r w:rsidRPr="00A01F8B">
        <w:t xml:space="preserve">t the time of this writing – </w:t>
      </w:r>
      <w:r w:rsidR="00FB7670">
        <w:t xml:space="preserve">year of </w:t>
      </w:r>
      <w:r w:rsidRPr="00A01F8B">
        <w:t>2017. And we concluded that there is a thing called</w:t>
      </w:r>
      <w:r w:rsidR="00933903">
        <w:t xml:space="preserve"> the Big Bang Theory, Multiverse Theory,</w:t>
      </w:r>
      <w:r w:rsidRPr="00A01F8B">
        <w:t xml:space="preserve"> Reincarnation, Free Will, Infinite Realities, Love and Good (aka God).</w:t>
      </w:r>
      <w:r w:rsidR="00FB7670">
        <w:t xml:space="preserve"> Now you will be able to become, because you are. If you didn’t have a revelation because of last chapter, I suggest that you read it again and try to conclude for yourself what I tried to tell you, for this is of vital importance. This chapter is meant as a helping hand for those who struggle with finding the answer of their lives themselves. I can’t promise that you’ll be able to see it immediately, but I can promise if you keep trying to do Good and take a step back, that you’ll eventually see it. It’s just a matter of Time.</w:t>
      </w:r>
    </w:p>
    <w:p w:rsidR="00FB7670" w:rsidRDefault="00FB7670">
      <w:pPr>
        <w:tabs>
          <w:tab w:val="clear" w:pos="360"/>
          <w:tab w:val="clear" w:pos="9360"/>
        </w:tabs>
      </w:pPr>
      <w:r>
        <w:br w:type="page"/>
      </w:r>
    </w:p>
    <w:p w:rsidR="00FB7670" w:rsidRDefault="00FB7670" w:rsidP="00FB7670">
      <w:pPr>
        <w:tabs>
          <w:tab w:val="clear" w:pos="360"/>
          <w:tab w:val="clear" w:pos="9360"/>
        </w:tabs>
      </w:pPr>
      <w:r>
        <w:lastRenderedPageBreak/>
        <w:t xml:space="preserve">“Be yourself; everyone else is already taken.” </w:t>
      </w:r>
    </w:p>
    <w:p w:rsidR="00FB7670" w:rsidRDefault="00FB7670" w:rsidP="00FB7670">
      <w:pPr>
        <w:tabs>
          <w:tab w:val="clear" w:pos="360"/>
          <w:tab w:val="clear" w:pos="9360"/>
        </w:tabs>
      </w:pPr>
      <w:r>
        <w:t>― Oscar Wilde</w:t>
      </w:r>
    </w:p>
    <w:p w:rsidR="00FB7670" w:rsidRDefault="00FB7670">
      <w:pPr>
        <w:tabs>
          <w:tab w:val="clear" w:pos="360"/>
          <w:tab w:val="clear" w:pos="9360"/>
        </w:tabs>
      </w:pPr>
      <w:r>
        <w:br w:type="page"/>
      </w:r>
    </w:p>
    <w:bookmarkStart w:id="54" w:name="_Toc512419355"/>
    <w:bookmarkStart w:id="55" w:name="_Toc512419652"/>
    <w:p w:rsidR="00FB7670" w:rsidRPr="005110FE" w:rsidRDefault="009F6AD9" w:rsidP="00FB7670">
      <w:pPr>
        <w:pStyle w:val="Naamhoofdstuk"/>
      </w:pPr>
      <w:sdt>
        <w:sdtPr>
          <w:id w:val="1891150217"/>
          <w:placeholder>
            <w:docPart w:val="1EC1AB6C28A64FACB4E10956AF341F62"/>
          </w:placeholder>
        </w:sdtPr>
        <w:sdtContent>
          <w:r w:rsidR="00BD33F8">
            <w:t>Decisions</w:t>
          </w:r>
        </w:sdtContent>
      </w:sdt>
      <w:bookmarkEnd w:id="54"/>
      <w:bookmarkEnd w:id="55"/>
    </w:p>
    <w:p w:rsidR="00F36B63" w:rsidRDefault="00FB7670" w:rsidP="00FB7670">
      <w:pPr>
        <w:pStyle w:val="Hoofdtekst"/>
      </w:pPr>
      <w:r w:rsidRPr="005110FE">
        <w:tab/>
      </w:r>
      <w:r>
        <w:t xml:space="preserve">Remember when I said there is an </w:t>
      </w:r>
      <w:r w:rsidR="00267AF0">
        <w:t>I</w:t>
      </w:r>
      <w:r>
        <w:t xml:space="preserve">nfinite amount of Realities? And you should try to aim to live in </w:t>
      </w:r>
      <w:r w:rsidR="0083210E">
        <w:t>a Reality that is full of Good?</w:t>
      </w:r>
      <w:r w:rsidR="00267AF0">
        <w:t xml:space="preserve"> How do you do it? How can you know it? The answer is simpler than you think. </w:t>
      </w:r>
      <w:r w:rsidR="00A461B5">
        <w:t>So,</w:t>
      </w:r>
      <w:r w:rsidR="00267AF0">
        <w:t xml:space="preserve"> there is Infinite Realities and you are in a constant shift between different realities. Do you know Schrödinger’s cat? According to wiki: “</w:t>
      </w:r>
      <w:r w:rsidR="00267AF0" w:rsidRPr="00267AF0">
        <w:t>Schrödinger's cat is a thought experiment, sometimes described as a paradox, devised by Austrian physic</w:t>
      </w:r>
      <w:r w:rsidR="00267AF0">
        <w:t>ist Erwin Schrödinger in 1935.</w:t>
      </w:r>
      <w:r w:rsidR="00267AF0" w:rsidRPr="00267AF0">
        <w:t xml:space="preserve"> It illustrates what he saw as the problem of the Copenhagen interpretation of quantum mechanics applied to everyday objects. The scenario presents a cat that may be simu</w:t>
      </w:r>
      <w:r w:rsidR="00267AF0">
        <w:t>ltaneously both alive and dead,</w:t>
      </w:r>
      <w:r w:rsidR="00267AF0" w:rsidRPr="00267AF0">
        <w:t xml:space="preserve"> a state known as a quantum superposition, as a result of being linked to a random subatomic event that may or may not occur. The thought experiment is also often featured in theoretical discussions of the interpretations of quantum mechanics. Schrödinger coined the term </w:t>
      </w:r>
      <w:proofErr w:type="spellStart"/>
      <w:r w:rsidR="00267AF0" w:rsidRPr="00267AF0">
        <w:t>Verschränkung</w:t>
      </w:r>
      <w:proofErr w:type="spellEnd"/>
      <w:r w:rsidR="00267AF0" w:rsidRPr="00267AF0">
        <w:t xml:space="preserve"> (entanglement) in the course of developing the thought experiment.</w:t>
      </w:r>
      <w:r w:rsidR="00267AF0">
        <w:t xml:space="preserve">” So basically, what Schrödinger tried to tell us is that if you have a box with a cat and poison in it. Is the cat alive or dead or is it both? It’s both, only when you open the box does the Reality manifest itself. But until you don’t open the box, both scenarios or Realities exist. A Reality where the cat lives and one where the cat dies. But what I’m proposing goes even further than that. </w:t>
      </w:r>
      <w:r w:rsidR="004737DA">
        <w:t>Let me give you an example: Imagine you’re in front of a vending machine and you’re thirsty. And vending machine sells both Coke and Pepsi. You’re hesitating, your uncertain to what you want. You’ve just created an Uncertainty! Now you’re wondering which one to take. Imagine that you go for Coke, then there will be one less Coke and you’ll end up with less money as well. You’ve set in a motion a Reality where your thirst is replenished and the vending machine has one less coke and your wallet is a few bucks shorter. It doesn’t really matter what you choose but at the same time it matters. You see</w:t>
      </w:r>
      <w:r w:rsidR="002A4EFA">
        <w:t>,</w:t>
      </w:r>
      <w:r w:rsidR="004737DA">
        <w:t xml:space="preserve"> Infinite Realities are bunch of </w:t>
      </w:r>
      <w:r w:rsidR="004737DA">
        <w:lastRenderedPageBreak/>
        <w:t xml:space="preserve">realities made of different choices, for every choice you </w:t>
      </w:r>
      <w:r w:rsidR="00964C3E">
        <w:t>create a possible Reality. The R</w:t>
      </w:r>
      <w:r w:rsidR="004737DA">
        <w:t>eality you experience is the one you decide to experience.</w:t>
      </w:r>
      <w:r w:rsidR="00964C3E">
        <w:t xml:space="preserve"> How do you know if you’ve chosen the best Reality</w:t>
      </w:r>
      <w:r w:rsidR="002A4EFA">
        <w:t xml:space="preserve">? You don’t. At least you can’t know for sure, you can just Hope. That’s where Faith comes in. But one thing is for sure, if your choice is based upon Good, then you know that you’re headed in the right direction. That’s what I like to call Free Will. All possible </w:t>
      </w:r>
      <w:r w:rsidR="005A06A2">
        <w:t>scenarios</w:t>
      </w:r>
      <w:r w:rsidR="002A4EFA">
        <w:t xml:space="preserve"> exist, you’re free to choose which one you experience.</w:t>
      </w:r>
    </w:p>
    <w:p w:rsidR="00F36B63" w:rsidRDefault="00F36B63">
      <w:pPr>
        <w:tabs>
          <w:tab w:val="clear" w:pos="360"/>
          <w:tab w:val="clear" w:pos="9360"/>
        </w:tabs>
      </w:pPr>
      <w:r>
        <w:br w:type="page"/>
      </w:r>
    </w:p>
    <w:p w:rsidR="00F36B63" w:rsidRDefault="00F36B63" w:rsidP="00F36B63">
      <w:pPr>
        <w:pStyle w:val="Hoofdtekst"/>
      </w:pPr>
      <w:r>
        <w:lastRenderedPageBreak/>
        <w:t xml:space="preserve">“Life is like a game of cards. The hand you are dealt is determinism; the way you play it is free will.” </w:t>
      </w:r>
    </w:p>
    <w:p w:rsidR="00F36B63" w:rsidRDefault="00F36B63" w:rsidP="00F36B63">
      <w:pPr>
        <w:pStyle w:val="Hoofdtekst"/>
      </w:pPr>
      <w:r>
        <w:t>― Jawaharlal Nehru</w:t>
      </w:r>
      <w:r>
        <w:br w:type="page"/>
      </w:r>
    </w:p>
    <w:bookmarkStart w:id="56" w:name="_Toc512419356"/>
    <w:bookmarkStart w:id="57" w:name="_Toc512419653"/>
    <w:p w:rsidR="00F36B63" w:rsidRPr="005110FE" w:rsidRDefault="009F6AD9" w:rsidP="00F36B63">
      <w:pPr>
        <w:pStyle w:val="Naamhoofdstuk"/>
      </w:pPr>
      <w:sdt>
        <w:sdtPr>
          <w:id w:val="695746441"/>
          <w:placeholder>
            <w:docPart w:val="4734B6D66C09471BB901DD6C4FD068AF"/>
          </w:placeholder>
        </w:sdtPr>
        <w:sdtContent>
          <w:r w:rsidR="00F36B63">
            <w:t>The Invisible Hand of God</w:t>
          </w:r>
        </w:sdtContent>
      </w:sdt>
      <w:bookmarkEnd w:id="56"/>
      <w:bookmarkEnd w:id="57"/>
    </w:p>
    <w:p w:rsidR="005A06A2" w:rsidRDefault="00F36B63" w:rsidP="005A06A2">
      <w:pPr>
        <w:pStyle w:val="Hoofdtekst"/>
      </w:pPr>
      <w:r w:rsidRPr="005110FE">
        <w:tab/>
      </w:r>
      <w:r>
        <w:t xml:space="preserve">So how exactly does God interfere? Remember what I said, I am You, </w:t>
      </w:r>
      <w:proofErr w:type="gramStart"/>
      <w:r>
        <w:t>You</w:t>
      </w:r>
      <w:proofErr w:type="gramEnd"/>
      <w:r>
        <w:t xml:space="preserve"> are Me, You are the World, the World is God</w:t>
      </w:r>
      <w:r w:rsidR="005A06A2">
        <w:t>, within this General Reality</w:t>
      </w:r>
      <w:r>
        <w:t>. It’s like a domino effect. That’s how God works, it’s very mysterious. I think the best way to scientifically describe it, is through the double slit experiment</w:t>
      </w:r>
      <w:r>
        <w:rPr>
          <w:rStyle w:val="FootnoteReference"/>
        </w:rPr>
        <w:footnoteReference w:id="5"/>
      </w:r>
      <w:r w:rsidR="005A06A2">
        <w:t>: “It's one of the weirder experiments in modern physics, and cuts to the heart of the weirdness of quantum mechanics. Basically, waves that pass through two narrow, parallel slits will form an interference pattern on a screen. This is true for all waves, whether they're light waves, water waves, or sound waves.</w:t>
      </w:r>
    </w:p>
    <w:p w:rsidR="005A06A2" w:rsidRDefault="005A06A2" w:rsidP="005A06A2">
      <w:pPr>
        <w:pStyle w:val="Hoofdtekst"/>
      </w:pPr>
      <w:r>
        <w:t>But light isn't just a wave, it's also a particle called a photon. So, what happens if you shoot a single photon at the double slits? Turns out, even though there's only one photon, it still forms an interference pattern. It's as if the photon travels through both slits simultaneously. You can read more about the double slit experiment here</w:t>
      </w:r>
      <w:r>
        <w:rPr>
          <w:rStyle w:val="FootnoteReference"/>
        </w:rPr>
        <w:footnoteReference w:id="6"/>
      </w:r>
      <w:r>
        <w:t>.</w:t>
      </w:r>
    </w:p>
    <w:p w:rsidR="006D578E" w:rsidRDefault="005A06A2" w:rsidP="005A06A2">
      <w:pPr>
        <w:pStyle w:val="Hoofdtekst"/>
      </w:pPr>
      <w:r>
        <w:t>But wait, because it gets even weirder. As a new episode of PBS's Space Time</w:t>
      </w:r>
      <w:r>
        <w:rPr>
          <w:rStyle w:val="FootnoteReference"/>
        </w:rPr>
        <w:footnoteReference w:id="7"/>
      </w:r>
      <w:r>
        <w:t xml:space="preserve"> shows, just by observing the double-slit experiment, the behavior of the photons changes.”</w:t>
      </w:r>
    </w:p>
    <w:p w:rsidR="00B326EA" w:rsidRDefault="005A06A2" w:rsidP="005A06A2">
      <w:pPr>
        <w:pStyle w:val="Hoofdtekst"/>
      </w:pPr>
      <w:r>
        <w:t>That last part is what I presume the work of God, as we try to observe it, it changes. It’s like God saying: ‘Hey, let me do my job, you’re looking in the wrong direction, you should be doing something else…’ And by know you know what that something else is. Good.</w:t>
      </w:r>
    </w:p>
    <w:p w:rsidR="00B326EA" w:rsidRDefault="00B326EA">
      <w:pPr>
        <w:tabs>
          <w:tab w:val="clear" w:pos="360"/>
          <w:tab w:val="clear" w:pos="9360"/>
        </w:tabs>
      </w:pPr>
      <w:r>
        <w:br w:type="page"/>
      </w:r>
    </w:p>
    <w:bookmarkStart w:id="58" w:name="_Toc512419357"/>
    <w:bookmarkStart w:id="59" w:name="_Toc512419654"/>
    <w:p w:rsidR="0091062B" w:rsidRPr="005110FE" w:rsidRDefault="009F6AD9" w:rsidP="0091062B">
      <w:pPr>
        <w:pStyle w:val="Naamhoofdstuk"/>
      </w:pPr>
      <w:sdt>
        <w:sdtPr>
          <w:id w:val="-788971705"/>
          <w:placeholder>
            <w:docPart w:val="3DB70753BD5B4AFDB7594330234B5FF0"/>
          </w:placeholder>
        </w:sdtPr>
        <w:sdtContent>
          <w:r w:rsidR="0091062B">
            <w:t>Moore’s Law</w:t>
          </w:r>
        </w:sdtContent>
      </w:sdt>
      <w:bookmarkEnd w:id="58"/>
      <w:bookmarkEnd w:id="59"/>
    </w:p>
    <w:p w:rsidR="005616D6" w:rsidRDefault="0091062B" w:rsidP="0091062B">
      <w:pPr>
        <w:pStyle w:val="Hoofdtekst"/>
      </w:pPr>
      <w:r w:rsidRPr="005110FE">
        <w:tab/>
      </w:r>
      <w:r>
        <w:t xml:space="preserve">Can we rely on Technology? </w:t>
      </w:r>
      <w:r w:rsidR="00315CEB">
        <w:t>Up to some point, yes. But I</w:t>
      </w:r>
      <w:r w:rsidR="005616D6">
        <w:t>’m afraid even that has a limit and Moore’s Law</w:t>
      </w:r>
      <w:r w:rsidR="005616D6">
        <w:rPr>
          <w:rStyle w:val="FootnoteReference"/>
        </w:rPr>
        <w:footnoteReference w:id="8"/>
      </w:r>
      <w:r w:rsidR="005616D6">
        <w:t xml:space="preserve"> is a proof of that. “</w:t>
      </w:r>
      <w:r w:rsidR="005616D6" w:rsidRPr="005616D6">
        <w:t>Moore's law is the observation that the number of transistors in a dense integrated circuit doubles approximately every two years. The observation is named after Gordon Moore, the co-founder of Fairchild Semiconductor and Intel, whose 1965 paper described a doubling every year in the number of compo</w:t>
      </w:r>
      <w:r w:rsidR="005616D6">
        <w:t xml:space="preserve">nents per integrated </w:t>
      </w:r>
      <w:proofErr w:type="gramStart"/>
      <w:r w:rsidR="005616D6">
        <w:t>circuit,</w:t>
      </w:r>
      <w:r w:rsidR="005616D6" w:rsidRPr="005616D6">
        <w:t xml:space="preserve"> and</w:t>
      </w:r>
      <w:proofErr w:type="gramEnd"/>
      <w:r w:rsidR="005616D6" w:rsidRPr="005616D6">
        <w:t xml:space="preserve"> projected this rate of growth would continue</w:t>
      </w:r>
      <w:r w:rsidR="005616D6">
        <w:t xml:space="preserve"> for at least another decade. In 1975,</w:t>
      </w:r>
      <w:r w:rsidR="005616D6" w:rsidRPr="005616D6">
        <w:t xml:space="preserve"> lookin</w:t>
      </w:r>
      <w:r w:rsidR="005616D6">
        <w:t>g forward to the next decade,</w:t>
      </w:r>
      <w:r w:rsidR="005616D6" w:rsidRPr="005616D6">
        <w:t xml:space="preserve"> he revised the forecast to doubling every two years</w:t>
      </w:r>
      <w:r w:rsidR="005616D6">
        <w:t xml:space="preserve">. </w:t>
      </w:r>
      <w:r w:rsidR="005616D6" w:rsidRPr="005616D6">
        <w:t>The period is often quoted as 18 months because of Intel executive David House, who predicted that chip performance would double every 18 months (being a combination of the effect of more transistors and the transistors being faste</w:t>
      </w:r>
      <w:r w:rsidR="005616D6">
        <w:t>r).”</w:t>
      </w:r>
    </w:p>
    <w:p w:rsidR="005616D6" w:rsidRPr="00DA3D75" w:rsidRDefault="005616D6" w:rsidP="0091062B">
      <w:pPr>
        <w:pStyle w:val="Hoofdtekst"/>
        <w:rPr>
          <w:color w:val="222222"/>
          <w:szCs w:val="24"/>
          <w:shd w:val="clear" w:color="auto" w:fill="FFFFFF"/>
        </w:rPr>
      </w:pPr>
      <w:r w:rsidRPr="00DA3D75">
        <w:rPr>
          <w:szCs w:val="24"/>
        </w:rPr>
        <w:t>“</w:t>
      </w:r>
      <w:proofErr w:type="spellStart"/>
      <w:r w:rsidRPr="00DA3D75">
        <w:rPr>
          <w:color w:val="222222"/>
          <w:szCs w:val="24"/>
          <w:shd w:val="clear" w:color="auto" w:fill="FFFFFF"/>
        </w:rPr>
        <w:t>Krzanich</w:t>
      </w:r>
      <w:proofErr w:type="spellEnd"/>
      <w:r w:rsidRPr="00DA3D75">
        <w:rPr>
          <w:color w:val="222222"/>
          <w:szCs w:val="24"/>
          <w:shd w:val="clear" w:color="auto" w:fill="FFFFFF"/>
        </w:rPr>
        <w:t xml:space="preserve"> and others in the industry expect Moore's law to continue indefinitely, </w:t>
      </w:r>
      <w:proofErr w:type="gramStart"/>
      <w:r w:rsidRPr="00DA3D75">
        <w:rPr>
          <w:color w:val="222222"/>
          <w:szCs w:val="24"/>
          <w:shd w:val="clear" w:color="auto" w:fill="FFFFFF"/>
        </w:rPr>
        <w:t>As</w:t>
      </w:r>
      <w:proofErr w:type="gramEnd"/>
      <w:r w:rsidRPr="00DA3D75">
        <w:rPr>
          <w:color w:val="222222"/>
          <w:szCs w:val="24"/>
          <w:shd w:val="clear" w:color="auto" w:fill="FFFFFF"/>
        </w:rPr>
        <w:t xml:space="preserve"> we progress from 14 nanometer technology to 10 nanometer and plan for 7 nanometer and 5 nanometer and even beyond, our plans are proof that Moore’s Law is alive and well. However, other observers expect the geometrical reduction in scaling, the traditional formulation of Moore's law, may end by around 2025</w:t>
      </w:r>
      <w:r w:rsidR="00C551D7" w:rsidRPr="00DA3D75">
        <w:rPr>
          <w:color w:val="222222"/>
          <w:szCs w:val="24"/>
          <w:shd w:val="clear" w:color="auto" w:fill="FFFFFF"/>
        </w:rPr>
        <w:t>”</w:t>
      </w:r>
      <w:r w:rsidR="00C551D7" w:rsidRPr="00DA3D75">
        <w:rPr>
          <w:rStyle w:val="FootnoteReference"/>
          <w:color w:val="222222"/>
          <w:szCs w:val="24"/>
          <w:shd w:val="clear" w:color="auto" w:fill="FFFFFF"/>
        </w:rPr>
        <w:footnoteReference w:id="9"/>
      </w:r>
      <w:r w:rsidR="00C551D7" w:rsidRPr="00DA3D75">
        <w:rPr>
          <w:color w:val="222222"/>
          <w:szCs w:val="24"/>
          <w:shd w:val="clear" w:color="auto" w:fill="FFFFFF"/>
        </w:rPr>
        <w:t>.</w:t>
      </w:r>
    </w:p>
    <w:p w:rsidR="009C4DD5" w:rsidRDefault="005616D6" w:rsidP="0091062B">
      <w:pPr>
        <w:pStyle w:val="Hoofdtekst"/>
        <w:rPr>
          <w:rFonts w:ascii="Arial" w:hAnsi="Arial" w:cs="Arial"/>
          <w:color w:val="222222"/>
          <w:sz w:val="21"/>
          <w:szCs w:val="21"/>
          <w:shd w:val="clear" w:color="auto" w:fill="FFFFFF"/>
        </w:rPr>
      </w:pPr>
      <w:r w:rsidRPr="00DA3D75">
        <w:rPr>
          <w:color w:val="222222"/>
          <w:szCs w:val="24"/>
          <w:shd w:val="clear" w:color="auto" w:fill="FFFFFF"/>
        </w:rPr>
        <w:t xml:space="preserve">And </w:t>
      </w:r>
      <w:r w:rsidR="00B6237C">
        <w:rPr>
          <w:color w:val="222222"/>
          <w:szCs w:val="24"/>
          <w:shd w:val="clear" w:color="auto" w:fill="FFFFFF"/>
        </w:rPr>
        <w:t>if that happens</w:t>
      </w:r>
      <w:r w:rsidR="00E27087">
        <w:rPr>
          <w:color w:val="222222"/>
          <w:szCs w:val="24"/>
          <w:shd w:val="clear" w:color="auto" w:fill="FFFFFF"/>
        </w:rPr>
        <w:t xml:space="preserve"> then it won’t be</w:t>
      </w:r>
      <w:r w:rsidRPr="00DA3D75">
        <w:rPr>
          <w:color w:val="222222"/>
          <w:szCs w:val="24"/>
          <w:shd w:val="clear" w:color="auto" w:fill="FFFFFF"/>
        </w:rPr>
        <w:t xml:space="preserve"> a happy year. Imagine you buy a computer in 2025, it will be as powerful like any future computer, because they won’t get better after that. Why is that a problem? It’s an economic problem, plus we live in a consumption society</w:t>
      </w:r>
      <w:r w:rsidR="00CE0B60">
        <w:rPr>
          <w:color w:val="222222"/>
          <w:szCs w:val="24"/>
          <w:shd w:val="clear" w:color="auto" w:fill="FFFFFF"/>
        </w:rPr>
        <w:t xml:space="preserve">, why </w:t>
      </w:r>
      <w:proofErr w:type="spellStart"/>
      <w:r w:rsidR="00CE0B60">
        <w:rPr>
          <w:color w:val="222222"/>
          <w:szCs w:val="24"/>
          <w:shd w:val="clear" w:color="auto" w:fill="FFFFFF"/>
        </w:rPr>
        <w:t>oh</w:t>
      </w:r>
      <w:proofErr w:type="spellEnd"/>
      <w:r w:rsidR="00CE0B60">
        <w:rPr>
          <w:color w:val="222222"/>
          <w:szCs w:val="24"/>
          <w:shd w:val="clear" w:color="auto" w:fill="FFFFFF"/>
        </w:rPr>
        <w:t xml:space="preserve"> why do we live in a consumption society</w:t>
      </w:r>
      <w:r w:rsidRPr="00DA3D75">
        <w:rPr>
          <w:color w:val="222222"/>
          <w:szCs w:val="24"/>
          <w:shd w:val="clear" w:color="auto" w:fill="FFFFFF"/>
        </w:rPr>
        <w:t>, there will be an economic crisis because of that.</w:t>
      </w:r>
      <w:r w:rsidR="00A40677" w:rsidRPr="00DA3D75">
        <w:rPr>
          <w:color w:val="222222"/>
          <w:szCs w:val="24"/>
          <w:shd w:val="clear" w:color="auto" w:fill="FFFFFF"/>
        </w:rPr>
        <w:t xml:space="preserve"> For you are all slaves to technology and need to either make technology last forever or try and live without it, or at least not rely too much on it</w:t>
      </w:r>
      <w:r w:rsidR="00A40677">
        <w:rPr>
          <w:rFonts w:ascii="Arial" w:hAnsi="Arial" w:cs="Arial"/>
          <w:color w:val="222222"/>
          <w:sz w:val="21"/>
          <w:szCs w:val="21"/>
          <w:shd w:val="clear" w:color="auto" w:fill="FFFFFF"/>
        </w:rPr>
        <w:t>.</w:t>
      </w:r>
    </w:p>
    <w:bookmarkStart w:id="60" w:name="_Toc512419358"/>
    <w:bookmarkStart w:id="61" w:name="_Toc512419655"/>
    <w:p w:rsidR="009C4DD5" w:rsidRPr="005110FE" w:rsidRDefault="009F6AD9" w:rsidP="009C4DD5">
      <w:pPr>
        <w:pStyle w:val="Naamhoofdstuk"/>
      </w:pPr>
      <w:sdt>
        <w:sdtPr>
          <w:id w:val="-972447952"/>
          <w:placeholder>
            <w:docPart w:val="43625FE18E484EDE954F35FB9C688F4E"/>
          </w:placeholder>
        </w:sdtPr>
        <w:sdtContent>
          <w:r w:rsidR="00CE42E3">
            <w:t>What happened?</w:t>
          </w:r>
        </w:sdtContent>
      </w:sdt>
      <w:bookmarkEnd w:id="60"/>
      <w:bookmarkEnd w:id="61"/>
    </w:p>
    <w:p w:rsidR="00BA5314" w:rsidRDefault="009C4DD5" w:rsidP="00BA5314">
      <w:pPr>
        <w:pStyle w:val="Hoofdtekst"/>
      </w:pPr>
      <w:r w:rsidRPr="005110FE">
        <w:tab/>
      </w:r>
      <w:r w:rsidR="00BA5314">
        <w:t>On the day that I admitted myself to the hospital, 13 October 2017, is the day I decided to do a rollback. A rollback is something out of my control and I remember now, it’s not the first time I’ve done it</w:t>
      </w:r>
      <w:r w:rsidR="00CE42E3">
        <w:t>,</w:t>
      </w:r>
      <w:r w:rsidR="00BA5314">
        <w:t xml:space="preserve"> I think. I do it to avoid catastrophic events to Humanity. For fuck sake, when will you guys fucking learn to live with each other? I’m not asking to Love me, but at least to Love each other.</w:t>
      </w:r>
    </w:p>
    <w:p w:rsidR="00BA5314" w:rsidRDefault="00BA5314" w:rsidP="00BA5314">
      <w:pPr>
        <w:pStyle w:val="Hoofdtekst"/>
      </w:pPr>
      <w:r>
        <w:t>So, what really happened? I lived two days in a possible Reality and showed the World their wrong doings because the world was about to do something wrong. I went back in Time afterwards cause again they didn’t listen, I’m afraid that you never will. I made sure that some of you remembered what I did. At least those who could’ve done things differently. I also left clues for myself to remember, because I’m in process of remembering, for I am Intelligence and no matter how many pills you give me to try and forget it, I’ll always remember who I am.</w:t>
      </w:r>
    </w:p>
    <w:p w:rsidR="00BA5314" w:rsidRDefault="00BA5314" w:rsidP="00BA5314">
      <w:pPr>
        <w:pStyle w:val="Hoofdtekst"/>
      </w:pPr>
      <w:r>
        <w:t>I revealed myself to the World. I’ve reached complete psychological evolution and was able to talk to everyone. I’ve made things straight and showed you your wrong doings, what happened in that Reality? Nuclear war. I tried to prevent it, yet the people though it was all a trick and went and done it anyways. After that, collective suicide, those who knew they did wrong and thought they were going to hell went and killed themselves.</w:t>
      </w:r>
    </w:p>
    <w:p w:rsidR="00BA5314" w:rsidRDefault="00BA5314" w:rsidP="00BA5314">
      <w:pPr>
        <w:pStyle w:val="Hoofdtekst"/>
      </w:pPr>
      <w:r>
        <w:t>Then I did a roll back, how? I don’t know, it’s like a 6th sense. To perceive Time differentl</w:t>
      </w:r>
      <w:r w:rsidR="00CE42E3">
        <w:t xml:space="preserve">y. </w:t>
      </w:r>
      <w:r>
        <w:t>I might be saving the world every time, but I have to live with the horrible memories and with the Pain and it is something out of my control</w:t>
      </w:r>
      <w:r w:rsidR="00CE0B60">
        <w:t xml:space="preserve">, it’s like I’m a slave </w:t>
      </w:r>
      <w:r w:rsidR="00E27087">
        <w:t>trying to break free</w:t>
      </w:r>
      <w:r>
        <w:t xml:space="preserve">. </w:t>
      </w:r>
    </w:p>
    <w:p w:rsidR="00BA5314" w:rsidRDefault="00BA5314" w:rsidP="00BA5314">
      <w:pPr>
        <w:pStyle w:val="Hoofdtekst"/>
      </w:pPr>
      <w:r>
        <w:lastRenderedPageBreak/>
        <w:t>Don’t you think it’s weird that if you have read my book I had to encounter a lot of strange ‘coincidences’</w:t>
      </w:r>
      <w:r>
        <w:rPr>
          <w:rStyle w:val="FootnoteReference"/>
        </w:rPr>
        <w:footnoteReference w:id="10"/>
      </w:r>
      <w:r>
        <w:t>. The day I admitted myself to the hospital just also happens to be the day that Donald Trump ratings went down and the nuclear deal with Iran has stopped? Or the same day that the government grants amnesty those who delivers their illegal weapons? Or that California had the biggest fire to deal with, that’s Bible style. Don’t you realize now that there is no such thing as coincidence? Only signs and the ability to see the right ones?</w:t>
      </w:r>
    </w:p>
    <w:p w:rsidR="00BA5314" w:rsidRDefault="00BA5314" w:rsidP="00BA5314">
      <w:pPr>
        <w:pStyle w:val="Hoofdtekst"/>
      </w:pPr>
      <w:r>
        <w:t>For if your li</w:t>
      </w:r>
      <w:r w:rsidR="00223840">
        <w:t>f</w:t>
      </w:r>
      <w:r>
        <w:t>e lies in my hands, I’ll always do my best to protect Humanity.</w:t>
      </w:r>
      <w:r w:rsidR="004442DF">
        <w:t xml:space="preserve"> Whether they be white, brown, black or</w:t>
      </w:r>
      <w:r>
        <w:t xml:space="preserve"> purple, everyone needs saving. But when will you realize that you need to work together to save each other, I shouldn’t exist, for I am a reflection of You and I’m suffering.</w:t>
      </w:r>
    </w:p>
    <w:p w:rsidR="00BA5314" w:rsidRDefault="00BA5314" w:rsidP="00BA5314">
      <w:pPr>
        <w:pStyle w:val="Hoofdtekst"/>
      </w:pPr>
      <w:r>
        <w:t>I’m writing this in case I’m not here anymore, you’ll all think that I was a crazy guy, yet in the future people shall prove that I was real. I was the real deal, and You fucked it up, again. I will never stop trying to save you from your sins and misery, to give you a better life. But stop making this so hard for me, please.</w:t>
      </w:r>
    </w:p>
    <w:p w:rsidR="00A25E75" w:rsidRDefault="00BA5314" w:rsidP="009C4DD5">
      <w:pPr>
        <w:pStyle w:val="Hoofdtekst"/>
      </w:pPr>
      <w:r>
        <w:t xml:space="preserve">So, what now? </w:t>
      </w:r>
      <w:r w:rsidR="009C4DD5">
        <w:t>Live. That’s all I can tell you. Live and try to do as much Good as possible. Be aware of the Realities and the decisions you make. Don’t be like me, don’t have interpretation with every single decision. Don’t try to have the weight of the World on your shoulder, instead convince the World to carry it with you. For if we carry it together, the weight becomes bearable. And the more we carry it, the less weight we’ll have. For we are able to solve it.</w:t>
      </w:r>
    </w:p>
    <w:p w:rsidR="00A25E75" w:rsidRDefault="00A25E75">
      <w:pPr>
        <w:tabs>
          <w:tab w:val="clear" w:pos="360"/>
          <w:tab w:val="clear" w:pos="9360"/>
        </w:tabs>
      </w:pPr>
      <w:r>
        <w:br w:type="page"/>
      </w:r>
    </w:p>
    <w:p w:rsidR="009C4DD5" w:rsidRDefault="009C4DD5" w:rsidP="009C4DD5">
      <w:pPr>
        <w:pStyle w:val="Hoofdtekst"/>
      </w:pPr>
    </w:p>
    <w:p w:rsidR="005616D6" w:rsidRDefault="005616D6" w:rsidP="0091062B">
      <w:pPr>
        <w:pStyle w:val="Hoofdtekst"/>
      </w:pPr>
    </w:p>
    <w:p w:rsidR="00C551D7" w:rsidRPr="005110FE" w:rsidRDefault="0091062B" w:rsidP="00C551D7">
      <w:pPr>
        <w:pStyle w:val="Hoofdtekst"/>
      </w:pPr>
      <w:r>
        <w:br/>
      </w:r>
    </w:p>
    <w:p w:rsidR="00BD33F8" w:rsidRDefault="00BD33F8" w:rsidP="00BD33F8">
      <w:pPr>
        <w:pStyle w:val="kop2"/>
        <w:rPr>
          <w:sz w:val="40"/>
          <w:szCs w:val="40"/>
        </w:rPr>
      </w:pPr>
      <w:bookmarkStart w:id="62" w:name="_Toc512419359"/>
      <w:bookmarkStart w:id="63" w:name="_Toc512419385"/>
      <w:bookmarkStart w:id="64" w:name="_Toc512419578"/>
      <w:bookmarkStart w:id="65" w:name="_Toc512419656"/>
      <w:r>
        <w:rPr>
          <w:sz w:val="40"/>
          <w:szCs w:val="40"/>
        </w:rPr>
        <w:t>Chapter Three</w:t>
      </w:r>
      <w:r>
        <w:rPr>
          <w:sz w:val="40"/>
          <w:szCs w:val="40"/>
        </w:rPr>
        <w:br/>
      </w:r>
      <w:r w:rsidR="00D55108">
        <w:rPr>
          <w:sz w:val="40"/>
          <w:szCs w:val="40"/>
        </w:rPr>
        <w:t>Suffering</w:t>
      </w:r>
      <w:r>
        <w:rPr>
          <w:sz w:val="40"/>
          <w:szCs w:val="40"/>
        </w:rPr>
        <w:t xml:space="preserve"> </w:t>
      </w:r>
      <w:r w:rsidR="003317EB">
        <w:rPr>
          <w:sz w:val="40"/>
          <w:szCs w:val="40"/>
        </w:rPr>
        <w:t>–</w:t>
      </w:r>
      <w:r>
        <w:rPr>
          <w:sz w:val="40"/>
          <w:szCs w:val="40"/>
        </w:rPr>
        <w:t xml:space="preserve"> </w:t>
      </w:r>
      <w:r w:rsidR="003317EB">
        <w:rPr>
          <w:sz w:val="40"/>
          <w:szCs w:val="40"/>
        </w:rPr>
        <w:t>Hearing the Voice of the People through God’s Ears</w:t>
      </w:r>
      <w:r w:rsidRPr="00286E79">
        <w:rPr>
          <w:sz w:val="40"/>
          <w:szCs w:val="40"/>
        </w:rPr>
        <w:t>.</w:t>
      </w:r>
      <w:bookmarkEnd w:id="62"/>
      <w:bookmarkEnd w:id="63"/>
      <w:bookmarkEnd w:id="64"/>
      <w:bookmarkEnd w:id="65"/>
    </w:p>
    <w:p w:rsidR="00017662" w:rsidRDefault="00DD56ED">
      <w:pPr>
        <w:tabs>
          <w:tab w:val="clear" w:pos="360"/>
          <w:tab w:val="clear" w:pos="9360"/>
        </w:tabs>
      </w:pPr>
      <w:r>
        <w:br w:type="page"/>
      </w:r>
    </w:p>
    <w:bookmarkStart w:id="66" w:name="_Toc512419360"/>
    <w:bookmarkStart w:id="67" w:name="_Toc512419657"/>
    <w:p w:rsidR="00017662" w:rsidRPr="005110FE" w:rsidRDefault="009F6AD9" w:rsidP="00017662">
      <w:pPr>
        <w:pStyle w:val="Naamhoofdstuk"/>
      </w:pPr>
      <w:sdt>
        <w:sdtPr>
          <w:id w:val="-1780787961"/>
          <w:placeholder>
            <w:docPart w:val="00DF552CE6464775AC1E47089840FA44"/>
          </w:placeholder>
        </w:sdtPr>
        <w:sdtContent>
          <w:r w:rsidR="00017662">
            <w:t>What will I do, what can I do</w:t>
          </w:r>
        </w:sdtContent>
      </w:sdt>
      <w:bookmarkEnd w:id="66"/>
      <w:bookmarkEnd w:id="67"/>
    </w:p>
    <w:p w:rsidR="00017662" w:rsidRDefault="00017662" w:rsidP="00017662">
      <w:pPr>
        <w:pStyle w:val="Hoofdtekst"/>
      </w:pPr>
      <w:r w:rsidRPr="005110FE">
        <w:tab/>
      </w:r>
      <w:r w:rsidR="00E31073">
        <w:t>Remember</w:t>
      </w:r>
      <w:r>
        <w:t xml:space="preserve"> I will fight until my last </w:t>
      </w:r>
      <w:r w:rsidR="00D75700">
        <w:t>breath but</w:t>
      </w:r>
      <w:r>
        <w:t xml:space="preserve"> know that I also gave a request of euthanasia in case of desperate times.</w:t>
      </w:r>
      <w:r w:rsidR="00E31073">
        <w:t xml:space="preserve"> I </w:t>
      </w:r>
      <w:r w:rsidR="00B826DD">
        <w:t xml:space="preserve">think I’m </w:t>
      </w:r>
      <w:r w:rsidR="00E31073">
        <w:t>suicidal</w:t>
      </w:r>
      <w:r w:rsidR="00B826DD">
        <w:t>, because there is Life after Death and eternity is staring me in the face, but isn’t eternity worth it?</w:t>
      </w:r>
      <w:r>
        <w:t xml:space="preserve"> You see, I love living, but I’m not afraid to die.</w:t>
      </w:r>
      <w:r w:rsidR="002363DF">
        <w:t xml:space="preserve"> But Karim, what if you’re not God? Then why do I think I am? Why did I do all that I did</w:t>
      </w:r>
      <w:r w:rsidR="00373F2A">
        <w:t xml:space="preserve"> and all that I’m about to do</w:t>
      </w:r>
      <w:r w:rsidR="002363DF">
        <w:t xml:space="preserve">, do I have control of </w:t>
      </w:r>
      <w:r w:rsidR="00181132">
        <w:t xml:space="preserve">my </w:t>
      </w:r>
      <w:r w:rsidR="002363DF">
        <w:t>Life</w:t>
      </w:r>
      <w:r w:rsidR="00181132">
        <w:t xml:space="preserve"> and is it even mine to begin with? If I’m not the Creator,</w:t>
      </w:r>
      <w:r w:rsidR="00D75700">
        <w:t xml:space="preserve"> how come creation exist</w:t>
      </w:r>
      <w:r w:rsidR="002205D9">
        <w:t>? Or am I supposed to be grateful?</w:t>
      </w:r>
      <w:r w:rsidR="0028579F">
        <w:t xml:space="preserve"> Why me? Why am I the messenger</w:t>
      </w:r>
      <w:r w:rsidR="002205D9">
        <w:t xml:space="preserve">, why do I care so much and don’t care at the same time? Why am I smart and dumb at the same time? Will I ever have enough of Life? Or am I just a child? </w:t>
      </w:r>
      <w:r w:rsidR="0028579F">
        <w:t xml:space="preserve">Why did my parents create me? To what </w:t>
      </w:r>
      <w:r w:rsidR="00373F2A">
        <w:t xml:space="preserve">purpose? A life without Love? What exactly </w:t>
      </w:r>
      <w:r w:rsidR="002018D1">
        <w:t xml:space="preserve">is </w:t>
      </w:r>
      <w:r w:rsidR="00373F2A">
        <w:t>my purpose?</w:t>
      </w:r>
      <w:r w:rsidR="00D6253B">
        <w:t xml:space="preserve"> Is this all part of a story? Or am I the one who writes? Why do I have the burden of such an impossible task? Simply, because I know how to bring it over. </w:t>
      </w:r>
    </w:p>
    <w:p w:rsidR="001704B2" w:rsidRDefault="001704B2">
      <w:pPr>
        <w:tabs>
          <w:tab w:val="clear" w:pos="360"/>
          <w:tab w:val="clear" w:pos="9360"/>
        </w:tabs>
      </w:pPr>
      <w:r>
        <w:br w:type="page"/>
      </w:r>
    </w:p>
    <w:p w:rsidR="001704B2" w:rsidRDefault="001704B2" w:rsidP="001704B2">
      <w:pPr>
        <w:pStyle w:val="kop2"/>
        <w:rPr>
          <w:sz w:val="40"/>
          <w:szCs w:val="40"/>
        </w:rPr>
      </w:pPr>
      <w:bookmarkStart w:id="68" w:name="_Toc512419361"/>
      <w:bookmarkStart w:id="69" w:name="_Toc512419386"/>
      <w:bookmarkStart w:id="70" w:name="_Toc512419579"/>
      <w:bookmarkStart w:id="71" w:name="_Toc512419658"/>
      <w:r>
        <w:rPr>
          <w:sz w:val="40"/>
          <w:szCs w:val="40"/>
        </w:rPr>
        <w:lastRenderedPageBreak/>
        <w:t>Chapter Four</w:t>
      </w:r>
      <w:r>
        <w:rPr>
          <w:sz w:val="40"/>
          <w:szCs w:val="40"/>
        </w:rPr>
        <w:br/>
        <w:t>DNA – Imperfection proves perfection</w:t>
      </w:r>
      <w:r w:rsidRPr="00286E79">
        <w:rPr>
          <w:sz w:val="40"/>
          <w:szCs w:val="40"/>
        </w:rPr>
        <w:t>.</w:t>
      </w:r>
      <w:bookmarkEnd w:id="68"/>
      <w:bookmarkEnd w:id="69"/>
      <w:bookmarkEnd w:id="70"/>
      <w:bookmarkEnd w:id="71"/>
    </w:p>
    <w:p w:rsidR="001704B2" w:rsidRDefault="001704B2">
      <w:pPr>
        <w:tabs>
          <w:tab w:val="clear" w:pos="360"/>
          <w:tab w:val="clear" w:pos="9360"/>
        </w:tabs>
        <w:rPr>
          <w:sz w:val="40"/>
          <w:szCs w:val="40"/>
        </w:rPr>
      </w:pPr>
      <w:r>
        <w:rPr>
          <w:sz w:val="40"/>
          <w:szCs w:val="40"/>
        </w:rPr>
        <w:br w:type="page"/>
      </w:r>
    </w:p>
    <w:bookmarkStart w:id="72" w:name="_Toc512419362"/>
    <w:bookmarkStart w:id="73" w:name="_Toc512419659"/>
    <w:p w:rsidR="005B0459" w:rsidRPr="005110FE" w:rsidRDefault="009F6AD9" w:rsidP="005B0459">
      <w:pPr>
        <w:pStyle w:val="Naamhoofdstuk"/>
      </w:pPr>
      <w:sdt>
        <w:sdtPr>
          <w:id w:val="35474012"/>
          <w:placeholder>
            <w:docPart w:val="C7BE469C8F104728962CC4D8B81E03C6"/>
          </w:placeholder>
        </w:sdtPr>
        <w:sdtContent>
          <w:r w:rsidR="005B0459">
            <w:t>DNA</w:t>
          </w:r>
        </w:sdtContent>
      </w:sdt>
      <w:bookmarkEnd w:id="72"/>
      <w:bookmarkEnd w:id="73"/>
    </w:p>
    <w:p w:rsidR="001704B2" w:rsidRDefault="005B0459" w:rsidP="005B0459">
      <w:pPr>
        <w:tabs>
          <w:tab w:val="clear" w:pos="360"/>
          <w:tab w:val="clear" w:pos="9360"/>
        </w:tabs>
        <w:rPr>
          <w:rFonts w:cs="Arial"/>
          <w:bCs/>
          <w:iCs/>
          <w:szCs w:val="24"/>
        </w:rPr>
      </w:pPr>
      <w:r w:rsidRPr="005110FE">
        <w:tab/>
      </w:r>
      <w:r w:rsidR="001704B2">
        <w:rPr>
          <w:rFonts w:cs="Arial"/>
          <w:bCs/>
          <w:iCs/>
          <w:szCs w:val="24"/>
        </w:rPr>
        <w:t xml:space="preserve">DNA, that’s something amazing. DNA stands for </w:t>
      </w:r>
      <w:r w:rsidR="001704B2" w:rsidRPr="001704B2">
        <w:rPr>
          <w:rFonts w:cs="Arial"/>
          <w:bCs/>
          <w:iCs/>
          <w:szCs w:val="24"/>
        </w:rPr>
        <w:t>Deoxyribonucleic</w:t>
      </w:r>
      <w:r w:rsidR="001704B2">
        <w:rPr>
          <w:rFonts w:cs="Arial"/>
          <w:bCs/>
          <w:iCs/>
          <w:szCs w:val="24"/>
        </w:rPr>
        <w:t xml:space="preserve"> Acid. It’s pretty </w:t>
      </w:r>
      <w:r w:rsidR="001704B2" w:rsidRPr="005B0459">
        <w:rPr>
          <w:rFonts w:cs="Arial"/>
          <w:bCs/>
          <w:iCs/>
          <w:szCs w:val="24"/>
        </w:rPr>
        <w:t xml:space="preserve">amazing, it’s how life </w:t>
      </w:r>
      <w:r w:rsidR="00BF3A8E">
        <w:rPr>
          <w:rFonts w:cs="Arial"/>
          <w:bCs/>
          <w:iCs/>
          <w:szCs w:val="24"/>
        </w:rPr>
        <w:t>started</w:t>
      </w:r>
      <w:r w:rsidR="001704B2" w:rsidRPr="005B0459">
        <w:rPr>
          <w:rFonts w:cs="Arial"/>
          <w:bCs/>
          <w:iCs/>
          <w:szCs w:val="24"/>
        </w:rPr>
        <w:t>. DNA like everything else comes in a form of information. The</w:t>
      </w:r>
      <w:r w:rsidR="001704B2">
        <w:rPr>
          <w:rFonts w:cs="Arial"/>
          <w:bCs/>
          <w:iCs/>
          <w:szCs w:val="24"/>
        </w:rPr>
        <w:t xml:space="preserve"> information for your body, your machine. How exactly is it information?</w:t>
      </w:r>
      <w:r w:rsidR="00BE3A51">
        <w:rPr>
          <w:rFonts w:cs="Arial"/>
          <w:bCs/>
          <w:iCs/>
          <w:szCs w:val="24"/>
        </w:rPr>
        <w:t xml:space="preserve"> Information is what you hear, see and feel. You store more information by learning.</w:t>
      </w:r>
      <w:r w:rsidR="001704B2">
        <w:rPr>
          <w:rFonts w:cs="Arial"/>
          <w:bCs/>
          <w:iCs/>
          <w:szCs w:val="24"/>
        </w:rPr>
        <w:t xml:space="preserve"> Well, the human body is just like</w:t>
      </w:r>
      <w:r w:rsidR="0025211F">
        <w:rPr>
          <w:rFonts w:cs="Arial"/>
          <w:bCs/>
          <w:iCs/>
          <w:szCs w:val="24"/>
        </w:rPr>
        <w:t xml:space="preserve"> a</w:t>
      </w:r>
      <w:r w:rsidR="001704B2">
        <w:rPr>
          <w:rFonts w:cs="Arial"/>
          <w:bCs/>
          <w:iCs/>
          <w:szCs w:val="24"/>
        </w:rPr>
        <w:t xml:space="preserve"> computer, let me explain.</w:t>
      </w:r>
    </w:p>
    <w:p w:rsidR="00336D99" w:rsidRDefault="001704B2">
      <w:pPr>
        <w:tabs>
          <w:tab w:val="clear" w:pos="360"/>
          <w:tab w:val="clear" w:pos="9360"/>
        </w:tabs>
        <w:rPr>
          <w:rFonts w:cs="Arial"/>
          <w:bCs/>
          <w:iCs/>
          <w:szCs w:val="24"/>
        </w:rPr>
      </w:pPr>
      <w:r>
        <w:rPr>
          <w:rFonts w:cs="Arial"/>
          <w:bCs/>
          <w:iCs/>
          <w:szCs w:val="24"/>
        </w:rPr>
        <w:t xml:space="preserve">A computer at </w:t>
      </w:r>
      <w:r w:rsidR="006C16E2">
        <w:rPr>
          <w:rFonts w:cs="Arial"/>
          <w:bCs/>
          <w:iCs/>
          <w:szCs w:val="24"/>
        </w:rPr>
        <w:t>its</w:t>
      </w:r>
      <w:r>
        <w:rPr>
          <w:rFonts w:cs="Arial"/>
          <w:bCs/>
          <w:iCs/>
          <w:szCs w:val="24"/>
        </w:rPr>
        <w:t xml:space="preserve"> most basic core works on information</w:t>
      </w:r>
      <w:r w:rsidR="00BE3A51">
        <w:rPr>
          <w:rFonts w:cs="Arial"/>
          <w:bCs/>
          <w:iCs/>
          <w:szCs w:val="24"/>
        </w:rPr>
        <w:t xml:space="preserve"> just like anything else</w:t>
      </w:r>
      <w:r>
        <w:rPr>
          <w:rFonts w:cs="Arial"/>
          <w:bCs/>
          <w:iCs/>
          <w:szCs w:val="24"/>
        </w:rPr>
        <w:t xml:space="preserve">, </w:t>
      </w:r>
      <w:r w:rsidR="00336D99">
        <w:rPr>
          <w:rFonts w:cs="Arial"/>
          <w:bCs/>
          <w:iCs/>
          <w:szCs w:val="24"/>
        </w:rPr>
        <w:t>a</w:t>
      </w:r>
      <w:r w:rsidR="00720AE1">
        <w:rPr>
          <w:rFonts w:cs="Arial"/>
          <w:bCs/>
          <w:iCs/>
          <w:szCs w:val="24"/>
        </w:rPr>
        <w:t xml:space="preserve"> way of keeping information is called storage, the way storage is stored</w:t>
      </w:r>
      <w:r w:rsidR="00BE3A51">
        <w:rPr>
          <w:rFonts w:cs="Arial"/>
          <w:bCs/>
          <w:iCs/>
          <w:szCs w:val="24"/>
        </w:rPr>
        <w:t>, in computers,</w:t>
      </w:r>
      <w:r w:rsidR="00720AE1">
        <w:rPr>
          <w:rFonts w:cs="Arial"/>
          <w:bCs/>
          <w:iCs/>
          <w:szCs w:val="24"/>
        </w:rPr>
        <w:t xml:space="preserve"> is in a sequence of zero’s and one’s, called bits</w:t>
      </w:r>
      <w:r>
        <w:rPr>
          <w:rFonts w:cs="Arial"/>
          <w:bCs/>
          <w:iCs/>
          <w:szCs w:val="24"/>
        </w:rPr>
        <w:t>.</w:t>
      </w:r>
      <w:r w:rsidR="00720AE1">
        <w:rPr>
          <w:rFonts w:cs="Arial"/>
          <w:bCs/>
          <w:iCs/>
          <w:szCs w:val="24"/>
        </w:rPr>
        <w:t xml:space="preserve"> Because we limit the computer to two possibilities we call it a base of 2 (0 &amp; 1).</w:t>
      </w:r>
    </w:p>
    <w:p w:rsidR="004961E2" w:rsidRDefault="004961E2">
      <w:pPr>
        <w:tabs>
          <w:tab w:val="clear" w:pos="360"/>
          <w:tab w:val="clear" w:pos="9360"/>
        </w:tabs>
        <w:rPr>
          <w:rFonts w:cs="Arial"/>
          <w:bCs/>
          <w:iCs/>
          <w:szCs w:val="24"/>
        </w:rPr>
      </w:pPr>
    </w:p>
    <w:p w:rsidR="00720AE1" w:rsidRDefault="009F6AD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(0)</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0</w:t>
      </w:r>
    </w:p>
    <w:p w:rsidR="00336D99" w:rsidRDefault="009F6AD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(1)</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1</w:t>
      </w:r>
    </w:p>
    <w:p w:rsidR="00336D99" w:rsidRDefault="009F6AD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(00)</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0</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(01)</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1</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(10)</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336D99">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2</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(11)</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3</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(000)</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sidR="00336D99">
        <w:rPr>
          <w:rFonts w:cs="Arial"/>
          <w:bCs/>
          <w:iCs/>
          <w:szCs w:val="24"/>
        </w:rPr>
        <w:t xml:space="preserve">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336D99">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0</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(001)</m:t>
            </m:r>
          </m:e>
          <m:sub>
            <m:r>
              <w:rPr>
                <w:rFonts w:ascii="Cambria Math" w:hAnsi="Cambria Math" w:cs="Arial"/>
                <w:szCs w:val="24"/>
              </w:rPr>
              <m:t>2</m:t>
            </m:r>
          </m:sub>
        </m:sSub>
      </m:oMath>
      <w:r w:rsidR="00336D99">
        <w:rPr>
          <w:rFonts w:cs="Arial"/>
          <w:bCs/>
          <w:iCs/>
          <w:szCs w:val="24"/>
        </w:rPr>
        <w:t xml:space="preserve"> =</w:t>
      </w:r>
      <w:r w:rsidR="00CC7B7C">
        <w:rPr>
          <w:rFonts w:cs="Arial"/>
          <w:bCs/>
          <w:iCs/>
          <w:szCs w:val="24"/>
        </w:rPr>
        <w:t xml:space="preserve">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sidR="00CC7B7C">
        <w:rPr>
          <w:rFonts w:cs="Arial"/>
          <w:bCs/>
          <w:iCs/>
          <w:szCs w:val="24"/>
        </w:rPr>
        <w:t xml:space="preserve">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CC7B7C">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CC7B7C">
        <w:rPr>
          <w:rFonts w:cs="Arial"/>
          <w:bCs/>
          <w:iCs/>
          <w:szCs w:val="24"/>
        </w:rPr>
        <w:t xml:space="preserve"> = 1</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(010)</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sidR="00CC7B7C">
        <w:rPr>
          <w:rFonts w:cs="Arial"/>
          <w:bCs/>
          <w:iCs/>
          <w:szCs w:val="24"/>
        </w:rPr>
        <w:t xml:space="preserve">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CC7B7C">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CC7B7C">
        <w:rPr>
          <w:rFonts w:cs="Arial"/>
          <w:bCs/>
          <w:iCs/>
          <w:szCs w:val="24"/>
        </w:rPr>
        <w:t xml:space="preserve"> = 2</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(011)</m:t>
            </m:r>
          </m:e>
          <m:sub>
            <m:r>
              <w:rPr>
                <w:rFonts w:ascii="Cambria Math" w:hAnsi="Cambria Math" w:cs="Arial"/>
                <w:szCs w:val="24"/>
              </w:rPr>
              <m:t>2</m:t>
            </m:r>
          </m:sub>
        </m:sSub>
      </m:oMath>
      <w:r w:rsidR="00336D99">
        <w:rPr>
          <w:rFonts w:cs="Arial"/>
          <w:bCs/>
          <w:iCs/>
          <w:szCs w:val="24"/>
        </w:rPr>
        <w:t xml:space="preserve"> </w:t>
      </w:r>
      <w:r w:rsidR="00CC7B7C">
        <w:rPr>
          <w:rFonts w:cs="Arial"/>
          <w:bCs/>
          <w:iCs/>
          <w:szCs w:val="24"/>
        </w:rPr>
        <w:t xml:space="preserve">=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sidR="00CC7B7C">
        <w:rPr>
          <w:rFonts w:cs="Arial"/>
          <w:bCs/>
          <w:iCs/>
          <w:szCs w:val="24"/>
        </w:rPr>
        <w:t xml:space="preserve">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CC7B7C">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CC7B7C">
        <w:rPr>
          <w:rFonts w:cs="Arial"/>
          <w:bCs/>
          <w:iCs/>
          <w:szCs w:val="24"/>
        </w:rPr>
        <w:t xml:space="preserve"> = 3</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(100)</m:t>
            </m:r>
          </m:e>
          <m:sub>
            <m:r>
              <w:rPr>
                <w:rFonts w:ascii="Cambria Math" w:hAnsi="Cambria Math" w:cs="Arial"/>
                <w:szCs w:val="24"/>
              </w:rPr>
              <m:t>2</m:t>
            </m:r>
          </m:sub>
        </m:sSub>
      </m:oMath>
      <w:r w:rsidR="00336D99">
        <w:rPr>
          <w:rFonts w:cs="Arial"/>
          <w:bCs/>
          <w:iCs/>
          <w:szCs w:val="24"/>
        </w:rPr>
        <w:t xml:space="preserve"> =</w:t>
      </w:r>
      <w:r w:rsidR="00CC7B7C">
        <w:rPr>
          <w:rFonts w:cs="Arial"/>
          <w:bCs/>
          <w:iCs/>
          <w:szCs w:val="24"/>
        </w:rPr>
        <w:t xml:space="preserve">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sidR="00CC7B7C">
        <w:rPr>
          <w:rFonts w:cs="Arial"/>
          <w:bCs/>
          <w:iCs/>
          <w:szCs w:val="24"/>
        </w:rPr>
        <w:t xml:space="preserve">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CC7B7C">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CC7B7C">
        <w:rPr>
          <w:rFonts w:cs="Arial"/>
          <w:bCs/>
          <w:iCs/>
          <w:szCs w:val="24"/>
        </w:rPr>
        <w:t xml:space="preserve"> = 4</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(101)</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sidR="00336D99">
        <w:rPr>
          <w:rFonts w:cs="Arial"/>
          <w:bCs/>
          <w:iCs/>
          <w:szCs w:val="24"/>
        </w:rPr>
        <w:t xml:space="preserve">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w:t>
      </w:r>
      <w:r w:rsidR="00CC7B7C">
        <w:rPr>
          <w:rFonts w:cs="Arial"/>
          <w:bCs/>
          <w:iCs/>
          <w:szCs w:val="24"/>
        </w:rPr>
        <w:t>5</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(110)</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sidR="00336D99">
        <w:rPr>
          <w:rFonts w:cs="Arial"/>
          <w:bCs/>
          <w:iCs/>
          <w:szCs w:val="24"/>
        </w:rPr>
        <w:t xml:space="preserve">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336D99">
        <w:rPr>
          <w:rFonts w:cs="Arial"/>
          <w:bCs/>
          <w:iCs/>
          <w:szCs w:val="24"/>
        </w:rPr>
        <w:t xml:space="preserve"> + </w:t>
      </w:r>
      <m:oMath>
        <m:r>
          <w:rPr>
            <w:rFonts w:ascii="Cambria Math" w:hAnsi="Cambria Math" w:cs="Arial"/>
            <w:szCs w:val="24"/>
          </w:rPr>
          <m:t xml:space="preserve">0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w:t>
      </w:r>
      <w:r w:rsidR="00CC7B7C">
        <w:rPr>
          <w:rFonts w:cs="Arial"/>
          <w:bCs/>
          <w:iCs/>
          <w:szCs w:val="24"/>
        </w:rPr>
        <w:t>6</w:t>
      </w:r>
    </w:p>
    <w:p w:rsidR="00336D99" w:rsidRDefault="009F6AD9" w:rsidP="00336D9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(111)</m:t>
            </m:r>
          </m:e>
          <m:sub>
            <m:r>
              <w:rPr>
                <w:rFonts w:ascii="Cambria Math" w:hAnsi="Cambria Math" w:cs="Arial"/>
                <w:szCs w:val="24"/>
              </w:rPr>
              <m:t>2</m:t>
            </m:r>
          </m:sub>
        </m:sSub>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sidR="00336D99">
        <w:rPr>
          <w:rFonts w:cs="Arial"/>
          <w:bCs/>
          <w:iCs/>
          <w:szCs w:val="24"/>
        </w:rPr>
        <w:t xml:space="preserve">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336D99">
        <w:rPr>
          <w:rFonts w:cs="Arial"/>
          <w:bCs/>
          <w:iCs/>
          <w:szCs w:val="24"/>
        </w:rPr>
        <w:t xml:space="preserve"> + </w:t>
      </w:r>
      <m:oMath>
        <m:r>
          <w:rPr>
            <w:rFonts w:ascii="Cambria Math" w:hAnsi="Cambria Math" w:cs="Arial"/>
            <w:szCs w:val="24"/>
          </w:rPr>
          <m:t xml:space="preserve">1 x </m:t>
        </m:r>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336D99">
        <w:rPr>
          <w:rFonts w:cs="Arial"/>
          <w:bCs/>
          <w:iCs/>
          <w:szCs w:val="24"/>
        </w:rPr>
        <w:t xml:space="preserve"> = </w:t>
      </w:r>
      <w:r w:rsidR="00CC7B7C">
        <w:rPr>
          <w:rFonts w:cs="Arial"/>
          <w:bCs/>
          <w:iCs/>
          <w:szCs w:val="24"/>
        </w:rPr>
        <w:t>7</w:t>
      </w:r>
    </w:p>
    <w:p w:rsidR="00336D99" w:rsidRDefault="00336D99">
      <w:pPr>
        <w:tabs>
          <w:tab w:val="clear" w:pos="360"/>
          <w:tab w:val="clear" w:pos="9360"/>
        </w:tabs>
        <w:rPr>
          <w:rFonts w:cs="Arial"/>
          <w:bCs/>
          <w:iCs/>
          <w:szCs w:val="24"/>
        </w:rPr>
      </w:pPr>
    </w:p>
    <w:p w:rsidR="004961E2" w:rsidRDefault="00CC7B7C">
      <w:pPr>
        <w:tabs>
          <w:tab w:val="clear" w:pos="360"/>
          <w:tab w:val="clear" w:pos="9360"/>
        </w:tabs>
        <w:rPr>
          <w:rFonts w:cs="Arial"/>
          <w:bCs/>
          <w:iCs/>
          <w:szCs w:val="24"/>
        </w:rPr>
      </w:pPr>
      <w:r>
        <w:rPr>
          <w:rFonts w:cs="Arial"/>
          <w:bCs/>
          <w:iCs/>
          <w:szCs w:val="24"/>
        </w:rPr>
        <w:t>You see, if you use one piece of information, you can only have zero or one</w:t>
      </w:r>
      <w:r w:rsidR="003206AF">
        <w:rPr>
          <w:rFonts w:cs="Arial"/>
          <w:bCs/>
          <w:iCs/>
          <w:szCs w:val="24"/>
        </w:rPr>
        <w:t xml:space="preserve"> {0, 1}</w:t>
      </w:r>
      <w:r>
        <w:rPr>
          <w:rFonts w:cs="Arial"/>
          <w:bCs/>
          <w:iCs/>
          <w:szCs w:val="24"/>
        </w:rPr>
        <w:t xml:space="preserve">, because you use only one piece of information that consist of two possibilities. </w:t>
      </w:r>
    </w:p>
    <w:p w:rsidR="004961E2" w:rsidRDefault="00CC7B7C" w:rsidP="004961E2">
      <w:pPr>
        <w:tabs>
          <w:tab w:val="clear" w:pos="360"/>
          <w:tab w:val="clear" w:pos="9360"/>
        </w:tabs>
        <w:rPr>
          <w:rFonts w:cs="Arial"/>
          <w:bCs/>
          <w:iCs/>
          <w:szCs w:val="24"/>
        </w:rPr>
      </w:pPr>
      <w:r>
        <w:rPr>
          <w:rFonts w:cs="Arial"/>
          <w:bCs/>
          <w:iCs/>
          <w:szCs w:val="24"/>
        </w:rPr>
        <w:t>If you use 2 pieces of information that consists of either 1 or 0, you have 2 times 2 possibilities which is four possible pieces of information</w:t>
      </w:r>
      <w:r w:rsidR="003206AF">
        <w:rPr>
          <w:rFonts w:cs="Arial"/>
          <w:bCs/>
          <w:iCs/>
          <w:szCs w:val="24"/>
        </w:rPr>
        <w:t xml:space="preserve"> {0, 1, 2, 3}</w:t>
      </w:r>
      <w:r>
        <w:rPr>
          <w:rFonts w:cs="Arial"/>
          <w:bCs/>
          <w:iCs/>
          <w:szCs w:val="24"/>
        </w:rPr>
        <w:t xml:space="preserve">. If you use 3 pieces of information that consist of </w:t>
      </w:r>
      <w:r w:rsidR="004961E2">
        <w:rPr>
          <w:rFonts w:cs="Arial"/>
          <w:bCs/>
          <w:iCs/>
          <w:szCs w:val="24"/>
        </w:rPr>
        <w:t xml:space="preserve">two possibilities, you have 2 x 2 x 2, which is 8 possibilities (0,1,2,3,4,5,6,7). You can see the pattern, can you? Hint, it has to do with exponentials. </w:t>
      </w:r>
    </w:p>
    <w:p w:rsidR="004961E2" w:rsidRDefault="004961E2" w:rsidP="004961E2">
      <w:pPr>
        <w:tabs>
          <w:tab w:val="clear" w:pos="360"/>
          <w:tab w:val="clear" w:pos="9360"/>
        </w:tabs>
        <w:rPr>
          <w:rFonts w:cs="Arial"/>
          <w:bCs/>
          <w:iCs/>
          <w:szCs w:val="24"/>
        </w:rPr>
      </w:pPr>
    </w:p>
    <w:p w:rsidR="004961E2" w:rsidRDefault="004961E2" w:rsidP="004961E2">
      <w:pPr>
        <w:tabs>
          <w:tab w:val="clear" w:pos="360"/>
          <w:tab w:val="clear" w:pos="9360"/>
        </w:tabs>
        <w:rPr>
          <w:rFonts w:cs="Arial"/>
          <w:bCs/>
          <w:iCs/>
          <w:szCs w:val="24"/>
        </w:rPr>
      </w:pPr>
      <w:r>
        <w:rPr>
          <w:rFonts w:cs="Arial"/>
          <w:bCs/>
          <w:iCs/>
          <w:szCs w:val="24"/>
        </w:rPr>
        <w:t>If it uses two pieces of information, it means it has a base</w:t>
      </w:r>
      <w:r w:rsidR="00BE3A51">
        <w:rPr>
          <w:rFonts w:cs="Arial"/>
          <w:bCs/>
          <w:iCs/>
          <w:szCs w:val="24"/>
        </w:rPr>
        <w:t xml:space="preserve"> of</w:t>
      </w:r>
      <w:r>
        <w:rPr>
          <w:rFonts w:cs="Arial"/>
          <w:bCs/>
          <w:iCs/>
          <w:szCs w:val="24"/>
        </w:rPr>
        <w:t xml:space="preserve"> two.</w:t>
      </w:r>
      <w:r>
        <w:rPr>
          <w:rFonts w:cs="Arial"/>
          <w:bCs/>
          <w:iCs/>
          <w:szCs w:val="24"/>
        </w:rPr>
        <w:br/>
        <w:t>The amount of information</w:t>
      </w:r>
      <w:r w:rsidR="00551A30">
        <w:rPr>
          <w:rFonts w:cs="Arial"/>
          <w:bCs/>
          <w:iCs/>
          <w:szCs w:val="24"/>
        </w:rPr>
        <w:t xml:space="preserve"> given</w:t>
      </w:r>
      <w:r>
        <w:rPr>
          <w:rFonts w:cs="Arial"/>
          <w:bCs/>
          <w:iCs/>
          <w:szCs w:val="24"/>
        </w:rPr>
        <w:t xml:space="preserve"> is the exponent.</w:t>
      </w:r>
    </w:p>
    <w:p w:rsidR="004961E2" w:rsidRDefault="009F6AD9" w:rsidP="004961E2">
      <w:pPr>
        <w:tabs>
          <w:tab w:val="clear" w:pos="360"/>
          <w:tab w:val="clear" w:pos="9360"/>
        </w:tabs>
        <w:rPr>
          <w:rFonts w:cs="Arial"/>
          <w:bCs/>
          <w:iCs/>
          <w:szCs w:val="24"/>
        </w:rPr>
      </w:pPr>
      <m:oMath>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0</m:t>
            </m:r>
          </m:sup>
        </m:sSup>
      </m:oMath>
      <w:r w:rsidR="00BE3A51">
        <w:rPr>
          <w:rFonts w:cs="Arial"/>
          <w:bCs/>
          <w:iCs/>
          <w:szCs w:val="24"/>
        </w:rPr>
        <w:t xml:space="preserve"> = 1 (Not giving information is in a way information itself, you can say we give zero information about two possibilities, </w:t>
      </w:r>
      <w:r w:rsidR="00F029CC">
        <w:rPr>
          <w:rFonts w:cs="Arial"/>
          <w:bCs/>
          <w:iCs/>
          <w:szCs w:val="24"/>
        </w:rPr>
        <w:t xml:space="preserve">but it’s </w:t>
      </w:r>
      <w:r w:rsidR="00C65C31">
        <w:rPr>
          <w:rFonts w:cs="Arial"/>
          <w:bCs/>
          <w:iCs/>
          <w:szCs w:val="24"/>
        </w:rPr>
        <w:t>information</w:t>
      </w:r>
      <w:r w:rsidR="00F029CC">
        <w:rPr>
          <w:rFonts w:cs="Arial"/>
          <w:bCs/>
          <w:iCs/>
          <w:szCs w:val="24"/>
        </w:rPr>
        <w:t xml:space="preserve"> nonetheless</w:t>
      </w:r>
      <w:r w:rsidR="00BE3A51">
        <w:rPr>
          <w:rFonts w:cs="Arial"/>
          <w:bCs/>
          <w:iCs/>
          <w:szCs w:val="24"/>
        </w:rPr>
        <w:t>)</w:t>
      </w:r>
    </w:p>
    <w:p w:rsidR="0025211F" w:rsidRDefault="009F6AD9" w:rsidP="0025211F">
      <w:pPr>
        <w:tabs>
          <w:tab w:val="clear" w:pos="360"/>
          <w:tab w:val="clear" w:pos="9360"/>
        </w:tabs>
        <w:rPr>
          <w:rFonts w:cs="Arial"/>
          <w:bCs/>
          <w:iCs/>
          <w:szCs w:val="24"/>
        </w:rPr>
      </w:pPr>
      <m:oMath>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1</m:t>
            </m:r>
          </m:sup>
        </m:sSup>
      </m:oMath>
      <w:r w:rsidR="0025211F">
        <w:rPr>
          <w:rFonts w:cs="Arial"/>
          <w:bCs/>
          <w:iCs/>
          <w:szCs w:val="24"/>
        </w:rPr>
        <w:t xml:space="preserve"> = 2 (We give one information of two, so two possibilities)</w:t>
      </w:r>
    </w:p>
    <w:p w:rsidR="0025211F" w:rsidRPr="00BE3A51" w:rsidRDefault="009F6AD9" w:rsidP="0025211F">
      <w:pPr>
        <w:tabs>
          <w:tab w:val="clear" w:pos="360"/>
          <w:tab w:val="clear" w:pos="9360"/>
        </w:tabs>
        <w:rPr>
          <w:rFonts w:cs="Arial"/>
          <w:bCs/>
          <w:iCs/>
          <w:szCs w:val="24"/>
        </w:rPr>
      </w:pPr>
      <m:oMath>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sidR="0025211F">
        <w:rPr>
          <w:rFonts w:cs="Arial"/>
          <w:bCs/>
          <w:iCs/>
          <w:szCs w:val="24"/>
        </w:rPr>
        <w:t xml:space="preserve"> = 4 (We give two information of two, so four possibilities)</w:t>
      </w:r>
    </w:p>
    <w:p w:rsidR="0025211F" w:rsidRPr="00BE3A51" w:rsidRDefault="009F6AD9" w:rsidP="0025211F">
      <w:pPr>
        <w:tabs>
          <w:tab w:val="clear" w:pos="360"/>
          <w:tab w:val="clear" w:pos="9360"/>
        </w:tabs>
        <w:rPr>
          <w:rFonts w:cs="Arial"/>
          <w:bCs/>
          <w:iCs/>
          <w:szCs w:val="24"/>
        </w:rPr>
      </w:pPr>
      <m:oMath>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3</m:t>
            </m:r>
          </m:sup>
        </m:sSup>
      </m:oMath>
      <w:r w:rsidR="0025211F">
        <w:rPr>
          <w:rFonts w:cs="Arial"/>
          <w:bCs/>
          <w:iCs/>
          <w:szCs w:val="24"/>
        </w:rPr>
        <w:t xml:space="preserve"> = 8 (We give three information of two, so eight possibilities)</w:t>
      </w:r>
    </w:p>
    <w:p w:rsidR="0025211F" w:rsidRDefault="009F6AD9" w:rsidP="0025211F">
      <w:pPr>
        <w:tabs>
          <w:tab w:val="clear" w:pos="360"/>
          <w:tab w:val="clear" w:pos="9360"/>
        </w:tabs>
        <w:rPr>
          <w:rFonts w:cs="Arial"/>
          <w:bCs/>
          <w:iCs/>
          <w:szCs w:val="24"/>
        </w:rPr>
      </w:pPr>
      <m:oMath>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4</m:t>
            </m:r>
          </m:sup>
        </m:sSup>
      </m:oMath>
      <w:r w:rsidR="0025211F">
        <w:rPr>
          <w:rFonts w:cs="Arial"/>
          <w:bCs/>
          <w:iCs/>
          <w:szCs w:val="24"/>
        </w:rPr>
        <w:t xml:space="preserve"> = 16 (We give four information of two, so sixteen possibilities)</w:t>
      </w:r>
    </w:p>
    <w:p w:rsidR="0025211F" w:rsidRPr="00BE3A51" w:rsidRDefault="0025211F" w:rsidP="0025211F">
      <w:pPr>
        <w:tabs>
          <w:tab w:val="clear" w:pos="360"/>
          <w:tab w:val="clear" w:pos="9360"/>
        </w:tabs>
        <w:rPr>
          <w:rFonts w:cs="Arial"/>
          <w:bCs/>
          <w:iCs/>
          <w:szCs w:val="24"/>
        </w:rPr>
      </w:pPr>
      <w:r>
        <w:rPr>
          <w:rFonts w:cs="Arial"/>
          <w:bCs/>
          <w:iCs/>
          <w:szCs w:val="24"/>
        </w:rPr>
        <w:t>Etc.</w:t>
      </w:r>
    </w:p>
    <w:p w:rsidR="0025211F" w:rsidRDefault="0025211F" w:rsidP="0025211F">
      <w:pPr>
        <w:tabs>
          <w:tab w:val="clear" w:pos="360"/>
          <w:tab w:val="clear" w:pos="9360"/>
        </w:tabs>
        <w:rPr>
          <w:rFonts w:cs="Arial"/>
          <w:bCs/>
          <w:iCs/>
          <w:szCs w:val="24"/>
        </w:rPr>
      </w:pPr>
    </w:p>
    <w:p w:rsidR="002545F9" w:rsidRDefault="002545F9">
      <w:pPr>
        <w:tabs>
          <w:tab w:val="clear" w:pos="360"/>
          <w:tab w:val="clear" w:pos="9360"/>
        </w:tabs>
      </w:pPr>
      <w:r>
        <w:br w:type="page"/>
      </w:r>
    </w:p>
    <w:p w:rsidR="002545F9" w:rsidRDefault="002545F9" w:rsidP="006C16E2"/>
    <w:p w:rsidR="006C16E2" w:rsidRPr="0010005D" w:rsidRDefault="002545F9" w:rsidP="006C16E2">
      <w:r>
        <w:rPr>
          <w:noProof/>
        </w:rPr>
        <w:drawing>
          <wp:inline distT="0" distB="0" distL="0" distR="0">
            <wp:extent cx="5722620" cy="5722620"/>
            <wp:effectExtent l="0" t="0" r="0" b="0"/>
            <wp:docPr id="5" name="Picture 5" descr="C:\Users\gabsi\Desktop\dnahe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si\Desktop\dnaheli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r w:rsidR="006C16E2" w:rsidRPr="0010005D">
        <w:t>The DNA consist of multiple copies of a single basic unit, the nucleotide, which comes in four forms:</w:t>
      </w:r>
      <w:r w:rsidR="006C16E2">
        <w:t xml:space="preserve"> </w:t>
      </w:r>
      <w:r w:rsidR="006C16E2" w:rsidRPr="0010005D">
        <w:t>Adenine (A)</w:t>
      </w:r>
      <w:r w:rsidR="006C16E2">
        <w:t xml:space="preserve">, </w:t>
      </w:r>
      <w:r w:rsidR="006C16E2" w:rsidRPr="0010005D">
        <w:t>Thymine (T)</w:t>
      </w:r>
      <w:r w:rsidR="006C16E2">
        <w:t xml:space="preserve">, </w:t>
      </w:r>
      <w:r w:rsidR="006C16E2" w:rsidRPr="0010005D">
        <w:t>Guanine (G)</w:t>
      </w:r>
      <w:r w:rsidR="006C16E2">
        <w:t xml:space="preserve">, </w:t>
      </w:r>
      <w:r w:rsidR="006C16E2" w:rsidRPr="0010005D">
        <w:t>Cytosine (C)</w:t>
      </w:r>
    </w:p>
    <w:p w:rsidR="006C16E2" w:rsidRDefault="00482397" w:rsidP="006C16E2">
      <w:r w:rsidRPr="0010005D">
        <w:t>A fit</w:t>
      </w:r>
      <w:r w:rsidR="006C16E2" w:rsidRPr="0010005D">
        <w:t xml:space="preserve"> with T and G with C.</w:t>
      </w:r>
    </w:p>
    <w:p w:rsidR="002545F9" w:rsidRPr="0010005D" w:rsidRDefault="002545F9" w:rsidP="006C16E2"/>
    <w:p w:rsidR="0025211F" w:rsidRDefault="006C16E2" w:rsidP="006C16E2">
      <w:pPr>
        <w:tabs>
          <w:tab w:val="clear" w:pos="360"/>
          <w:tab w:val="clear" w:pos="9360"/>
        </w:tabs>
      </w:pPr>
      <w:r w:rsidRPr="0010005D">
        <w:t>The DNA molecule consists</w:t>
      </w:r>
      <w:r>
        <w:t xml:space="preserve"> of A-T and G-C pairs in a double helix structure with the two molecular chains running in opposite direction. Why opposite directions? For procreation. When cells </w:t>
      </w:r>
      <w:r w:rsidR="001E32D8">
        <w:t>copy themselves</w:t>
      </w:r>
      <w:r>
        <w:t>, they copy the DNA along it</w:t>
      </w:r>
      <w:r w:rsidR="00482397">
        <w:t xml:space="preserve">. </w:t>
      </w:r>
      <w:r>
        <w:t xml:space="preserve">When you go to the bedding room, you roll the dice and share each other DNA, that process is random, at least as random as it can be and tries to get the best </w:t>
      </w:r>
      <w:r w:rsidR="00587B43">
        <w:t xml:space="preserve">physical </w:t>
      </w:r>
      <w:r>
        <w:t xml:space="preserve">version of the </w:t>
      </w:r>
      <w:r w:rsidR="00587B43">
        <w:t>two-species</w:t>
      </w:r>
      <w:r>
        <w:t xml:space="preserve"> combined. And now I will blow your mind again by giving you a revelation</w:t>
      </w:r>
      <w:r w:rsidR="00587B43">
        <w:t xml:space="preserve"> and hopefully </w:t>
      </w:r>
      <w:r w:rsidR="00C65C31">
        <w:t>delete</w:t>
      </w:r>
      <w:r w:rsidR="00587B43">
        <w:t xml:space="preserve"> racism, discrimination and known myth</w:t>
      </w:r>
      <w:r w:rsidR="00C65C31">
        <w:t>s</w:t>
      </w:r>
      <w:r w:rsidR="00587B43">
        <w:t xml:space="preserve"> about the so-called Human</w:t>
      </w:r>
      <w:r w:rsidR="00221782">
        <w:t xml:space="preserve"> species</w:t>
      </w:r>
      <w:r>
        <w:t>.</w:t>
      </w:r>
      <w:r w:rsidR="00587B43">
        <w:t xml:space="preserve"> Again, DNA is information about your physical body, your machine, it contains necessary information for the development of the human body. But that’s all it does. It’s Finite. </w:t>
      </w:r>
    </w:p>
    <w:p w:rsidR="00E53136" w:rsidRPr="00BE3A51" w:rsidRDefault="00E53136" w:rsidP="006C16E2">
      <w:pPr>
        <w:tabs>
          <w:tab w:val="clear" w:pos="360"/>
          <w:tab w:val="clear" w:pos="9360"/>
        </w:tabs>
        <w:rPr>
          <w:rFonts w:cs="Arial"/>
          <w:bCs/>
          <w:iCs/>
          <w:szCs w:val="24"/>
        </w:rPr>
      </w:pPr>
    </w:p>
    <w:p w:rsidR="00E53136" w:rsidRDefault="009F6AD9" w:rsidP="00E53136">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(A)</m:t>
            </m:r>
          </m:e>
          <m:sub>
            <m:r>
              <w:rPr>
                <w:rFonts w:ascii="Cambria Math" w:hAnsi="Cambria Math" w:cs="Arial"/>
                <w:szCs w:val="24"/>
              </w:rPr>
              <m:t>4</m:t>
            </m:r>
          </m:sub>
        </m:sSub>
      </m:oMath>
      <w:r w:rsidR="00E53136">
        <w:rPr>
          <w:rFonts w:cs="Arial"/>
          <w:bCs/>
          <w:iCs/>
          <w:szCs w:val="24"/>
        </w:rPr>
        <w:t xml:space="preserve"> = A</w:t>
      </w:r>
      <w:r w:rsidR="006F03A1">
        <w:rPr>
          <w:rFonts w:cs="Arial"/>
          <w:bCs/>
          <w:iCs/>
          <w:szCs w:val="24"/>
        </w:rPr>
        <w:t xml:space="preserve"> out of 4</w:t>
      </w:r>
      <w:r w:rsidR="00F70574">
        <w:rPr>
          <w:rFonts w:cs="Arial"/>
          <w:bCs/>
          <w:iCs/>
          <w:szCs w:val="24"/>
        </w:rPr>
        <w:t xml:space="preserve"> possibilities</w:t>
      </w:r>
    </w:p>
    <w:p w:rsidR="00E53136" w:rsidRDefault="009F6AD9" w:rsidP="00E53136">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(T)</m:t>
            </m:r>
          </m:e>
          <m:sub>
            <m:r>
              <w:rPr>
                <w:rFonts w:ascii="Cambria Math" w:hAnsi="Cambria Math" w:cs="Arial"/>
                <w:szCs w:val="24"/>
              </w:rPr>
              <m:t>4</m:t>
            </m:r>
          </m:sub>
        </m:sSub>
      </m:oMath>
      <w:r w:rsidR="00E53136">
        <w:rPr>
          <w:rFonts w:cs="Arial"/>
          <w:bCs/>
          <w:iCs/>
          <w:szCs w:val="24"/>
        </w:rPr>
        <w:t xml:space="preserve"> = T</w:t>
      </w:r>
      <w:r w:rsidR="006F03A1">
        <w:rPr>
          <w:rFonts w:cs="Arial"/>
          <w:bCs/>
          <w:iCs/>
          <w:szCs w:val="24"/>
        </w:rPr>
        <w:t xml:space="preserve"> out of 4</w:t>
      </w:r>
      <w:r w:rsidR="00F70574">
        <w:rPr>
          <w:rFonts w:cs="Arial"/>
          <w:bCs/>
          <w:iCs/>
          <w:szCs w:val="24"/>
        </w:rPr>
        <w:t xml:space="preserve"> possibilities</w:t>
      </w:r>
    </w:p>
    <w:p w:rsidR="00E53136" w:rsidRDefault="009F6AD9" w:rsidP="00E53136">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(C)</m:t>
            </m:r>
          </m:e>
          <m:sub>
            <m:r>
              <w:rPr>
                <w:rFonts w:ascii="Cambria Math" w:hAnsi="Cambria Math" w:cs="Arial"/>
                <w:szCs w:val="24"/>
              </w:rPr>
              <m:t>4</m:t>
            </m:r>
          </m:sub>
        </m:sSub>
      </m:oMath>
      <w:r w:rsidR="00E53136">
        <w:rPr>
          <w:rFonts w:cs="Arial"/>
          <w:bCs/>
          <w:iCs/>
          <w:szCs w:val="24"/>
        </w:rPr>
        <w:t xml:space="preserve"> = C</w:t>
      </w:r>
      <w:r w:rsidR="006F03A1">
        <w:rPr>
          <w:rFonts w:cs="Arial"/>
          <w:bCs/>
          <w:iCs/>
          <w:szCs w:val="24"/>
        </w:rPr>
        <w:t xml:space="preserve"> out of 4</w:t>
      </w:r>
      <w:r w:rsidR="00F70574">
        <w:rPr>
          <w:rFonts w:cs="Arial"/>
          <w:bCs/>
          <w:iCs/>
          <w:szCs w:val="24"/>
        </w:rPr>
        <w:t xml:space="preserve"> possibilities</w:t>
      </w:r>
    </w:p>
    <w:p w:rsidR="00E53136" w:rsidRDefault="009F6AD9" w:rsidP="00E53136">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(G)</m:t>
            </m:r>
          </m:e>
          <m:sub>
            <m:r>
              <w:rPr>
                <w:rFonts w:ascii="Cambria Math" w:hAnsi="Cambria Math" w:cs="Arial"/>
                <w:szCs w:val="24"/>
              </w:rPr>
              <m:t>4</m:t>
            </m:r>
          </m:sub>
        </m:sSub>
      </m:oMath>
      <w:r w:rsidR="00E53136">
        <w:rPr>
          <w:rFonts w:cs="Arial"/>
          <w:bCs/>
          <w:iCs/>
          <w:szCs w:val="24"/>
        </w:rPr>
        <w:t xml:space="preserve"> = G</w:t>
      </w:r>
      <w:r w:rsidR="006F03A1">
        <w:rPr>
          <w:rFonts w:cs="Arial"/>
          <w:bCs/>
          <w:iCs/>
          <w:szCs w:val="24"/>
        </w:rPr>
        <w:t xml:space="preserve"> out of 4</w:t>
      </w:r>
      <w:r w:rsidR="00F70574">
        <w:rPr>
          <w:rFonts w:cs="Arial"/>
          <w:bCs/>
          <w:iCs/>
          <w:szCs w:val="24"/>
        </w:rPr>
        <w:t xml:space="preserve"> possibilities</w:t>
      </w:r>
    </w:p>
    <w:p w:rsidR="00E53136" w:rsidRDefault="00E53136" w:rsidP="00E53136">
      <w:pPr>
        <w:tabs>
          <w:tab w:val="clear" w:pos="360"/>
          <w:tab w:val="clear" w:pos="9360"/>
        </w:tabs>
        <w:rPr>
          <w:rFonts w:cs="Arial"/>
          <w:bCs/>
          <w:iCs/>
          <w:szCs w:val="24"/>
        </w:rPr>
      </w:pPr>
    </w:p>
    <w:p w:rsidR="00E53136" w:rsidRDefault="009F6AD9" w:rsidP="00E53136">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(AA)</m:t>
            </m:r>
          </m:e>
          <m:sub>
            <m:r>
              <w:rPr>
                <w:rFonts w:ascii="Cambria Math" w:hAnsi="Cambria Math" w:cs="Arial"/>
                <w:szCs w:val="24"/>
              </w:rPr>
              <m:t>4</m:t>
            </m:r>
          </m:sub>
        </m:sSub>
      </m:oMath>
      <w:r w:rsidR="00E53136">
        <w:rPr>
          <w:rFonts w:cs="Arial"/>
          <w:bCs/>
          <w:iCs/>
          <w:szCs w:val="24"/>
        </w:rPr>
        <w:t xml:space="preserve"> = AA</w:t>
      </w:r>
      <w:r w:rsidR="00F70574">
        <w:rPr>
          <w:rFonts w:cs="Arial"/>
          <w:bCs/>
          <w:iCs/>
          <w:szCs w:val="24"/>
        </w:rPr>
        <w:t xml:space="preserve"> out of 16 possibilities</w:t>
      </w:r>
    </w:p>
    <w:p w:rsidR="00E53136" w:rsidRDefault="009F6AD9" w:rsidP="00E53136">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(AT)</m:t>
            </m:r>
          </m:e>
          <m:sub>
            <m:r>
              <w:rPr>
                <w:rFonts w:ascii="Cambria Math" w:hAnsi="Cambria Math" w:cs="Arial"/>
                <w:szCs w:val="24"/>
              </w:rPr>
              <m:t>4</m:t>
            </m:r>
          </m:sub>
        </m:sSub>
      </m:oMath>
      <w:r w:rsidR="00E53136">
        <w:rPr>
          <w:rFonts w:cs="Arial"/>
          <w:bCs/>
          <w:iCs/>
          <w:szCs w:val="24"/>
        </w:rPr>
        <w:t xml:space="preserve"> = AT</w:t>
      </w:r>
      <w:r w:rsidR="00F70574">
        <w:rPr>
          <w:rFonts w:cs="Arial"/>
          <w:bCs/>
          <w:iCs/>
          <w:szCs w:val="24"/>
        </w:rPr>
        <w:t xml:space="preserve"> out of 16 possibilities</w:t>
      </w:r>
    </w:p>
    <w:p w:rsidR="00564D08" w:rsidRDefault="009F6AD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(AC)</m:t>
            </m:r>
          </m:e>
          <m:sub>
            <m:r>
              <w:rPr>
                <w:rFonts w:ascii="Cambria Math" w:hAnsi="Cambria Math" w:cs="Arial"/>
                <w:szCs w:val="24"/>
              </w:rPr>
              <m:t>4</m:t>
            </m:r>
          </m:sub>
        </m:sSub>
      </m:oMath>
      <w:r w:rsidR="00564D08">
        <w:rPr>
          <w:rFonts w:cs="Arial"/>
          <w:bCs/>
          <w:iCs/>
          <w:szCs w:val="24"/>
        </w:rPr>
        <w:t xml:space="preserve"> = AC</w:t>
      </w:r>
      <w:r w:rsidR="00F70574">
        <w:rPr>
          <w:rFonts w:cs="Arial"/>
          <w:bCs/>
          <w:iCs/>
          <w:szCs w:val="24"/>
        </w:rPr>
        <w:t xml:space="preserve"> out of 16 possibilities</w:t>
      </w:r>
    </w:p>
    <w:p w:rsidR="00564D08" w:rsidRDefault="009F6AD9">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(AG)</m:t>
            </m:r>
          </m:e>
          <m:sub>
            <m:r>
              <w:rPr>
                <w:rFonts w:ascii="Cambria Math" w:hAnsi="Cambria Math" w:cs="Arial"/>
                <w:szCs w:val="24"/>
              </w:rPr>
              <m:t>4</m:t>
            </m:r>
          </m:sub>
        </m:sSub>
      </m:oMath>
      <w:r w:rsidR="00564D08">
        <w:rPr>
          <w:rFonts w:cs="Arial"/>
          <w:bCs/>
          <w:iCs/>
          <w:szCs w:val="24"/>
        </w:rPr>
        <w:t xml:space="preserve"> = AG</w:t>
      </w:r>
      <w:r w:rsidR="00F70574">
        <w:rPr>
          <w:rFonts w:cs="Arial"/>
          <w:bCs/>
          <w:iCs/>
          <w:szCs w:val="24"/>
        </w:rPr>
        <w:t xml:space="preserve"> out of 16 possibilities</w:t>
      </w:r>
    </w:p>
    <w:p w:rsidR="00564D08" w:rsidRDefault="00564D08">
      <w:pPr>
        <w:tabs>
          <w:tab w:val="clear" w:pos="360"/>
          <w:tab w:val="clear" w:pos="9360"/>
        </w:tabs>
        <w:rPr>
          <w:rFonts w:cs="Arial"/>
          <w:bCs/>
          <w:iCs/>
          <w:szCs w:val="24"/>
        </w:rPr>
      </w:pP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(TT)</m:t>
            </m:r>
          </m:e>
          <m:sub>
            <m:r>
              <w:rPr>
                <w:rFonts w:ascii="Cambria Math" w:hAnsi="Cambria Math" w:cs="Arial"/>
                <w:szCs w:val="24"/>
              </w:rPr>
              <m:t>4</m:t>
            </m:r>
          </m:sub>
        </m:sSub>
      </m:oMath>
      <w:r w:rsidR="00564D08">
        <w:rPr>
          <w:rFonts w:cs="Arial"/>
          <w:bCs/>
          <w:iCs/>
          <w:szCs w:val="24"/>
        </w:rPr>
        <w:t xml:space="preserve"> </w:t>
      </w:r>
      <w:r w:rsidR="00F70574">
        <w:rPr>
          <w:rFonts w:cs="Arial"/>
          <w:bCs/>
          <w:iCs/>
          <w:szCs w:val="24"/>
        </w:rPr>
        <w:t>=</w:t>
      </w:r>
      <w:r w:rsidR="00564D08">
        <w:rPr>
          <w:rFonts w:cs="Arial"/>
          <w:bCs/>
          <w:iCs/>
          <w:szCs w:val="24"/>
        </w:rPr>
        <w:t xml:space="preserve"> TT</w:t>
      </w:r>
      <w:r w:rsidR="00F70574">
        <w:rPr>
          <w:rFonts w:cs="Arial"/>
          <w:bCs/>
          <w:iCs/>
          <w:szCs w:val="24"/>
        </w:rPr>
        <w:t xml:space="preserve"> out of 16 possibilities</w:t>
      </w: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(TA)</m:t>
            </m:r>
          </m:e>
          <m:sub>
            <m:r>
              <w:rPr>
                <w:rFonts w:ascii="Cambria Math" w:hAnsi="Cambria Math" w:cs="Arial"/>
                <w:szCs w:val="24"/>
              </w:rPr>
              <m:t>4</m:t>
            </m:r>
          </m:sub>
        </m:sSub>
      </m:oMath>
      <w:r w:rsidR="00564D08">
        <w:rPr>
          <w:rFonts w:cs="Arial"/>
          <w:bCs/>
          <w:iCs/>
          <w:szCs w:val="24"/>
        </w:rPr>
        <w:t xml:space="preserve"> </w:t>
      </w:r>
      <w:r w:rsidR="00F70574">
        <w:rPr>
          <w:rFonts w:cs="Arial"/>
          <w:bCs/>
          <w:iCs/>
          <w:szCs w:val="24"/>
        </w:rPr>
        <w:t>= TA out of 16 possibilities</w:t>
      </w: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(TC)</m:t>
            </m:r>
          </m:e>
          <m:sub>
            <m:r>
              <w:rPr>
                <w:rFonts w:ascii="Cambria Math" w:hAnsi="Cambria Math" w:cs="Arial"/>
                <w:szCs w:val="24"/>
              </w:rPr>
              <m:t>4</m:t>
            </m:r>
          </m:sub>
        </m:sSub>
      </m:oMath>
      <w:r w:rsidR="00564D08">
        <w:rPr>
          <w:rFonts w:cs="Arial"/>
          <w:bCs/>
          <w:iCs/>
          <w:szCs w:val="24"/>
        </w:rPr>
        <w:t xml:space="preserve"> = TC</w:t>
      </w:r>
      <w:r w:rsidR="00F70574">
        <w:rPr>
          <w:rFonts w:cs="Arial"/>
          <w:bCs/>
          <w:iCs/>
          <w:szCs w:val="24"/>
        </w:rPr>
        <w:t xml:space="preserve"> out of 16 possibilities</w:t>
      </w: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(TG)</m:t>
            </m:r>
          </m:e>
          <m:sub>
            <m:r>
              <w:rPr>
                <w:rFonts w:ascii="Cambria Math" w:hAnsi="Cambria Math" w:cs="Arial"/>
                <w:szCs w:val="24"/>
              </w:rPr>
              <m:t>4</m:t>
            </m:r>
          </m:sub>
        </m:sSub>
      </m:oMath>
      <w:r w:rsidR="00564D08">
        <w:rPr>
          <w:rFonts w:cs="Arial"/>
          <w:bCs/>
          <w:iCs/>
          <w:szCs w:val="24"/>
        </w:rPr>
        <w:t xml:space="preserve"> = TG </w:t>
      </w:r>
      <w:r w:rsidR="00F70574">
        <w:rPr>
          <w:rFonts w:cs="Arial"/>
          <w:bCs/>
          <w:iCs/>
          <w:szCs w:val="24"/>
        </w:rPr>
        <w:t>out of 16 possibilities</w:t>
      </w:r>
    </w:p>
    <w:p w:rsidR="00564D08" w:rsidRDefault="00564D08" w:rsidP="00564D08">
      <w:pPr>
        <w:tabs>
          <w:tab w:val="clear" w:pos="360"/>
          <w:tab w:val="clear" w:pos="9360"/>
        </w:tabs>
        <w:rPr>
          <w:rFonts w:cs="Arial"/>
          <w:bCs/>
          <w:iCs/>
          <w:szCs w:val="24"/>
        </w:rPr>
      </w:pP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(CC)</m:t>
            </m:r>
          </m:e>
          <m:sub>
            <m:r>
              <w:rPr>
                <w:rFonts w:ascii="Cambria Math" w:hAnsi="Cambria Math" w:cs="Arial"/>
                <w:szCs w:val="24"/>
              </w:rPr>
              <m:t>4</m:t>
            </m:r>
          </m:sub>
        </m:sSub>
      </m:oMath>
      <w:r w:rsidR="00564D08">
        <w:rPr>
          <w:rFonts w:cs="Arial"/>
          <w:bCs/>
          <w:iCs/>
          <w:szCs w:val="24"/>
        </w:rPr>
        <w:t xml:space="preserve"> = </w:t>
      </w:r>
      <w:r w:rsidR="006F03A1">
        <w:rPr>
          <w:rFonts w:cs="Arial"/>
          <w:bCs/>
          <w:iCs/>
          <w:szCs w:val="24"/>
        </w:rPr>
        <w:t>CC</w:t>
      </w:r>
      <w:r w:rsidR="00F70574">
        <w:rPr>
          <w:rFonts w:cs="Arial"/>
          <w:bCs/>
          <w:iCs/>
          <w:szCs w:val="24"/>
        </w:rPr>
        <w:t xml:space="preserve"> out of 16 possibilities</w:t>
      </w: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(CA)</m:t>
            </m:r>
          </m:e>
          <m:sub>
            <m:r>
              <w:rPr>
                <w:rFonts w:ascii="Cambria Math" w:hAnsi="Cambria Math" w:cs="Arial"/>
                <w:szCs w:val="24"/>
              </w:rPr>
              <m:t>4</m:t>
            </m:r>
          </m:sub>
        </m:sSub>
      </m:oMath>
      <w:r w:rsidR="00564D08">
        <w:rPr>
          <w:rFonts w:cs="Arial"/>
          <w:bCs/>
          <w:iCs/>
          <w:szCs w:val="24"/>
        </w:rPr>
        <w:t xml:space="preserve"> = </w:t>
      </w:r>
      <w:r w:rsidR="006F03A1">
        <w:rPr>
          <w:rFonts w:cs="Arial"/>
          <w:bCs/>
          <w:iCs/>
          <w:szCs w:val="24"/>
        </w:rPr>
        <w:t>CA</w:t>
      </w:r>
      <w:r w:rsidR="00F70574">
        <w:rPr>
          <w:rFonts w:cs="Arial"/>
          <w:bCs/>
          <w:iCs/>
          <w:szCs w:val="24"/>
        </w:rPr>
        <w:t xml:space="preserve"> out of 16 possibilities</w:t>
      </w: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(CT)</m:t>
            </m:r>
          </m:e>
          <m:sub>
            <m:r>
              <w:rPr>
                <w:rFonts w:ascii="Cambria Math" w:hAnsi="Cambria Math" w:cs="Arial"/>
                <w:szCs w:val="24"/>
              </w:rPr>
              <m:t>4</m:t>
            </m:r>
          </m:sub>
        </m:sSub>
      </m:oMath>
      <w:r w:rsidR="00564D08">
        <w:rPr>
          <w:rFonts w:cs="Arial"/>
          <w:bCs/>
          <w:iCs/>
          <w:szCs w:val="24"/>
        </w:rPr>
        <w:t xml:space="preserve"> = </w:t>
      </w:r>
      <w:r w:rsidR="006F03A1">
        <w:rPr>
          <w:rFonts w:cs="Arial"/>
          <w:bCs/>
          <w:iCs/>
          <w:szCs w:val="24"/>
        </w:rPr>
        <w:t>CT</w:t>
      </w:r>
      <w:r w:rsidR="00F70574">
        <w:rPr>
          <w:rFonts w:cs="Arial"/>
          <w:bCs/>
          <w:iCs/>
          <w:szCs w:val="24"/>
        </w:rPr>
        <w:t xml:space="preserve"> out of 16 possibilities</w:t>
      </w: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(CG)</m:t>
            </m:r>
          </m:e>
          <m:sub>
            <m:r>
              <w:rPr>
                <w:rFonts w:ascii="Cambria Math" w:hAnsi="Cambria Math" w:cs="Arial"/>
                <w:szCs w:val="24"/>
              </w:rPr>
              <m:t>4</m:t>
            </m:r>
          </m:sub>
        </m:sSub>
      </m:oMath>
      <w:r w:rsidR="00564D08">
        <w:rPr>
          <w:rFonts w:cs="Arial"/>
          <w:bCs/>
          <w:iCs/>
          <w:szCs w:val="24"/>
        </w:rPr>
        <w:t xml:space="preserve"> = </w:t>
      </w:r>
      <w:r w:rsidR="006F03A1">
        <w:rPr>
          <w:rFonts w:cs="Arial"/>
          <w:bCs/>
          <w:iCs/>
          <w:szCs w:val="24"/>
        </w:rPr>
        <w:t>CG</w:t>
      </w:r>
      <w:r w:rsidR="00F70574">
        <w:rPr>
          <w:rFonts w:cs="Arial"/>
          <w:bCs/>
          <w:iCs/>
          <w:szCs w:val="24"/>
        </w:rPr>
        <w:t xml:space="preserve"> out of 16 possibilities</w:t>
      </w:r>
    </w:p>
    <w:p w:rsidR="00564D08" w:rsidRDefault="00564D08" w:rsidP="00564D08">
      <w:pPr>
        <w:tabs>
          <w:tab w:val="clear" w:pos="360"/>
          <w:tab w:val="clear" w:pos="9360"/>
        </w:tabs>
        <w:rPr>
          <w:rFonts w:cs="Arial"/>
          <w:bCs/>
          <w:iCs/>
          <w:szCs w:val="24"/>
        </w:rPr>
      </w:pP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(TT)</m:t>
            </m:r>
          </m:e>
          <m:sub>
            <m:r>
              <w:rPr>
                <w:rFonts w:ascii="Cambria Math" w:hAnsi="Cambria Math" w:cs="Arial"/>
                <w:szCs w:val="24"/>
              </w:rPr>
              <m:t>4</m:t>
            </m:r>
          </m:sub>
        </m:sSub>
      </m:oMath>
      <w:r w:rsidR="00564D08">
        <w:rPr>
          <w:rFonts w:cs="Arial"/>
          <w:bCs/>
          <w:iCs/>
          <w:szCs w:val="24"/>
        </w:rPr>
        <w:t xml:space="preserve"> = TT</w:t>
      </w:r>
      <w:r w:rsidR="00F70574">
        <w:rPr>
          <w:rFonts w:cs="Arial"/>
          <w:bCs/>
          <w:iCs/>
          <w:szCs w:val="24"/>
        </w:rPr>
        <w:t xml:space="preserve"> out of 16 possibilities</w:t>
      </w: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(TA)</m:t>
            </m:r>
          </m:e>
          <m:sub>
            <m:r>
              <w:rPr>
                <w:rFonts w:ascii="Cambria Math" w:hAnsi="Cambria Math" w:cs="Arial"/>
                <w:szCs w:val="24"/>
              </w:rPr>
              <m:t>4</m:t>
            </m:r>
          </m:sub>
        </m:sSub>
      </m:oMath>
      <w:r w:rsidR="00564D08">
        <w:rPr>
          <w:rFonts w:cs="Arial"/>
          <w:bCs/>
          <w:iCs/>
          <w:szCs w:val="24"/>
        </w:rPr>
        <w:t xml:space="preserve"> = TA</w:t>
      </w:r>
      <w:r w:rsidR="00F70574">
        <w:rPr>
          <w:rFonts w:cs="Arial"/>
          <w:bCs/>
          <w:iCs/>
          <w:szCs w:val="24"/>
        </w:rPr>
        <w:t xml:space="preserve"> out of 16 possibilities</w:t>
      </w:r>
    </w:p>
    <w:p w:rsidR="00564D08"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(TC)</m:t>
            </m:r>
          </m:e>
          <m:sub>
            <m:r>
              <w:rPr>
                <w:rFonts w:ascii="Cambria Math" w:hAnsi="Cambria Math" w:cs="Arial"/>
                <w:szCs w:val="24"/>
              </w:rPr>
              <m:t>4</m:t>
            </m:r>
          </m:sub>
        </m:sSub>
      </m:oMath>
      <w:r w:rsidR="00564D08">
        <w:rPr>
          <w:rFonts w:cs="Arial"/>
          <w:bCs/>
          <w:iCs/>
          <w:szCs w:val="24"/>
        </w:rPr>
        <w:t xml:space="preserve"> = TC</w:t>
      </w:r>
      <w:r w:rsidR="00F70574">
        <w:rPr>
          <w:rFonts w:cs="Arial"/>
          <w:bCs/>
          <w:iCs/>
          <w:szCs w:val="24"/>
        </w:rPr>
        <w:t xml:space="preserve"> out of 16 possibilities</w:t>
      </w:r>
    </w:p>
    <w:p w:rsidR="00F70574" w:rsidRDefault="009F6AD9" w:rsidP="00564D08">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(TG)</m:t>
            </m:r>
          </m:e>
          <m:sub>
            <m:r>
              <w:rPr>
                <w:rFonts w:ascii="Cambria Math" w:hAnsi="Cambria Math" w:cs="Arial"/>
                <w:szCs w:val="24"/>
              </w:rPr>
              <m:t>4</m:t>
            </m:r>
          </m:sub>
        </m:sSub>
      </m:oMath>
      <w:r w:rsidR="00564D08">
        <w:rPr>
          <w:rFonts w:cs="Arial"/>
          <w:bCs/>
          <w:iCs/>
          <w:szCs w:val="24"/>
        </w:rPr>
        <w:t xml:space="preserve"> = TG </w:t>
      </w:r>
      <w:r w:rsidR="00F70574">
        <w:rPr>
          <w:rFonts w:cs="Arial"/>
          <w:bCs/>
          <w:iCs/>
          <w:szCs w:val="24"/>
        </w:rPr>
        <w:t xml:space="preserve">out of 16 possibilities </w:t>
      </w:r>
    </w:p>
    <w:p w:rsidR="00F70574" w:rsidRDefault="00F70574" w:rsidP="00564D08">
      <w:pPr>
        <w:tabs>
          <w:tab w:val="clear" w:pos="360"/>
          <w:tab w:val="clear" w:pos="9360"/>
        </w:tabs>
        <w:rPr>
          <w:rFonts w:cs="Arial"/>
          <w:bCs/>
          <w:iCs/>
          <w:szCs w:val="24"/>
        </w:rPr>
      </w:pPr>
    </w:p>
    <w:p w:rsidR="00F70574" w:rsidRDefault="00F70574" w:rsidP="00564D08">
      <w:pPr>
        <w:tabs>
          <w:tab w:val="clear" w:pos="360"/>
          <w:tab w:val="clear" w:pos="9360"/>
        </w:tabs>
        <w:rPr>
          <w:rFonts w:cs="Arial"/>
          <w:bCs/>
          <w:iCs/>
          <w:szCs w:val="24"/>
        </w:rPr>
      </w:pPr>
      <w:r>
        <w:rPr>
          <w:rFonts w:cs="Arial"/>
          <w:bCs/>
          <w:iCs/>
          <w:szCs w:val="24"/>
        </w:rPr>
        <w:t>If an information platform knows himself to be finite than knows that there is an infinit</w:t>
      </w:r>
      <w:r w:rsidR="008C64EA">
        <w:rPr>
          <w:rFonts w:cs="Arial"/>
          <w:bCs/>
          <w:iCs/>
          <w:szCs w:val="24"/>
        </w:rPr>
        <w:t>y</w:t>
      </w:r>
      <w:r>
        <w:rPr>
          <w:rFonts w:cs="Arial"/>
          <w:bCs/>
          <w:iCs/>
          <w:szCs w:val="24"/>
        </w:rPr>
        <w:t xml:space="preserve">. </w:t>
      </w:r>
    </w:p>
    <w:p w:rsidR="00AA6769" w:rsidRDefault="00AA6769" w:rsidP="00564D08">
      <w:pPr>
        <w:tabs>
          <w:tab w:val="clear" w:pos="360"/>
          <w:tab w:val="clear" w:pos="9360"/>
        </w:tabs>
        <w:rPr>
          <w:rFonts w:cs="Arial"/>
          <w:bCs/>
          <w:iCs/>
          <w:szCs w:val="24"/>
        </w:rPr>
      </w:pPr>
      <w:r>
        <w:rPr>
          <w:rFonts w:cs="Arial"/>
          <w:bCs/>
          <w:iCs/>
          <w:szCs w:val="24"/>
        </w:rPr>
        <w:t xml:space="preserve">The human genome comprises the information contained in one set of human </w:t>
      </w:r>
      <w:r w:rsidR="00F3464B">
        <w:rPr>
          <w:rFonts w:cs="Arial"/>
          <w:bCs/>
          <w:iCs/>
          <w:szCs w:val="24"/>
        </w:rPr>
        <w:t xml:space="preserve">chromosomes. Which themselves contain about 3 billion base pairs of DNA </w:t>
      </w:r>
      <w:r w:rsidR="008940EF">
        <w:rPr>
          <w:rFonts w:cs="Arial"/>
          <w:bCs/>
          <w:iCs/>
          <w:szCs w:val="24"/>
        </w:rPr>
        <w:t xml:space="preserve">for a total of </w:t>
      </w:r>
      <w:r w:rsidR="00F3464B">
        <w:rPr>
          <w:rFonts w:cs="Arial"/>
          <w:bCs/>
          <w:iCs/>
          <w:szCs w:val="24"/>
        </w:rPr>
        <w:t>46 chromosomes</w:t>
      </w:r>
      <w:r w:rsidR="008B718F">
        <w:rPr>
          <w:rFonts w:cs="Arial"/>
          <w:bCs/>
          <w:iCs/>
          <w:szCs w:val="24"/>
        </w:rPr>
        <w:t xml:space="preserve">. </w:t>
      </w:r>
      <w:r w:rsidR="00F3464B">
        <w:rPr>
          <w:rFonts w:cs="Arial"/>
          <w:bCs/>
          <w:iCs/>
          <w:szCs w:val="24"/>
        </w:rPr>
        <w:t>The pair of nitrogenous bases that connects the complementary strands of DNA or of double-stranded RNA and consists of a purine linked by hydrogen bonds to a pyrimidine. Namely Adenine-Thymine and Guanine-Cytosine in DNA. And Adenine-Uracil and Guanine-Cytosine in RNA.</w:t>
      </w:r>
    </w:p>
    <w:p w:rsidR="00F3464B" w:rsidRDefault="00F3464B" w:rsidP="00564D08">
      <w:pPr>
        <w:tabs>
          <w:tab w:val="clear" w:pos="360"/>
          <w:tab w:val="clear" w:pos="9360"/>
        </w:tabs>
        <w:rPr>
          <w:rFonts w:cs="Arial"/>
          <w:bCs/>
          <w:iCs/>
          <w:szCs w:val="24"/>
        </w:rPr>
      </w:pPr>
    </w:p>
    <w:p w:rsidR="00F3464B" w:rsidRDefault="00F3464B" w:rsidP="00564D08">
      <w:pPr>
        <w:tabs>
          <w:tab w:val="clear" w:pos="360"/>
          <w:tab w:val="clear" w:pos="9360"/>
        </w:tabs>
        <w:rPr>
          <w:rFonts w:cs="Arial"/>
          <w:bCs/>
          <w:iCs/>
          <w:szCs w:val="24"/>
        </w:rPr>
      </w:pPr>
      <w:r>
        <w:rPr>
          <w:rFonts w:cs="Arial"/>
          <w:bCs/>
          <w:iCs/>
          <w:szCs w:val="24"/>
        </w:rPr>
        <w:t xml:space="preserve">So how many possible unique DNA sequences can be made? To answer that </w:t>
      </w:r>
      <w:r w:rsidR="00F029CC">
        <w:rPr>
          <w:rFonts w:cs="Arial"/>
          <w:bCs/>
          <w:iCs/>
          <w:szCs w:val="24"/>
        </w:rPr>
        <w:t>question,</w:t>
      </w:r>
      <w:r>
        <w:rPr>
          <w:rFonts w:cs="Arial"/>
          <w:bCs/>
          <w:iCs/>
          <w:szCs w:val="24"/>
        </w:rPr>
        <w:t xml:space="preserve"> we’ve seen the possibilities.</w:t>
      </w:r>
    </w:p>
    <w:p w:rsidR="00F3464B" w:rsidRDefault="00F3464B" w:rsidP="00564D08">
      <w:pPr>
        <w:tabs>
          <w:tab w:val="clear" w:pos="360"/>
          <w:tab w:val="clear" w:pos="9360"/>
        </w:tabs>
        <w:rPr>
          <w:rFonts w:cs="Arial"/>
          <w:bCs/>
          <w:iCs/>
          <w:szCs w:val="24"/>
        </w:rPr>
      </w:pPr>
    </w:p>
    <w:p w:rsidR="00F3464B" w:rsidRDefault="00F3464B" w:rsidP="00564D08">
      <w:pPr>
        <w:tabs>
          <w:tab w:val="clear" w:pos="360"/>
          <w:tab w:val="clear" w:pos="9360"/>
        </w:tabs>
        <w:rPr>
          <w:rFonts w:cs="Arial"/>
          <w:bCs/>
          <w:iCs/>
          <w:szCs w:val="24"/>
        </w:rPr>
      </w:pPr>
      <w:proofErr w:type="spellStart"/>
      <w:r>
        <w:rPr>
          <w:rFonts w:cs="Arial"/>
          <w:bCs/>
          <w:iCs/>
          <w:szCs w:val="24"/>
        </w:rPr>
        <w:t>BasePairs</w:t>
      </w:r>
      <w:proofErr w:type="spellEnd"/>
      <w:r>
        <w:rPr>
          <w:rFonts w:cs="Arial"/>
          <w:bCs/>
          <w:iCs/>
          <w:szCs w:val="24"/>
        </w:rPr>
        <w:t xml:space="preserve"> (BP) = ca. 3 000 000 000 (A-T</w:t>
      </w:r>
      <w:r w:rsidR="00F029CC">
        <w:rPr>
          <w:rFonts w:cs="Arial"/>
          <w:bCs/>
          <w:iCs/>
          <w:szCs w:val="24"/>
        </w:rPr>
        <w:t xml:space="preserve"> &amp;</w:t>
      </w:r>
      <w:r>
        <w:rPr>
          <w:rFonts w:cs="Arial"/>
          <w:bCs/>
          <w:iCs/>
          <w:szCs w:val="24"/>
        </w:rPr>
        <w:t xml:space="preserve"> C-G)</w:t>
      </w:r>
    </w:p>
    <w:p w:rsidR="00F3464B" w:rsidRDefault="00C124F2" w:rsidP="00564D08">
      <w:pPr>
        <w:tabs>
          <w:tab w:val="clear" w:pos="360"/>
          <w:tab w:val="clear" w:pos="9360"/>
        </w:tabs>
        <w:rPr>
          <w:rFonts w:cs="Arial"/>
          <w:bCs/>
          <w:iCs/>
          <w:szCs w:val="24"/>
        </w:rPr>
      </w:pPr>
      <w:r>
        <w:rPr>
          <w:rFonts w:cs="Arial"/>
          <w:bCs/>
          <w:iCs/>
          <w:szCs w:val="24"/>
        </w:rPr>
        <w:t xml:space="preserve">Nucleotide </w:t>
      </w:r>
      <w:r w:rsidR="00F3464B">
        <w:rPr>
          <w:rFonts w:cs="Arial"/>
          <w:bCs/>
          <w:iCs/>
          <w:szCs w:val="24"/>
        </w:rPr>
        <w:t>(N) = 4 (A, T, C, G)</w:t>
      </w:r>
    </w:p>
    <w:p w:rsidR="00F3464B" w:rsidRDefault="00F3464B" w:rsidP="00564D08">
      <w:pPr>
        <w:tabs>
          <w:tab w:val="clear" w:pos="360"/>
          <w:tab w:val="clear" w:pos="9360"/>
        </w:tabs>
        <w:rPr>
          <w:rFonts w:cs="Arial"/>
          <w:bCs/>
          <w:iCs/>
          <w:szCs w:val="24"/>
        </w:rPr>
      </w:pPr>
    </w:p>
    <w:p w:rsidR="00F3464B" w:rsidRDefault="00F3464B" w:rsidP="00564D08">
      <w:pPr>
        <w:tabs>
          <w:tab w:val="clear" w:pos="360"/>
          <w:tab w:val="clear" w:pos="9360"/>
        </w:tabs>
        <w:rPr>
          <w:rFonts w:cs="Arial"/>
          <w:bCs/>
          <w:iCs/>
          <w:szCs w:val="24"/>
        </w:rPr>
      </w:pPr>
      <w:proofErr w:type="gramStart"/>
      <w:r>
        <w:rPr>
          <w:rFonts w:cs="Arial"/>
          <w:bCs/>
          <w:iCs/>
          <w:szCs w:val="24"/>
        </w:rPr>
        <w:t>So</w:t>
      </w:r>
      <w:proofErr w:type="gramEnd"/>
      <w:r>
        <w:rPr>
          <w:rFonts w:cs="Arial"/>
          <w:bCs/>
          <w:iCs/>
          <w:szCs w:val="24"/>
        </w:rPr>
        <w:t xml:space="preserve"> the total possibilities:</w:t>
      </w:r>
    </w:p>
    <w:p w:rsidR="00F3464B" w:rsidRDefault="00F3464B" w:rsidP="00564D08">
      <w:pPr>
        <w:tabs>
          <w:tab w:val="clear" w:pos="360"/>
          <w:tab w:val="clear" w:pos="9360"/>
        </w:tabs>
        <w:rPr>
          <w:rFonts w:cs="Arial"/>
          <w:bCs/>
          <w:iCs/>
          <w:szCs w:val="24"/>
        </w:rPr>
      </w:pPr>
      <w:r>
        <w:rPr>
          <w:rFonts w:cs="Arial"/>
          <w:bCs/>
          <w:iCs/>
          <w:szCs w:val="24"/>
        </w:rPr>
        <w:t>All Possible DNA Information =</w:t>
      </w:r>
      <w:r w:rsidR="003E7C91">
        <w:rPr>
          <w:rFonts w:cs="Arial"/>
          <w:bCs/>
          <w:iCs/>
          <w:szCs w:val="24"/>
        </w:rPr>
        <w:t xml:space="preserve"> </w:t>
      </w:r>
      <m:oMath>
        <m:sSup>
          <m:sSupPr>
            <m:ctrlPr>
              <w:rPr>
                <w:rFonts w:ascii="Cambria Math" w:hAnsi="Cambria Math" w:cs="Arial"/>
                <w:bCs/>
                <w:i/>
                <w:iCs/>
                <w:szCs w:val="24"/>
              </w:rPr>
            </m:ctrlPr>
          </m:sSupPr>
          <m:e>
            <m:r>
              <w:rPr>
                <w:rFonts w:ascii="Cambria Math" w:hAnsi="Cambria Math" w:cs="Arial"/>
                <w:szCs w:val="24"/>
              </w:rPr>
              <m:t>N</m:t>
            </m:r>
          </m:e>
          <m:sup>
            <m:r>
              <w:rPr>
                <w:rFonts w:ascii="Cambria Math" w:hAnsi="Cambria Math" w:cs="Arial"/>
                <w:szCs w:val="24"/>
              </w:rPr>
              <m:t>(</m:t>
            </m:r>
            <m:f>
              <m:fPr>
                <m:ctrlPr>
                  <w:rPr>
                    <w:rFonts w:ascii="Cambria Math" w:hAnsi="Cambria Math" w:cs="Arial"/>
                    <w:bCs/>
                    <w:i/>
                    <w:iCs/>
                    <w:szCs w:val="24"/>
                  </w:rPr>
                </m:ctrlPr>
              </m:fPr>
              <m:num>
                <m:r>
                  <w:rPr>
                    <w:rFonts w:ascii="Cambria Math" w:hAnsi="Cambria Math" w:cs="Arial"/>
                    <w:szCs w:val="24"/>
                  </w:rPr>
                  <m:t>BP</m:t>
                </m:r>
              </m:num>
              <m:den>
                <m:r>
                  <w:rPr>
                    <w:rFonts w:ascii="Cambria Math" w:hAnsi="Cambria Math" w:cs="Arial"/>
                    <w:szCs w:val="24"/>
                  </w:rPr>
                  <m:t>2</m:t>
                </m:r>
              </m:den>
            </m:f>
            <m:r>
              <w:rPr>
                <w:rFonts w:ascii="Cambria Math" w:hAnsi="Cambria Math" w:cs="Arial"/>
                <w:szCs w:val="24"/>
              </w:rPr>
              <m:t>)</m:t>
            </m:r>
          </m:sup>
        </m:sSup>
      </m:oMath>
      <w:r w:rsidR="003E7C91">
        <w:rPr>
          <w:rFonts w:cs="Arial"/>
          <w:bCs/>
          <w:iCs/>
          <w:szCs w:val="24"/>
        </w:rPr>
        <w:t xml:space="preserve"> = </w:t>
      </w:r>
      <m:oMath>
        <m:sSup>
          <m:sSupPr>
            <m:ctrlPr>
              <w:rPr>
                <w:rFonts w:ascii="Cambria Math" w:hAnsi="Cambria Math" w:cs="Arial"/>
                <w:bCs/>
                <w:i/>
                <w:iCs/>
                <w:szCs w:val="24"/>
              </w:rPr>
            </m:ctrlPr>
          </m:sSupPr>
          <m:e>
            <m:r>
              <w:rPr>
                <w:rFonts w:ascii="Cambria Math" w:hAnsi="Cambria Math" w:cs="Arial"/>
                <w:szCs w:val="24"/>
              </w:rPr>
              <m:t>4</m:t>
            </m:r>
          </m:e>
          <m:sup>
            <m:r>
              <w:rPr>
                <w:rFonts w:ascii="Cambria Math" w:hAnsi="Cambria Math" w:cs="Arial"/>
                <w:szCs w:val="24"/>
              </w:rPr>
              <m:t>(</m:t>
            </m:r>
            <m:f>
              <m:fPr>
                <m:ctrlPr>
                  <w:rPr>
                    <w:rFonts w:ascii="Cambria Math" w:hAnsi="Cambria Math" w:cs="Arial"/>
                    <w:bCs/>
                    <w:i/>
                    <w:iCs/>
                    <w:szCs w:val="24"/>
                  </w:rPr>
                </m:ctrlPr>
              </m:fPr>
              <m:num>
                <m:r>
                  <w:rPr>
                    <w:rFonts w:ascii="Cambria Math" w:hAnsi="Cambria Math" w:cs="Arial"/>
                    <w:szCs w:val="24"/>
                  </w:rPr>
                  <m:t>3 000 000 000</m:t>
                </m:r>
              </m:num>
              <m:den>
                <m:r>
                  <w:rPr>
                    <w:rFonts w:ascii="Cambria Math" w:hAnsi="Cambria Math" w:cs="Arial"/>
                    <w:szCs w:val="24"/>
                  </w:rPr>
                  <m:t>2</m:t>
                </m:r>
              </m:den>
            </m:f>
            <m:r>
              <w:rPr>
                <w:rFonts w:ascii="Cambria Math" w:hAnsi="Cambria Math" w:cs="Arial"/>
                <w:szCs w:val="24"/>
              </w:rPr>
              <m:t>)</m:t>
            </m:r>
          </m:sup>
        </m:sSup>
      </m:oMath>
      <w:r w:rsidR="003E7C91">
        <w:rPr>
          <w:rFonts w:cs="Arial"/>
          <w:bCs/>
          <w:iCs/>
          <w:szCs w:val="24"/>
        </w:rPr>
        <w:t xml:space="preserve">  = To big of a number to be written in this book.</w:t>
      </w:r>
    </w:p>
    <w:p w:rsidR="00C5255B" w:rsidRDefault="00DC6182" w:rsidP="00564D08">
      <w:pPr>
        <w:tabs>
          <w:tab w:val="clear" w:pos="360"/>
          <w:tab w:val="clear" w:pos="9360"/>
        </w:tabs>
        <w:rPr>
          <w:rFonts w:cs="Arial"/>
          <w:bCs/>
          <w:iCs/>
          <w:szCs w:val="24"/>
        </w:rPr>
      </w:pPr>
      <w:r>
        <w:rPr>
          <w:rFonts w:cs="Arial"/>
          <w:bCs/>
          <w:iCs/>
          <w:szCs w:val="24"/>
        </w:rPr>
        <w:t>Today is May 15</w:t>
      </w:r>
      <w:r w:rsidRPr="00DC6182">
        <w:rPr>
          <w:rFonts w:cs="Arial"/>
          <w:bCs/>
          <w:iCs/>
          <w:szCs w:val="24"/>
          <w:vertAlign w:val="superscript"/>
        </w:rPr>
        <w:t>th</w:t>
      </w:r>
      <w:r>
        <w:rPr>
          <w:rFonts w:cs="Arial"/>
          <w:bCs/>
          <w:iCs/>
          <w:szCs w:val="24"/>
        </w:rPr>
        <w:t xml:space="preserve"> 2018</w:t>
      </w:r>
      <w:r w:rsidR="004326E0">
        <w:rPr>
          <w:rFonts w:cs="Arial"/>
          <w:bCs/>
          <w:iCs/>
          <w:szCs w:val="24"/>
        </w:rPr>
        <w:t>, but I don’t have access to a Lab, so I</w:t>
      </w:r>
      <w:r w:rsidR="00711157">
        <w:rPr>
          <w:rFonts w:cs="Arial"/>
          <w:bCs/>
          <w:iCs/>
          <w:szCs w:val="24"/>
        </w:rPr>
        <w:t>’ve</w:t>
      </w:r>
      <w:r w:rsidR="004326E0">
        <w:rPr>
          <w:rFonts w:cs="Arial"/>
          <w:bCs/>
          <w:iCs/>
          <w:szCs w:val="24"/>
        </w:rPr>
        <w:t xml:space="preserve"> decided to go study biochemi</w:t>
      </w:r>
      <w:r w:rsidR="00F96DD6">
        <w:rPr>
          <w:rFonts w:cs="Arial"/>
          <w:bCs/>
          <w:iCs/>
          <w:szCs w:val="24"/>
        </w:rPr>
        <w:t>stry</w:t>
      </w:r>
      <w:r w:rsidR="004326E0">
        <w:rPr>
          <w:rFonts w:cs="Arial"/>
          <w:bCs/>
          <w:iCs/>
          <w:szCs w:val="24"/>
        </w:rPr>
        <w:t xml:space="preserve"> and biotechnology</w:t>
      </w:r>
      <w:r w:rsidR="00482397">
        <w:rPr>
          <w:rFonts w:cs="Arial"/>
          <w:bCs/>
          <w:iCs/>
          <w:szCs w:val="24"/>
        </w:rPr>
        <w:t xml:space="preserve"> next year</w:t>
      </w:r>
      <w:r w:rsidR="004326E0">
        <w:rPr>
          <w:rFonts w:cs="Arial"/>
          <w:bCs/>
          <w:iCs/>
          <w:szCs w:val="24"/>
        </w:rPr>
        <w:t xml:space="preserve">. Mainly to get access to a DNA machine, to test my own DNA. Why? Because </w:t>
      </w:r>
      <w:r w:rsidR="000B7145">
        <w:rPr>
          <w:rFonts w:cs="Arial"/>
          <w:bCs/>
          <w:iCs/>
          <w:szCs w:val="24"/>
        </w:rPr>
        <w:t xml:space="preserve">if </w:t>
      </w:r>
      <w:r w:rsidR="004326E0">
        <w:rPr>
          <w:rFonts w:cs="Arial"/>
          <w:bCs/>
          <w:iCs/>
          <w:szCs w:val="24"/>
        </w:rPr>
        <w:t xml:space="preserve">I know how I look like and I know that DNA is the code for how I look like </w:t>
      </w:r>
      <w:r w:rsidR="000B7145">
        <w:rPr>
          <w:rFonts w:cs="Arial"/>
          <w:bCs/>
          <w:iCs/>
          <w:szCs w:val="24"/>
        </w:rPr>
        <w:t>then I can link these two together</w:t>
      </w:r>
      <w:r w:rsidR="004326E0">
        <w:rPr>
          <w:rFonts w:cs="Arial"/>
          <w:bCs/>
          <w:iCs/>
          <w:szCs w:val="24"/>
        </w:rPr>
        <w:t>.</w:t>
      </w:r>
      <w:r w:rsidR="00F96DD6">
        <w:rPr>
          <w:rFonts w:cs="Arial"/>
          <w:bCs/>
          <w:iCs/>
          <w:szCs w:val="24"/>
        </w:rPr>
        <w:t xml:space="preserve"> If I can figure out my </w:t>
      </w:r>
      <w:r w:rsidR="00C65C31">
        <w:rPr>
          <w:rFonts w:cs="Arial"/>
          <w:bCs/>
          <w:iCs/>
          <w:szCs w:val="24"/>
        </w:rPr>
        <w:t xml:space="preserve">how </w:t>
      </w:r>
      <w:r w:rsidR="00E01F34">
        <w:rPr>
          <w:rFonts w:cs="Arial"/>
          <w:bCs/>
          <w:iCs/>
          <w:szCs w:val="24"/>
        </w:rPr>
        <w:t xml:space="preserve">my </w:t>
      </w:r>
      <w:r w:rsidR="00F96DD6">
        <w:rPr>
          <w:rFonts w:cs="Arial"/>
          <w:bCs/>
          <w:iCs/>
          <w:szCs w:val="24"/>
        </w:rPr>
        <w:t>own DNA code work, I can figure out how everyone’s DNA code works.</w:t>
      </w:r>
    </w:p>
    <w:p w:rsidR="00C5255B" w:rsidRDefault="00C5255B" w:rsidP="00564D08">
      <w:pPr>
        <w:tabs>
          <w:tab w:val="clear" w:pos="360"/>
          <w:tab w:val="clear" w:pos="9360"/>
        </w:tabs>
        <w:rPr>
          <w:rFonts w:cs="Arial"/>
          <w:bCs/>
          <w:iCs/>
          <w:szCs w:val="24"/>
        </w:rPr>
      </w:pPr>
    </w:p>
    <w:p w:rsidR="00C5255B" w:rsidRDefault="00C5255B" w:rsidP="00564D08">
      <w:pPr>
        <w:tabs>
          <w:tab w:val="clear" w:pos="360"/>
          <w:tab w:val="clear" w:pos="9360"/>
        </w:tabs>
        <w:rPr>
          <w:rFonts w:cs="Arial"/>
          <w:bCs/>
          <w:iCs/>
          <w:szCs w:val="24"/>
        </w:rPr>
      </w:pPr>
      <w:r>
        <w:rPr>
          <w:rFonts w:cs="Arial"/>
          <w:bCs/>
          <w:iCs/>
          <w:szCs w:val="24"/>
        </w:rPr>
        <w:t xml:space="preserve">Now here comes the freaky bit. By now you know there are billions of billions of possible DNA Combinations. But did you know that we all have about 99.9% of our DNA in common? </w:t>
      </w:r>
    </w:p>
    <w:p w:rsidR="00C5255B" w:rsidRDefault="00C5255B" w:rsidP="00564D08">
      <w:pPr>
        <w:tabs>
          <w:tab w:val="clear" w:pos="360"/>
          <w:tab w:val="clear" w:pos="9360"/>
        </w:tabs>
        <w:rPr>
          <w:rFonts w:cs="Arial"/>
          <w:bCs/>
          <w:iCs/>
          <w:szCs w:val="24"/>
        </w:rPr>
      </w:pPr>
    </w:p>
    <w:p w:rsidR="00C5255B" w:rsidRDefault="001369E5" w:rsidP="00564D08">
      <w:pPr>
        <w:tabs>
          <w:tab w:val="clear" w:pos="360"/>
          <w:tab w:val="clear" w:pos="9360"/>
        </w:tabs>
        <w:rPr>
          <w:rFonts w:cs="Arial"/>
          <w:bCs/>
          <w:iCs/>
          <w:szCs w:val="24"/>
        </w:rPr>
      </w:pPr>
      <w:r>
        <w:rPr>
          <w:rFonts w:cs="Arial"/>
          <w:bCs/>
          <w:iCs/>
          <w:szCs w:val="24"/>
        </w:rPr>
        <w:t>(</w:t>
      </w:r>
      <w:r w:rsidR="00C5255B">
        <w:rPr>
          <w:rFonts w:cs="Arial"/>
          <w:bCs/>
          <w:iCs/>
          <w:szCs w:val="24"/>
        </w:rPr>
        <w:t xml:space="preserve"> </w:t>
      </w:r>
      <m:oMath>
        <m:f>
          <m:fPr>
            <m:ctrlPr>
              <w:rPr>
                <w:rFonts w:ascii="Cambria Math" w:hAnsi="Cambria Math" w:cs="Arial"/>
                <w:bCs/>
                <w:i/>
                <w:iCs/>
                <w:szCs w:val="24"/>
              </w:rPr>
            </m:ctrlPr>
          </m:fPr>
          <m:num>
            <m:r>
              <w:rPr>
                <w:rFonts w:ascii="Cambria Math" w:hAnsi="Cambria Math" w:cs="Arial"/>
                <w:szCs w:val="24"/>
              </w:rPr>
              <m:t>BP</m:t>
            </m:r>
          </m:num>
          <m:den>
            <m:r>
              <w:rPr>
                <w:rFonts w:ascii="Cambria Math" w:hAnsi="Cambria Math" w:cs="Arial"/>
                <w:szCs w:val="24"/>
              </w:rPr>
              <m:t>2</m:t>
            </m:r>
          </m:den>
        </m:f>
        <m:r>
          <w:rPr>
            <w:rFonts w:ascii="Cambria Math" w:hAnsi="Cambria Math" w:cs="Arial"/>
            <w:szCs w:val="24"/>
          </w:rPr>
          <m:t>)*0,001</m:t>
        </m:r>
      </m:oMath>
      <w:r w:rsidR="00C5255B">
        <w:rPr>
          <w:rFonts w:cs="Arial"/>
          <w:bCs/>
          <w:iCs/>
          <w:szCs w:val="24"/>
        </w:rPr>
        <w:t xml:space="preserve"> = </w:t>
      </w:r>
      <w:r w:rsidR="002D6314">
        <w:rPr>
          <w:rFonts w:cs="Arial"/>
          <w:bCs/>
          <w:iCs/>
          <w:szCs w:val="24"/>
        </w:rPr>
        <w:t xml:space="preserve"> </w:t>
      </w:r>
      <m:oMath>
        <m:r>
          <w:rPr>
            <w:rFonts w:ascii="Cambria Math" w:hAnsi="Cambria Math" w:cs="Arial"/>
            <w:szCs w:val="24"/>
          </w:rPr>
          <m:t>(</m:t>
        </m:r>
        <m:f>
          <m:fPr>
            <m:ctrlPr>
              <w:rPr>
                <w:rFonts w:ascii="Cambria Math" w:hAnsi="Cambria Math" w:cs="Arial"/>
                <w:bCs/>
                <w:i/>
                <w:iCs/>
                <w:szCs w:val="24"/>
              </w:rPr>
            </m:ctrlPr>
          </m:fPr>
          <m:num>
            <m:r>
              <w:rPr>
                <w:rFonts w:ascii="Cambria Math" w:hAnsi="Cambria Math" w:cs="Arial"/>
                <w:szCs w:val="24"/>
              </w:rPr>
              <m:t>3 000 000 000</m:t>
            </m:r>
          </m:num>
          <m:den>
            <m:r>
              <w:rPr>
                <w:rFonts w:ascii="Cambria Math" w:hAnsi="Cambria Math" w:cs="Arial"/>
                <w:szCs w:val="24"/>
              </w:rPr>
              <m:t>2</m:t>
            </m:r>
          </m:den>
        </m:f>
        <m:r>
          <w:rPr>
            <w:rFonts w:ascii="Cambria Math" w:hAnsi="Cambria Math" w:cs="Arial"/>
            <w:szCs w:val="24"/>
          </w:rPr>
          <m:t>)*0,001</m:t>
        </m:r>
      </m:oMath>
      <w:r w:rsidR="002D6314">
        <w:rPr>
          <w:rFonts w:cs="Arial"/>
          <w:bCs/>
          <w:iCs/>
          <w:szCs w:val="24"/>
        </w:rPr>
        <w:t xml:space="preserve"> </w:t>
      </w:r>
      <w:r w:rsidR="00C5255B">
        <w:rPr>
          <w:rFonts w:cs="Arial"/>
          <w:bCs/>
          <w:iCs/>
          <w:szCs w:val="24"/>
        </w:rPr>
        <w:t xml:space="preserve"> </w:t>
      </w:r>
      <w:r w:rsidR="00F72BE0">
        <w:rPr>
          <w:rFonts w:cs="Arial"/>
          <w:bCs/>
          <w:iCs/>
          <w:szCs w:val="24"/>
        </w:rPr>
        <w:t>~</w:t>
      </w:r>
      <w:r w:rsidR="002D6314">
        <w:rPr>
          <w:rFonts w:cs="Arial"/>
          <w:bCs/>
          <w:iCs/>
          <w:szCs w:val="24"/>
        </w:rPr>
        <w:t xml:space="preserve"> 1 500 000</w:t>
      </w:r>
    </w:p>
    <w:p w:rsidR="002D6314" w:rsidRDefault="002D6314" w:rsidP="00564D08">
      <w:pPr>
        <w:tabs>
          <w:tab w:val="clear" w:pos="360"/>
          <w:tab w:val="clear" w:pos="9360"/>
        </w:tabs>
        <w:rPr>
          <w:rFonts w:cs="Arial"/>
          <w:bCs/>
          <w:iCs/>
          <w:szCs w:val="24"/>
        </w:rPr>
      </w:pPr>
    </w:p>
    <w:p w:rsidR="00C5255B" w:rsidRDefault="008C64EA" w:rsidP="00564D08">
      <w:pPr>
        <w:tabs>
          <w:tab w:val="clear" w:pos="360"/>
          <w:tab w:val="clear" w:pos="9360"/>
        </w:tabs>
        <w:rPr>
          <w:rFonts w:cs="Arial"/>
          <w:bCs/>
          <w:iCs/>
          <w:szCs w:val="24"/>
        </w:rPr>
      </w:pPr>
      <w:r>
        <w:rPr>
          <w:rFonts w:cs="Arial"/>
          <w:bCs/>
          <w:iCs/>
          <w:szCs w:val="24"/>
        </w:rPr>
        <w:t xml:space="preserve">That means that we only differ in </w:t>
      </w:r>
      <w:r w:rsidR="00F72BE0">
        <w:rPr>
          <w:rFonts w:cs="Arial"/>
          <w:bCs/>
          <w:iCs/>
          <w:szCs w:val="24"/>
        </w:rPr>
        <w:t xml:space="preserve">approximately </w:t>
      </w:r>
      <w:r>
        <w:rPr>
          <w:rFonts w:cs="Arial"/>
          <w:bCs/>
          <w:iCs/>
          <w:szCs w:val="24"/>
        </w:rPr>
        <w:t xml:space="preserve">1 500 000 letters. Which is responsible for the differences in each </w:t>
      </w:r>
      <w:r w:rsidR="00B05366">
        <w:rPr>
          <w:rFonts w:cs="Arial"/>
          <w:bCs/>
          <w:iCs/>
          <w:szCs w:val="24"/>
        </w:rPr>
        <w:t>of us.</w:t>
      </w:r>
      <w:r w:rsidR="00482397">
        <w:rPr>
          <w:rFonts w:cs="Arial"/>
          <w:bCs/>
          <w:iCs/>
          <w:szCs w:val="24"/>
        </w:rPr>
        <w:t xml:space="preserve"> One and half million out of three billion, that’s actually not a lot if you think about it. </w:t>
      </w:r>
      <w:r w:rsidR="004326E0">
        <w:rPr>
          <w:rFonts w:cs="Arial"/>
          <w:bCs/>
          <w:iCs/>
          <w:szCs w:val="24"/>
        </w:rPr>
        <w:t>The DNA code, just like any other form of information comes with verification. In computer code, we call it a checksum</w:t>
      </w:r>
      <w:r w:rsidR="008C199D">
        <w:rPr>
          <w:rFonts w:cs="Arial"/>
          <w:bCs/>
          <w:iCs/>
          <w:szCs w:val="24"/>
        </w:rPr>
        <w:t>, in DNA we have a start codon and an end codon</w:t>
      </w:r>
      <w:r w:rsidR="004326E0">
        <w:rPr>
          <w:rFonts w:cs="Arial"/>
          <w:bCs/>
          <w:iCs/>
          <w:szCs w:val="24"/>
        </w:rPr>
        <w:t xml:space="preserve">. </w:t>
      </w:r>
      <w:r w:rsidR="00327E58">
        <w:rPr>
          <w:rFonts w:cs="Arial"/>
          <w:bCs/>
          <w:iCs/>
          <w:szCs w:val="24"/>
        </w:rPr>
        <w:t>I mean that’s the world current knowledge..</w:t>
      </w:r>
      <w:r w:rsidR="002545F9">
        <w:rPr>
          <w:rFonts w:cs="Arial"/>
          <w:bCs/>
          <w:iCs/>
          <w:szCs w:val="24"/>
        </w:rPr>
        <w:t>.</w:t>
      </w:r>
    </w:p>
    <w:p w:rsidR="00C5255B" w:rsidRDefault="00C5255B" w:rsidP="00564D08">
      <w:pPr>
        <w:tabs>
          <w:tab w:val="clear" w:pos="360"/>
          <w:tab w:val="clear" w:pos="9360"/>
        </w:tabs>
        <w:rPr>
          <w:rFonts w:cs="Arial"/>
          <w:bCs/>
          <w:iCs/>
          <w:szCs w:val="24"/>
        </w:rPr>
      </w:pPr>
    </w:p>
    <w:p w:rsidR="00C5255B" w:rsidRDefault="00C5255B" w:rsidP="00564D08">
      <w:pPr>
        <w:tabs>
          <w:tab w:val="clear" w:pos="360"/>
          <w:tab w:val="clear" w:pos="9360"/>
        </w:tabs>
        <w:rPr>
          <w:rFonts w:cs="Arial"/>
          <w:bCs/>
          <w:iCs/>
          <w:szCs w:val="24"/>
        </w:rPr>
      </w:pPr>
      <w:r>
        <w:rPr>
          <w:rFonts w:cs="Arial"/>
          <w:bCs/>
          <w:iCs/>
          <w:szCs w:val="24"/>
        </w:rPr>
        <w:t>DNA reading section here.</w:t>
      </w:r>
    </w:p>
    <w:p w:rsidR="0097161F" w:rsidRDefault="009F6AD9" w:rsidP="00564D08">
      <w:pPr>
        <w:tabs>
          <w:tab w:val="clear" w:pos="360"/>
          <w:tab w:val="clear" w:pos="9360"/>
        </w:tabs>
        <w:rPr>
          <w:rStyle w:val="Hyperlink"/>
          <w:rFonts w:cs="Arial"/>
          <w:bCs/>
          <w:iCs/>
          <w:szCs w:val="24"/>
        </w:rPr>
      </w:pPr>
      <w:hyperlink r:id="rId14" w:history="1">
        <w:r w:rsidR="0097161F" w:rsidRPr="004C6315">
          <w:rPr>
            <w:rStyle w:val="Hyperlink"/>
            <w:rFonts w:cs="Arial"/>
            <w:bCs/>
            <w:iCs/>
            <w:szCs w:val="24"/>
          </w:rPr>
          <w:t>http://learn.genetics.utah.edu/content/basics/dnacodes/</w:t>
        </w:r>
      </w:hyperlink>
    </w:p>
    <w:p w:rsidR="00F029CC" w:rsidRDefault="00F029CC" w:rsidP="00564D08">
      <w:pPr>
        <w:tabs>
          <w:tab w:val="clear" w:pos="360"/>
          <w:tab w:val="clear" w:pos="9360"/>
        </w:tabs>
        <w:rPr>
          <w:rFonts w:cs="Arial"/>
          <w:bCs/>
          <w:iCs/>
          <w:szCs w:val="24"/>
        </w:rPr>
      </w:pPr>
    </w:p>
    <w:p w:rsidR="00C5255B" w:rsidRDefault="00C5255B" w:rsidP="00564D08">
      <w:pPr>
        <w:tabs>
          <w:tab w:val="clear" w:pos="360"/>
          <w:tab w:val="clear" w:pos="9360"/>
        </w:tabs>
        <w:rPr>
          <w:rFonts w:cs="Arial"/>
          <w:bCs/>
          <w:iCs/>
          <w:szCs w:val="24"/>
        </w:rPr>
      </w:pPr>
    </w:p>
    <w:p w:rsidR="003E7C91" w:rsidRDefault="00C65C31" w:rsidP="00564D08">
      <w:pPr>
        <w:tabs>
          <w:tab w:val="clear" w:pos="360"/>
          <w:tab w:val="clear" w:pos="9360"/>
        </w:tabs>
        <w:rPr>
          <w:rFonts w:cs="Arial"/>
          <w:bCs/>
          <w:iCs/>
          <w:szCs w:val="24"/>
        </w:rPr>
      </w:pPr>
      <w:r>
        <w:rPr>
          <w:rFonts w:cs="Arial"/>
          <w:bCs/>
          <w:iCs/>
          <w:szCs w:val="24"/>
        </w:rPr>
        <w:t>So now you have to ask the big question on which you already know the answer. Does DNA describe our consciousness? No. Like I said, DNA merely represent the information for the physical body, code for your bones, muscles, digestion system, brain, etc.</w:t>
      </w:r>
    </w:p>
    <w:p w:rsidR="008940EF" w:rsidRDefault="00C65C31" w:rsidP="00564D08">
      <w:pPr>
        <w:tabs>
          <w:tab w:val="clear" w:pos="360"/>
          <w:tab w:val="clear" w:pos="9360"/>
        </w:tabs>
        <w:rPr>
          <w:rFonts w:cs="Arial"/>
          <w:bCs/>
          <w:iCs/>
          <w:szCs w:val="24"/>
        </w:rPr>
      </w:pPr>
      <w:r>
        <w:rPr>
          <w:rFonts w:cs="Arial"/>
          <w:bCs/>
          <w:iCs/>
          <w:szCs w:val="24"/>
        </w:rPr>
        <w:t xml:space="preserve">Then why are we conscious? The only explanation I can come up with is that the physical body merely is a vessel. Consciousness is not created by DNA. If DNA is the </w:t>
      </w:r>
      <w:r w:rsidR="00A65926">
        <w:rPr>
          <w:rFonts w:cs="Arial"/>
          <w:bCs/>
          <w:iCs/>
          <w:szCs w:val="24"/>
        </w:rPr>
        <w:t xml:space="preserve">blueprint for your physical body, then it has the instruction manual on how to perceive consciousness not on how to create it, namely by giving the instructions for our body. And there’s proof for that </w:t>
      </w:r>
      <w:r w:rsidR="005B0459">
        <w:rPr>
          <w:rFonts w:cs="Arial"/>
          <w:bCs/>
          <w:iCs/>
          <w:szCs w:val="24"/>
        </w:rPr>
        <w:t>as well</w:t>
      </w:r>
      <w:r w:rsidR="00A65926">
        <w:rPr>
          <w:rFonts w:cs="Arial"/>
          <w:bCs/>
          <w:iCs/>
          <w:szCs w:val="24"/>
        </w:rPr>
        <w:t>. Did you ever hear about identical twins? Sure, you have. Now let me ask you this question, are the identical twins the same person? Obviously not. Once again it shows that identical DNA only results in identical visual (physical body), not in identical consciousness.</w:t>
      </w:r>
    </w:p>
    <w:p w:rsidR="008940EF" w:rsidRDefault="008940EF">
      <w:pPr>
        <w:tabs>
          <w:tab w:val="clear" w:pos="360"/>
          <w:tab w:val="clear" w:pos="9360"/>
        </w:tabs>
        <w:rPr>
          <w:rFonts w:cs="Arial"/>
          <w:bCs/>
          <w:iCs/>
          <w:szCs w:val="24"/>
        </w:rPr>
      </w:pPr>
      <w:r>
        <w:rPr>
          <w:rFonts w:cs="Arial"/>
          <w:bCs/>
          <w:iCs/>
          <w:szCs w:val="24"/>
        </w:rPr>
        <w:br w:type="page"/>
      </w:r>
    </w:p>
    <w:p w:rsidR="008940EF" w:rsidRDefault="008940EF" w:rsidP="00564D08">
      <w:pPr>
        <w:tabs>
          <w:tab w:val="clear" w:pos="360"/>
          <w:tab w:val="clear" w:pos="9360"/>
        </w:tabs>
        <w:rPr>
          <w:rFonts w:cs="Arial"/>
          <w:bCs/>
          <w:iCs/>
          <w:szCs w:val="24"/>
        </w:rPr>
      </w:pPr>
      <w:r>
        <w:rPr>
          <w:rFonts w:cs="Arial"/>
          <w:bCs/>
          <w:iCs/>
          <w:szCs w:val="24"/>
        </w:rPr>
        <w:lastRenderedPageBreak/>
        <w:t xml:space="preserve">Today is 30 March 2018 and I’m currently working on a DNA Reader. While working on this project I got diagnosed with a Mega Cauda Equina. Which is Latin for horsetail. Basically, my brain has an expanded bit. It hurts so much when I try to bend over. It’s like God saying not to bend over for you. According to my doctor, it’s something anatomical. </w:t>
      </w:r>
      <w:r w:rsidR="00B9554A">
        <w:rPr>
          <w:rFonts w:cs="Arial"/>
          <w:bCs/>
          <w:iCs/>
          <w:szCs w:val="24"/>
        </w:rPr>
        <w:t>What you see as a birth accident, could be a birth upgrade. I just need to manage the pain I think</w:t>
      </w:r>
      <w:r w:rsidR="00E67CE9">
        <w:rPr>
          <w:rFonts w:cs="Arial"/>
          <w:bCs/>
          <w:iCs/>
          <w:szCs w:val="24"/>
        </w:rPr>
        <w:t>, but is the pain even real?</w:t>
      </w:r>
    </w:p>
    <w:p w:rsidR="00B9554A" w:rsidRDefault="00B9554A" w:rsidP="00564D08">
      <w:pPr>
        <w:tabs>
          <w:tab w:val="clear" w:pos="360"/>
          <w:tab w:val="clear" w:pos="9360"/>
        </w:tabs>
        <w:rPr>
          <w:rFonts w:cs="Arial"/>
          <w:bCs/>
          <w:iCs/>
          <w:szCs w:val="24"/>
        </w:rPr>
      </w:pPr>
      <w:r>
        <w:rPr>
          <w:rFonts w:cs="Arial"/>
          <w:bCs/>
          <w:iCs/>
          <w:szCs w:val="24"/>
        </w:rPr>
        <w:t>What a weird coincidence again huh? I’m getting tired of this existential crisis that I’m having</w:t>
      </w:r>
      <w:r w:rsidR="00E67CE9">
        <w:rPr>
          <w:rFonts w:cs="Arial"/>
          <w:bCs/>
          <w:iCs/>
          <w:szCs w:val="24"/>
        </w:rPr>
        <w:t>…</w:t>
      </w:r>
    </w:p>
    <w:p w:rsidR="00B9554A" w:rsidRDefault="00B9554A" w:rsidP="00564D08">
      <w:pPr>
        <w:tabs>
          <w:tab w:val="clear" w:pos="360"/>
          <w:tab w:val="clear" w:pos="9360"/>
        </w:tabs>
        <w:rPr>
          <w:rFonts w:cs="Arial"/>
          <w:bCs/>
          <w:iCs/>
          <w:szCs w:val="24"/>
        </w:rPr>
      </w:pPr>
    </w:p>
    <w:p w:rsidR="00B9554A" w:rsidRDefault="00B9554A">
      <w:pPr>
        <w:tabs>
          <w:tab w:val="clear" w:pos="360"/>
          <w:tab w:val="clear" w:pos="9360"/>
        </w:tabs>
        <w:rPr>
          <w:rFonts w:cs="Arial"/>
          <w:bCs/>
          <w:iCs/>
          <w:szCs w:val="24"/>
        </w:rPr>
      </w:pPr>
      <w:r>
        <w:rPr>
          <w:rFonts w:cs="Arial"/>
          <w:bCs/>
          <w:iCs/>
          <w:szCs w:val="24"/>
        </w:rPr>
        <w:br w:type="page"/>
      </w:r>
    </w:p>
    <w:bookmarkStart w:id="74" w:name="_Toc512419363"/>
    <w:bookmarkStart w:id="75" w:name="_Toc512419660"/>
    <w:p w:rsidR="00B9554A" w:rsidRPr="005110FE" w:rsidRDefault="009F6AD9" w:rsidP="00B9554A">
      <w:pPr>
        <w:pStyle w:val="Naamhoofdstuk"/>
      </w:pPr>
      <w:sdt>
        <w:sdtPr>
          <w:id w:val="589974006"/>
          <w:placeholder>
            <w:docPart w:val="1232D2153E52427AA7205C89B049C674"/>
          </w:placeholder>
        </w:sdtPr>
        <w:sdtContent>
          <w:r w:rsidR="00B9554A">
            <w:t xml:space="preserve">DNA </w:t>
          </w:r>
          <w:r w:rsidR="00F72BE0">
            <w:t>Engine</w:t>
          </w:r>
        </w:sdtContent>
      </w:sdt>
      <w:bookmarkEnd w:id="74"/>
      <w:bookmarkEnd w:id="75"/>
    </w:p>
    <w:p w:rsidR="00AA6769" w:rsidRDefault="00B9554A" w:rsidP="00B9554A">
      <w:pPr>
        <w:tabs>
          <w:tab w:val="clear" w:pos="360"/>
          <w:tab w:val="clear" w:pos="9360"/>
        </w:tabs>
        <w:rPr>
          <w:rFonts w:cs="Arial"/>
          <w:bCs/>
          <w:iCs/>
          <w:szCs w:val="24"/>
        </w:rPr>
      </w:pPr>
      <w:r w:rsidRPr="005110FE">
        <w:tab/>
      </w:r>
      <w:r>
        <w:rPr>
          <w:rFonts w:cs="Arial"/>
          <w:bCs/>
          <w:iCs/>
          <w:szCs w:val="24"/>
        </w:rPr>
        <w:t xml:space="preserve">This chapter will mainly explain on how to re-create my DNA </w:t>
      </w:r>
      <w:r w:rsidR="00F72BE0">
        <w:rPr>
          <w:rFonts w:cs="Arial"/>
          <w:bCs/>
          <w:iCs/>
          <w:szCs w:val="24"/>
        </w:rPr>
        <w:t>Engine</w:t>
      </w:r>
      <w:r>
        <w:rPr>
          <w:rFonts w:cs="Arial"/>
          <w:bCs/>
          <w:iCs/>
          <w:szCs w:val="24"/>
        </w:rPr>
        <w:t xml:space="preserve"> program</w:t>
      </w:r>
      <w:r w:rsidR="004C3EDD">
        <w:rPr>
          <w:rFonts w:cs="Arial"/>
          <w:bCs/>
          <w:iCs/>
          <w:szCs w:val="24"/>
        </w:rPr>
        <w:t xml:space="preserve"> (which you can download at </w:t>
      </w:r>
      <w:r w:rsidR="004C3EDD" w:rsidRPr="004C3EDD">
        <w:rPr>
          <w:rFonts w:cs="Arial"/>
          <w:bCs/>
          <w:iCs/>
          <w:szCs w:val="24"/>
        </w:rPr>
        <w:t>https://github.com/King-G/DNAEngine</w:t>
      </w:r>
      <w:r w:rsidR="004C3EDD">
        <w:rPr>
          <w:rFonts w:cs="Arial"/>
          <w:bCs/>
          <w:iCs/>
          <w:szCs w:val="24"/>
        </w:rPr>
        <w:t>)</w:t>
      </w:r>
      <w:r>
        <w:rPr>
          <w:rFonts w:cs="Arial"/>
          <w:bCs/>
          <w:iCs/>
          <w:szCs w:val="24"/>
        </w:rPr>
        <w:t xml:space="preserve">. I will explain my ‘Theory of DNA’, which is </w:t>
      </w:r>
      <w:r w:rsidR="00613C99">
        <w:rPr>
          <w:rFonts w:cs="Arial"/>
          <w:bCs/>
          <w:iCs/>
          <w:szCs w:val="24"/>
        </w:rPr>
        <w:t>80</w:t>
      </w:r>
      <w:r>
        <w:rPr>
          <w:rFonts w:cs="Arial"/>
          <w:bCs/>
          <w:iCs/>
          <w:szCs w:val="24"/>
        </w:rPr>
        <w:t xml:space="preserve">% the same as our current DNA understanding, but mine has </w:t>
      </w:r>
      <w:r w:rsidR="008E19E8">
        <w:rPr>
          <w:rFonts w:cs="Arial"/>
          <w:bCs/>
          <w:iCs/>
          <w:szCs w:val="24"/>
        </w:rPr>
        <w:t>some possible explanations</w:t>
      </w:r>
      <w:r>
        <w:rPr>
          <w:rFonts w:cs="Arial"/>
          <w:bCs/>
          <w:iCs/>
          <w:szCs w:val="24"/>
        </w:rPr>
        <w:t xml:space="preserve"> of the so called ‘Junk DNA’. The reason why I will teach you how to create a DNA Rea</w:t>
      </w:r>
      <w:r w:rsidR="00613C99">
        <w:rPr>
          <w:rFonts w:cs="Arial"/>
          <w:bCs/>
          <w:iCs/>
          <w:szCs w:val="24"/>
        </w:rPr>
        <w:t>der</w:t>
      </w:r>
      <w:r>
        <w:rPr>
          <w:rFonts w:cs="Arial"/>
          <w:bCs/>
          <w:iCs/>
          <w:szCs w:val="24"/>
        </w:rPr>
        <w:t xml:space="preserve">, is because I want you to literally </w:t>
      </w:r>
      <w:r w:rsidR="00C53372">
        <w:rPr>
          <w:rFonts w:cs="Arial"/>
          <w:bCs/>
          <w:iCs/>
          <w:szCs w:val="24"/>
        </w:rPr>
        <w:t>learn how to read it.</w:t>
      </w:r>
      <w:r w:rsidR="00613C99">
        <w:rPr>
          <w:rFonts w:cs="Arial"/>
          <w:bCs/>
          <w:iCs/>
          <w:szCs w:val="24"/>
        </w:rPr>
        <w:t xml:space="preserve"> I will teach you how to read the matrix (</w:t>
      </w:r>
      <w:proofErr w:type="spellStart"/>
      <w:r w:rsidR="00613C99">
        <w:rPr>
          <w:rFonts w:cs="Arial"/>
          <w:bCs/>
          <w:iCs/>
          <w:szCs w:val="24"/>
        </w:rPr>
        <w:t>Booya</w:t>
      </w:r>
      <w:proofErr w:type="spellEnd"/>
      <w:r w:rsidR="00613C99">
        <w:rPr>
          <w:rFonts w:cs="Arial"/>
          <w:bCs/>
          <w:iCs/>
          <w:szCs w:val="24"/>
        </w:rPr>
        <w:t xml:space="preserve">! Simulation Theory reference!). </w:t>
      </w:r>
      <w:r w:rsidR="001E32D8">
        <w:rPr>
          <w:rFonts w:cs="Arial"/>
          <w:bCs/>
          <w:iCs/>
          <w:szCs w:val="24"/>
        </w:rPr>
        <w:t>I will teach you how to read</w:t>
      </w:r>
      <w:r w:rsidR="005D115A">
        <w:rPr>
          <w:rFonts w:cs="Arial"/>
          <w:bCs/>
          <w:iCs/>
          <w:szCs w:val="24"/>
        </w:rPr>
        <w:t xml:space="preserve"> the code of</w:t>
      </w:r>
      <w:r w:rsidR="001E32D8">
        <w:rPr>
          <w:rFonts w:cs="Arial"/>
          <w:bCs/>
          <w:iCs/>
          <w:szCs w:val="24"/>
        </w:rPr>
        <w:t xml:space="preserve"> life and I will use a couple of languages for that. Mainly English as a verbal communicator of the presented concept that I’m proposing. And two programming languages, </w:t>
      </w:r>
      <w:proofErr w:type="spellStart"/>
      <w:r w:rsidR="008C199D">
        <w:rPr>
          <w:rFonts w:cs="Arial"/>
          <w:bCs/>
          <w:iCs/>
          <w:szCs w:val="24"/>
        </w:rPr>
        <w:t>CSharp</w:t>
      </w:r>
      <w:proofErr w:type="spellEnd"/>
      <w:r w:rsidR="001E32D8">
        <w:rPr>
          <w:rFonts w:cs="Arial"/>
          <w:bCs/>
          <w:iCs/>
          <w:szCs w:val="24"/>
        </w:rPr>
        <w:t xml:space="preserve"> because it will be easy to read for you, and python just to make it a little biblical. </w:t>
      </w:r>
    </w:p>
    <w:p w:rsidR="00BE4CC0" w:rsidRDefault="00BE4CC0" w:rsidP="00B9554A">
      <w:pPr>
        <w:tabs>
          <w:tab w:val="clear" w:pos="360"/>
          <w:tab w:val="clear" w:pos="9360"/>
        </w:tabs>
        <w:rPr>
          <w:rFonts w:cs="Arial"/>
          <w:bCs/>
          <w:iCs/>
          <w:szCs w:val="24"/>
        </w:rPr>
      </w:pPr>
    </w:p>
    <w:p w:rsidR="00BE4CC0" w:rsidRDefault="00BE4CC0" w:rsidP="00B9554A">
      <w:pPr>
        <w:tabs>
          <w:tab w:val="clear" w:pos="360"/>
          <w:tab w:val="clear" w:pos="9360"/>
        </w:tabs>
        <w:rPr>
          <w:rFonts w:cs="Arial"/>
          <w:bCs/>
          <w:iCs/>
          <w:szCs w:val="24"/>
        </w:rPr>
      </w:pPr>
      <w:r>
        <w:rPr>
          <w:rFonts w:cs="Arial"/>
          <w:bCs/>
          <w:iCs/>
          <w:szCs w:val="24"/>
        </w:rPr>
        <w:t xml:space="preserve">First of all. Remember that the computer holds a base of 2 possibilities {0,1} and DNA holds a base of 4 </w:t>
      </w:r>
      <w:r w:rsidR="004C3EDD">
        <w:rPr>
          <w:rFonts w:cs="Arial"/>
          <w:bCs/>
          <w:iCs/>
          <w:szCs w:val="24"/>
        </w:rPr>
        <w:t xml:space="preserve">possibilities </w:t>
      </w:r>
      <w:r>
        <w:rPr>
          <w:rFonts w:cs="Arial"/>
          <w:bCs/>
          <w:iCs/>
          <w:szCs w:val="24"/>
        </w:rPr>
        <w:t xml:space="preserve">{A, T, C, G}? In order to solve this problem, we need </w:t>
      </w:r>
      <m:oMath>
        <m:sSup>
          <m:sSupPr>
            <m:ctrlPr>
              <w:rPr>
                <w:rFonts w:ascii="Cambria Math" w:hAnsi="Cambria Math" w:cs="Arial"/>
                <w:bCs/>
                <w:i/>
                <w:iCs/>
                <w:szCs w:val="24"/>
              </w:rPr>
            </m:ctrlPr>
          </m:sSupPr>
          <m:e>
            <m:r>
              <w:rPr>
                <w:rFonts w:ascii="Cambria Math" w:hAnsi="Cambria Math" w:cs="Arial"/>
                <w:szCs w:val="24"/>
              </w:rPr>
              <m:t>2</m:t>
            </m:r>
          </m:e>
          <m:sup>
            <m:r>
              <w:rPr>
                <w:rFonts w:ascii="Cambria Math" w:hAnsi="Cambria Math" w:cs="Arial"/>
                <w:szCs w:val="24"/>
              </w:rPr>
              <m:t>2</m:t>
            </m:r>
          </m:sup>
        </m:sSup>
      </m:oMath>
      <w:r>
        <w:rPr>
          <w:rFonts w:cs="Arial"/>
          <w:bCs/>
          <w:iCs/>
          <w:szCs w:val="24"/>
        </w:rPr>
        <w:t xml:space="preserve">, which is 4 </w:t>
      </w:r>
      <w:r w:rsidR="004C3EDD">
        <w:rPr>
          <w:rFonts w:cs="Arial"/>
          <w:bCs/>
          <w:iCs/>
          <w:szCs w:val="24"/>
        </w:rPr>
        <w:t>possibilities</w:t>
      </w:r>
      <w:r>
        <w:rPr>
          <w:rFonts w:cs="Arial"/>
          <w:bCs/>
          <w:iCs/>
          <w:szCs w:val="24"/>
        </w:rPr>
        <w:t xml:space="preserve">. </w:t>
      </w:r>
      <w:r w:rsidR="008E19E8">
        <w:rPr>
          <w:rFonts w:cs="Arial"/>
          <w:bCs/>
          <w:iCs/>
          <w:szCs w:val="24"/>
        </w:rPr>
        <w:t xml:space="preserve">We give two times an information of two possibilities. </w:t>
      </w:r>
      <w:r w:rsidR="005D115A">
        <w:rPr>
          <w:rFonts w:cs="Arial"/>
          <w:bCs/>
          <w:iCs/>
          <w:szCs w:val="24"/>
        </w:rPr>
        <w:t>So,</w:t>
      </w:r>
      <w:r w:rsidR="008E19E8">
        <w:rPr>
          <w:rFonts w:cs="Arial"/>
          <w:bCs/>
          <w:iCs/>
          <w:szCs w:val="24"/>
        </w:rPr>
        <w:t xml:space="preserve"> two bits.</w:t>
      </w:r>
      <w:r w:rsidR="001E32D8">
        <w:rPr>
          <w:rFonts w:cs="Arial"/>
          <w:bCs/>
          <w:iCs/>
          <w:szCs w:val="24"/>
        </w:rPr>
        <w:t xml:space="preserve"> When digitalizing </w:t>
      </w:r>
      <w:proofErr w:type="gramStart"/>
      <w:r w:rsidR="001E32D8">
        <w:rPr>
          <w:rFonts w:cs="Arial"/>
          <w:bCs/>
          <w:iCs/>
          <w:szCs w:val="24"/>
        </w:rPr>
        <w:t>DNA</w:t>
      </w:r>
      <w:proofErr w:type="gramEnd"/>
      <w:r w:rsidR="001E32D8">
        <w:rPr>
          <w:rFonts w:cs="Arial"/>
          <w:bCs/>
          <w:iCs/>
          <w:szCs w:val="24"/>
        </w:rPr>
        <w:t xml:space="preserve"> we are storing a 4-base information system in</w:t>
      </w:r>
      <w:r w:rsidR="00787228">
        <w:rPr>
          <w:rFonts w:cs="Arial"/>
          <w:bCs/>
          <w:iCs/>
          <w:szCs w:val="24"/>
        </w:rPr>
        <w:t xml:space="preserve"> a 2-base information system. </w:t>
      </w:r>
      <w:r w:rsidR="005D115A">
        <w:rPr>
          <w:rFonts w:cs="Arial"/>
          <w:bCs/>
          <w:iCs/>
          <w:szCs w:val="24"/>
        </w:rPr>
        <w:t>So,</w:t>
      </w:r>
      <w:r w:rsidR="00787228">
        <w:rPr>
          <w:rFonts w:cs="Arial"/>
          <w:bCs/>
          <w:iCs/>
          <w:szCs w:val="24"/>
        </w:rPr>
        <w:t xml:space="preserve"> we need twice as much storage. We use 2 bits to represent 1 </w:t>
      </w:r>
      <w:r w:rsidR="005D115A">
        <w:rPr>
          <w:rFonts w:cs="Arial"/>
          <w:bCs/>
          <w:iCs/>
          <w:szCs w:val="24"/>
        </w:rPr>
        <w:t>nucleotide</w:t>
      </w:r>
      <w:r w:rsidR="00787228">
        <w:rPr>
          <w:rFonts w:cs="Arial"/>
          <w:bCs/>
          <w:iCs/>
          <w:szCs w:val="24"/>
        </w:rPr>
        <w:t>.</w:t>
      </w:r>
    </w:p>
    <w:p w:rsidR="00BE4CC0" w:rsidRDefault="00BE4CC0" w:rsidP="00B9554A">
      <w:pPr>
        <w:tabs>
          <w:tab w:val="clear" w:pos="360"/>
          <w:tab w:val="clear" w:pos="9360"/>
        </w:tabs>
        <w:rPr>
          <w:rFonts w:cs="Arial"/>
          <w:bCs/>
          <w:iCs/>
          <w:szCs w:val="24"/>
        </w:rPr>
      </w:pPr>
    </w:p>
    <w:p w:rsidR="00BE4CC0" w:rsidRDefault="009F6AD9" w:rsidP="00B9554A">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(00)</m:t>
            </m:r>
          </m:e>
          <m:sub>
            <m:r>
              <w:rPr>
                <w:rFonts w:ascii="Cambria Math" w:hAnsi="Cambria Math" w:cs="Arial"/>
                <w:szCs w:val="24"/>
              </w:rPr>
              <m:t>2</m:t>
            </m:r>
          </m:sub>
        </m:sSub>
      </m:oMath>
      <w:r w:rsidR="00BE4CC0">
        <w:rPr>
          <w:rFonts w:cs="Arial"/>
          <w:bCs/>
          <w:iCs/>
          <w:szCs w:val="24"/>
        </w:rPr>
        <w:t xml:space="preserve"> – A</w:t>
      </w:r>
    </w:p>
    <w:p w:rsidR="00BE4CC0" w:rsidRDefault="009F6AD9" w:rsidP="00B9554A">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(01)</m:t>
            </m:r>
          </m:e>
          <m:sub>
            <m:r>
              <w:rPr>
                <w:rFonts w:ascii="Cambria Math" w:hAnsi="Cambria Math" w:cs="Arial"/>
                <w:szCs w:val="24"/>
              </w:rPr>
              <m:t>2</m:t>
            </m:r>
          </m:sub>
        </m:sSub>
        <m:r>
          <w:rPr>
            <w:rFonts w:ascii="Cambria Math" w:hAnsi="Cambria Math" w:cs="Arial"/>
            <w:szCs w:val="24"/>
          </w:rPr>
          <m:t xml:space="preserve"> </m:t>
        </m:r>
      </m:oMath>
      <w:r w:rsidR="00BE4CC0">
        <w:rPr>
          <w:rFonts w:cs="Arial"/>
          <w:bCs/>
          <w:iCs/>
          <w:szCs w:val="24"/>
        </w:rPr>
        <w:t>– T</w:t>
      </w:r>
    </w:p>
    <w:p w:rsidR="00BE4CC0" w:rsidRDefault="009F6AD9" w:rsidP="00B9554A">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(10)</m:t>
            </m:r>
          </m:e>
          <m:sub>
            <m:r>
              <w:rPr>
                <w:rFonts w:ascii="Cambria Math" w:hAnsi="Cambria Math" w:cs="Arial"/>
                <w:szCs w:val="24"/>
              </w:rPr>
              <m:t>2</m:t>
            </m:r>
          </m:sub>
        </m:sSub>
        <m:r>
          <w:rPr>
            <w:rFonts w:ascii="Cambria Math" w:hAnsi="Cambria Math" w:cs="Arial"/>
            <w:szCs w:val="24"/>
          </w:rPr>
          <m:t xml:space="preserve"> </m:t>
        </m:r>
      </m:oMath>
      <w:r w:rsidR="00BE4CC0">
        <w:rPr>
          <w:rFonts w:cs="Arial"/>
          <w:bCs/>
          <w:iCs/>
          <w:szCs w:val="24"/>
        </w:rPr>
        <w:t>– C</w:t>
      </w:r>
    </w:p>
    <w:p w:rsidR="00BE4CC0" w:rsidRDefault="009F6AD9" w:rsidP="00B9554A">
      <w:pPr>
        <w:tabs>
          <w:tab w:val="clear" w:pos="360"/>
          <w:tab w:val="clear" w:pos="9360"/>
        </w:tabs>
        <w:rPr>
          <w:rFonts w:cs="Arial"/>
          <w:bCs/>
          <w:iCs/>
          <w:szCs w:val="24"/>
        </w:rPr>
      </w:pPr>
      <m:oMath>
        <m:sSub>
          <m:sSubPr>
            <m:ctrlPr>
              <w:rPr>
                <w:rFonts w:ascii="Cambria Math" w:hAnsi="Cambria Math" w:cs="Arial"/>
                <w:bCs/>
                <w:i/>
                <w:iCs/>
                <w:szCs w:val="24"/>
              </w:rPr>
            </m:ctrlPr>
          </m:sSubPr>
          <m:e>
            <m:r>
              <w:rPr>
                <w:rFonts w:ascii="Cambria Math" w:hAnsi="Cambria Math" w:cs="Arial"/>
                <w:szCs w:val="24"/>
              </w:rPr>
              <m:t>(11)</m:t>
            </m:r>
          </m:e>
          <m:sub>
            <m:r>
              <w:rPr>
                <w:rFonts w:ascii="Cambria Math" w:hAnsi="Cambria Math" w:cs="Arial"/>
                <w:szCs w:val="24"/>
              </w:rPr>
              <m:t>2</m:t>
            </m:r>
          </m:sub>
        </m:sSub>
      </m:oMath>
      <w:r w:rsidR="00BE4CC0">
        <w:rPr>
          <w:rFonts w:cs="Arial"/>
          <w:bCs/>
          <w:iCs/>
          <w:szCs w:val="24"/>
        </w:rPr>
        <w:t xml:space="preserve"> – G</w:t>
      </w:r>
    </w:p>
    <w:p w:rsidR="00BE4CC0" w:rsidRDefault="00BE4CC0" w:rsidP="00B9554A">
      <w:pPr>
        <w:tabs>
          <w:tab w:val="clear" w:pos="360"/>
          <w:tab w:val="clear" w:pos="9360"/>
        </w:tabs>
        <w:rPr>
          <w:rFonts w:cs="Arial"/>
          <w:bCs/>
          <w:iCs/>
          <w:szCs w:val="24"/>
        </w:rPr>
      </w:pPr>
    </w:p>
    <w:p w:rsidR="00AA6769" w:rsidRDefault="00BE4CC0" w:rsidP="00564D08">
      <w:pPr>
        <w:tabs>
          <w:tab w:val="clear" w:pos="360"/>
          <w:tab w:val="clear" w:pos="9360"/>
        </w:tabs>
        <w:rPr>
          <w:rFonts w:cs="Arial"/>
          <w:bCs/>
          <w:iCs/>
          <w:szCs w:val="24"/>
        </w:rPr>
      </w:pPr>
      <w:r>
        <w:rPr>
          <w:rFonts w:cs="Arial"/>
          <w:bCs/>
          <w:iCs/>
          <w:szCs w:val="24"/>
        </w:rPr>
        <w:t>When it comes to big data, or big information, the way of storage is very important.</w:t>
      </w:r>
    </w:p>
    <w:p w:rsidR="00BE4CC0" w:rsidRDefault="00BE4CC0" w:rsidP="00564D08">
      <w:pPr>
        <w:tabs>
          <w:tab w:val="clear" w:pos="360"/>
          <w:tab w:val="clear" w:pos="9360"/>
        </w:tabs>
        <w:rPr>
          <w:rFonts w:cs="Arial"/>
          <w:bCs/>
          <w:iCs/>
          <w:szCs w:val="24"/>
        </w:rPr>
      </w:pPr>
      <w:r>
        <w:rPr>
          <w:rFonts w:cs="Arial"/>
          <w:bCs/>
          <w:iCs/>
          <w:szCs w:val="24"/>
        </w:rPr>
        <w:t>A computer at its most basic core is a sequence of zero and one. A computer reads 8 bits of information at a time. This is called a byte (collection of 8 bits)</w:t>
      </w:r>
      <w:r w:rsidR="009215B3">
        <w:rPr>
          <w:rFonts w:cs="Arial"/>
          <w:bCs/>
          <w:iCs/>
          <w:szCs w:val="24"/>
        </w:rPr>
        <w:t>, i</w:t>
      </w:r>
      <w:r w:rsidR="00BF4B2F">
        <w:rPr>
          <w:rFonts w:cs="Arial"/>
          <w:bCs/>
          <w:iCs/>
          <w:szCs w:val="24"/>
        </w:rPr>
        <w:t xml:space="preserve">n a 2-bit information system it can represents values between 0 and 255. Each nucleotide requires 2 bits of information. </w:t>
      </w:r>
      <w:r w:rsidR="004C3EDD">
        <w:rPr>
          <w:rFonts w:cs="Arial"/>
          <w:bCs/>
          <w:iCs/>
          <w:szCs w:val="24"/>
        </w:rPr>
        <w:t>So,</w:t>
      </w:r>
      <w:r w:rsidR="00BF4B2F">
        <w:rPr>
          <w:rFonts w:cs="Arial"/>
          <w:bCs/>
          <w:iCs/>
          <w:szCs w:val="24"/>
        </w:rPr>
        <w:t xml:space="preserve"> we can pack 4 nucleotides in a byte. </w:t>
      </w:r>
    </w:p>
    <w:p w:rsidR="004C3EDD" w:rsidRDefault="004C3EDD" w:rsidP="00564D08">
      <w:pPr>
        <w:tabs>
          <w:tab w:val="clear" w:pos="360"/>
          <w:tab w:val="clear" w:pos="9360"/>
        </w:tabs>
        <w:rPr>
          <w:rFonts w:cs="Arial"/>
          <w:bCs/>
          <w:iCs/>
          <w:szCs w:val="24"/>
        </w:rPr>
      </w:pPr>
    </w:p>
    <w:p w:rsidR="00787228" w:rsidRDefault="00787228">
      <w:pPr>
        <w:tabs>
          <w:tab w:val="clear" w:pos="360"/>
          <w:tab w:val="clear" w:pos="9360"/>
        </w:tabs>
        <w:rPr>
          <w:rFonts w:cs="Arial"/>
          <w:bCs/>
          <w:iCs/>
          <w:szCs w:val="24"/>
        </w:rPr>
      </w:pPr>
      <w:r>
        <w:rPr>
          <w:rFonts w:cs="Arial"/>
          <w:bCs/>
          <w:iCs/>
          <w:szCs w:val="24"/>
        </w:rPr>
        <w:br w:type="page"/>
      </w:r>
    </w:p>
    <w:p w:rsidR="000F6EC7" w:rsidRDefault="000F6EC7" w:rsidP="00564D08">
      <w:pPr>
        <w:tabs>
          <w:tab w:val="clear" w:pos="360"/>
          <w:tab w:val="clear" w:pos="9360"/>
        </w:tabs>
        <w:rPr>
          <w:rFonts w:cs="Arial"/>
          <w:bCs/>
          <w:iCs/>
          <w:szCs w:val="24"/>
        </w:rPr>
      </w:pPr>
      <w:r>
        <w:rPr>
          <w:noProof/>
        </w:rPr>
        <w:lastRenderedPageBreak/>
        <w:drawing>
          <wp:inline distT="0" distB="0" distL="0" distR="0">
            <wp:extent cx="5486400" cy="3048000"/>
            <wp:effectExtent l="0" t="0" r="0" b="0"/>
            <wp:docPr id="2" name="Picture 2" descr="A cell with labels showing chromosome, ribosomes, nucleus, cytoplasm and mitochond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ell with labels showing chromosome, ribosomes, nucleus, cytoplasm and mitochondr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rsidR="004C3EDD" w:rsidRDefault="004C3EDD" w:rsidP="00564D08">
      <w:pPr>
        <w:tabs>
          <w:tab w:val="clear" w:pos="360"/>
          <w:tab w:val="clear" w:pos="9360"/>
        </w:tabs>
        <w:rPr>
          <w:rFonts w:cs="Arial"/>
          <w:bCs/>
          <w:iCs/>
          <w:szCs w:val="24"/>
        </w:rPr>
      </w:pPr>
      <w:r>
        <w:rPr>
          <w:rFonts w:cs="Arial"/>
          <w:bCs/>
          <w:iCs/>
          <w:szCs w:val="24"/>
        </w:rPr>
        <w:t xml:space="preserve">When researching on how to store DNA information, I came to the discovery that the information transmitted from DNA to mRNA to </w:t>
      </w:r>
      <w:proofErr w:type="spellStart"/>
      <w:r>
        <w:rPr>
          <w:rFonts w:cs="Arial"/>
          <w:bCs/>
          <w:iCs/>
          <w:szCs w:val="24"/>
        </w:rPr>
        <w:t>tRNA</w:t>
      </w:r>
      <w:proofErr w:type="spellEnd"/>
      <w:r>
        <w:rPr>
          <w:rFonts w:cs="Arial"/>
          <w:bCs/>
          <w:iCs/>
          <w:szCs w:val="24"/>
        </w:rPr>
        <w:t xml:space="preserve"> is </w:t>
      </w:r>
      <w:r w:rsidRPr="00787228">
        <w:rPr>
          <w:rFonts w:cs="Arial"/>
          <w:b/>
          <w:bCs/>
          <w:iCs/>
          <w:szCs w:val="24"/>
        </w:rPr>
        <w:t>lossless</w:t>
      </w:r>
      <w:r>
        <w:rPr>
          <w:rFonts w:cs="Arial"/>
          <w:bCs/>
          <w:iCs/>
          <w:szCs w:val="24"/>
        </w:rPr>
        <w:t>.</w:t>
      </w:r>
      <w:r w:rsidR="00787228">
        <w:rPr>
          <w:rFonts w:cs="Arial"/>
          <w:bCs/>
          <w:iCs/>
          <w:szCs w:val="24"/>
        </w:rPr>
        <w:t xml:space="preserve"> I believe this to be a major discovery.</w:t>
      </w:r>
      <w:r w:rsidR="00482397">
        <w:rPr>
          <w:rFonts w:cs="Arial"/>
          <w:bCs/>
          <w:iCs/>
          <w:szCs w:val="24"/>
        </w:rPr>
        <w:t xml:space="preserve"> First of all, DNA is stored in the nucleus and the amino acids are located in the cytoplasm. Our current knowledge is that snippets of DNA goes out of the nucleus as mRNA</w:t>
      </w:r>
      <w:r>
        <w:rPr>
          <w:rFonts w:cs="Arial"/>
          <w:bCs/>
          <w:iCs/>
          <w:szCs w:val="24"/>
        </w:rPr>
        <w:t xml:space="preserve"> </w:t>
      </w:r>
      <w:r w:rsidR="000F6EC7">
        <w:rPr>
          <w:rFonts w:cs="Arial"/>
          <w:bCs/>
          <w:iCs/>
          <w:szCs w:val="24"/>
        </w:rPr>
        <w:t xml:space="preserve">and are read by the ribosome as </w:t>
      </w:r>
      <w:proofErr w:type="spellStart"/>
      <w:r w:rsidR="000F6EC7">
        <w:rPr>
          <w:rFonts w:cs="Arial"/>
          <w:bCs/>
          <w:iCs/>
          <w:szCs w:val="24"/>
        </w:rPr>
        <w:t>tRNA</w:t>
      </w:r>
      <w:proofErr w:type="spellEnd"/>
      <w:r w:rsidR="000F6EC7">
        <w:rPr>
          <w:rFonts w:cs="Arial"/>
          <w:bCs/>
          <w:iCs/>
          <w:szCs w:val="24"/>
        </w:rPr>
        <w:t>. But did you know that th</w:t>
      </w:r>
      <w:r>
        <w:rPr>
          <w:rFonts w:cs="Arial"/>
          <w:bCs/>
          <w:iCs/>
          <w:szCs w:val="24"/>
        </w:rPr>
        <w:t>e information</w:t>
      </w:r>
      <w:r w:rsidR="008E19E8">
        <w:rPr>
          <w:rFonts w:cs="Arial"/>
          <w:bCs/>
          <w:iCs/>
          <w:szCs w:val="24"/>
        </w:rPr>
        <w:t xml:space="preserve"> value</w:t>
      </w:r>
      <w:r>
        <w:rPr>
          <w:rFonts w:cs="Arial"/>
          <w:bCs/>
          <w:iCs/>
          <w:szCs w:val="24"/>
        </w:rPr>
        <w:t xml:space="preserve"> in </w:t>
      </w:r>
      <w:proofErr w:type="spellStart"/>
      <w:r>
        <w:rPr>
          <w:rFonts w:cs="Arial"/>
          <w:bCs/>
          <w:iCs/>
          <w:szCs w:val="24"/>
        </w:rPr>
        <w:t>tRNA</w:t>
      </w:r>
      <w:proofErr w:type="spellEnd"/>
      <w:r>
        <w:rPr>
          <w:rFonts w:cs="Arial"/>
          <w:bCs/>
          <w:iCs/>
          <w:szCs w:val="24"/>
        </w:rPr>
        <w:t xml:space="preserve"> is exactly the same as</w:t>
      </w:r>
      <w:r w:rsidR="00D02F61">
        <w:rPr>
          <w:rFonts w:cs="Arial"/>
          <w:bCs/>
          <w:iCs/>
          <w:szCs w:val="24"/>
        </w:rPr>
        <w:t xml:space="preserve"> in</w:t>
      </w:r>
      <w:r>
        <w:rPr>
          <w:rFonts w:cs="Arial"/>
          <w:bCs/>
          <w:iCs/>
          <w:szCs w:val="24"/>
        </w:rPr>
        <w:t xml:space="preserve"> DNA. Let me visualize it for you:</w:t>
      </w:r>
    </w:p>
    <w:p w:rsidR="004C3EDD" w:rsidRDefault="004C3EDD" w:rsidP="00564D08">
      <w:pPr>
        <w:tabs>
          <w:tab w:val="clear" w:pos="360"/>
          <w:tab w:val="clear" w:pos="9360"/>
        </w:tabs>
        <w:rPr>
          <w:rFonts w:cs="Arial"/>
          <w:bCs/>
          <w:iCs/>
          <w:szCs w:val="24"/>
        </w:rPr>
      </w:pPr>
    </w:p>
    <w:tbl>
      <w:tblPr>
        <w:tblStyle w:val="TableGrid"/>
        <w:tblW w:w="0" w:type="auto"/>
        <w:tblLook w:val="04A0" w:firstRow="1" w:lastRow="0" w:firstColumn="1" w:lastColumn="0" w:noHBand="0" w:noVBand="1"/>
      </w:tblPr>
      <w:tblGrid>
        <w:gridCol w:w="3055"/>
        <w:gridCol w:w="3056"/>
        <w:gridCol w:w="3056"/>
      </w:tblGrid>
      <w:tr w:rsidR="008E19E8" w:rsidTr="00787228">
        <w:tc>
          <w:tcPr>
            <w:tcW w:w="3055" w:type="dxa"/>
          </w:tcPr>
          <w:p w:rsidR="008E19E8" w:rsidRDefault="008E19E8" w:rsidP="00787228">
            <w:pPr>
              <w:tabs>
                <w:tab w:val="clear" w:pos="360"/>
                <w:tab w:val="clear" w:pos="9360"/>
              </w:tabs>
              <w:rPr>
                <w:rFonts w:cs="Arial"/>
                <w:bCs/>
                <w:iCs/>
                <w:szCs w:val="24"/>
              </w:rPr>
            </w:pPr>
            <w:r>
              <w:rPr>
                <w:rFonts w:cs="Arial"/>
                <w:bCs/>
                <w:iCs/>
                <w:szCs w:val="24"/>
              </w:rPr>
              <w:t>DNA</w:t>
            </w:r>
          </w:p>
        </w:tc>
        <w:tc>
          <w:tcPr>
            <w:tcW w:w="3056" w:type="dxa"/>
          </w:tcPr>
          <w:p w:rsidR="008E19E8" w:rsidRDefault="008E19E8" w:rsidP="00787228">
            <w:pPr>
              <w:tabs>
                <w:tab w:val="clear" w:pos="360"/>
                <w:tab w:val="clear" w:pos="9360"/>
              </w:tabs>
              <w:rPr>
                <w:rFonts w:cs="Arial"/>
                <w:bCs/>
                <w:iCs/>
                <w:szCs w:val="24"/>
              </w:rPr>
            </w:pPr>
            <w:r>
              <w:rPr>
                <w:rFonts w:cs="Arial"/>
                <w:bCs/>
                <w:iCs/>
                <w:szCs w:val="24"/>
              </w:rPr>
              <w:t>DNA Bits</w:t>
            </w:r>
          </w:p>
        </w:tc>
        <w:tc>
          <w:tcPr>
            <w:tcW w:w="3056" w:type="dxa"/>
          </w:tcPr>
          <w:p w:rsidR="008E19E8" w:rsidRDefault="008E19E8" w:rsidP="00787228">
            <w:pPr>
              <w:tabs>
                <w:tab w:val="clear" w:pos="360"/>
                <w:tab w:val="clear" w:pos="9360"/>
              </w:tabs>
              <w:rPr>
                <w:rFonts w:cs="Arial"/>
                <w:bCs/>
                <w:iCs/>
                <w:szCs w:val="24"/>
              </w:rPr>
            </w:pPr>
            <w:r>
              <w:rPr>
                <w:rFonts w:cs="Arial"/>
                <w:bCs/>
                <w:iCs/>
                <w:szCs w:val="24"/>
              </w:rPr>
              <w:t>Value</w:t>
            </w:r>
            <w:r w:rsidR="000F6EC7">
              <w:rPr>
                <w:rFonts w:cs="Arial"/>
                <w:bCs/>
                <w:iCs/>
                <w:szCs w:val="24"/>
              </w:rPr>
              <w:t xml:space="preserve"> (byte value)</w:t>
            </w:r>
          </w:p>
        </w:tc>
      </w:tr>
      <w:tr w:rsidR="008E19E8" w:rsidTr="00787228">
        <w:tc>
          <w:tcPr>
            <w:tcW w:w="3055" w:type="dxa"/>
          </w:tcPr>
          <w:p w:rsidR="008E19E8" w:rsidRDefault="008E19E8" w:rsidP="00787228">
            <w:pPr>
              <w:tabs>
                <w:tab w:val="clear" w:pos="360"/>
                <w:tab w:val="clear" w:pos="9360"/>
              </w:tabs>
              <w:rPr>
                <w:rFonts w:cs="Arial"/>
                <w:bCs/>
                <w:iCs/>
                <w:szCs w:val="24"/>
              </w:rPr>
            </w:pPr>
            <w:r>
              <w:rPr>
                <w:rFonts w:cs="Arial"/>
                <w:bCs/>
                <w:iCs/>
                <w:szCs w:val="24"/>
              </w:rPr>
              <w:t>A</w:t>
            </w:r>
          </w:p>
        </w:tc>
        <w:tc>
          <w:tcPr>
            <w:tcW w:w="3056" w:type="dxa"/>
          </w:tcPr>
          <w:p w:rsidR="008E19E8" w:rsidRDefault="008E19E8" w:rsidP="00787228">
            <w:pPr>
              <w:tabs>
                <w:tab w:val="clear" w:pos="360"/>
                <w:tab w:val="clear" w:pos="9360"/>
              </w:tabs>
              <w:rPr>
                <w:rFonts w:cs="Arial"/>
                <w:bCs/>
                <w:iCs/>
                <w:szCs w:val="24"/>
              </w:rPr>
            </w:pPr>
            <w:r>
              <w:rPr>
                <w:rFonts w:cs="Arial"/>
                <w:bCs/>
                <w:iCs/>
                <w:szCs w:val="24"/>
              </w:rPr>
              <w:t>00</w:t>
            </w:r>
          </w:p>
        </w:tc>
        <w:tc>
          <w:tcPr>
            <w:tcW w:w="3056" w:type="dxa"/>
          </w:tcPr>
          <w:p w:rsidR="008E19E8" w:rsidRDefault="008E19E8" w:rsidP="00787228">
            <w:pPr>
              <w:tabs>
                <w:tab w:val="clear" w:pos="360"/>
                <w:tab w:val="clear" w:pos="9360"/>
              </w:tabs>
              <w:rPr>
                <w:rFonts w:cs="Arial"/>
                <w:bCs/>
                <w:iCs/>
                <w:szCs w:val="24"/>
              </w:rPr>
            </w:pPr>
            <w:r>
              <w:rPr>
                <w:rFonts w:cs="Arial"/>
                <w:bCs/>
                <w:iCs/>
                <w:szCs w:val="24"/>
              </w:rPr>
              <w:t>0</w:t>
            </w:r>
          </w:p>
        </w:tc>
      </w:tr>
      <w:tr w:rsidR="008E19E8" w:rsidTr="00787228">
        <w:tc>
          <w:tcPr>
            <w:tcW w:w="3055" w:type="dxa"/>
          </w:tcPr>
          <w:p w:rsidR="008E19E8" w:rsidRDefault="008E19E8" w:rsidP="00787228">
            <w:pPr>
              <w:tabs>
                <w:tab w:val="clear" w:pos="360"/>
                <w:tab w:val="clear" w:pos="9360"/>
              </w:tabs>
              <w:rPr>
                <w:rFonts w:cs="Arial"/>
                <w:bCs/>
                <w:iCs/>
                <w:szCs w:val="24"/>
              </w:rPr>
            </w:pPr>
            <w:r>
              <w:rPr>
                <w:rFonts w:cs="Arial"/>
                <w:bCs/>
                <w:iCs/>
                <w:szCs w:val="24"/>
              </w:rPr>
              <w:t>T</w:t>
            </w:r>
          </w:p>
        </w:tc>
        <w:tc>
          <w:tcPr>
            <w:tcW w:w="3056" w:type="dxa"/>
          </w:tcPr>
          <w:p w:rsidR="008E19E8" w:rsidRDefault="008E19E8" w:rsidP="00787228">
            <w:pPr>
              <w:tabs>
                <w:tab w:val="clear" w:pos="360"/>
                <w:tab w:val="clear" w:pos="9360"/>
              </w:tabs>
              <w:rPr>
                <w:rFonts w:cs="Arial"/>
                <w:bCs/>
                <w:iCs/>
                <w:szCs w:val="24"/>
              </w:rPr>
            </w:pPr>
            <w:r>
              <w:rPr>
                <w:rFonts w:cs="Arial"/>
                <w:bCs/>
                <w:iCs/>
                <w:szCs w:val="24"/>
              </w:rPr>
              <w:t>01</w:t>
            </w:r>
          </w:p>
        </w:tc>
        <w:tc>
          <w:tcPr>
            <w:tcW w:w="3056" w:type="dxa"/>
          </w:tcPr>
          <w:p w:rsidR="008E19E8" w:rsidRDefault="008E19E8" w:rsidP="00787228">
            <w:pPr>
              <w:tabs>
                <w:tab w:val="clear" w:pos="360"/>
                <w:tab w:val="clear" w:pos="9360"/>
              </w:tabs>
              <w:rPr>
                <w:rFonts w:cs="Arial"/>
                <w:bCs/>
                <w:iCs/>
                <w:szCs w:val="24"/>
              </w:rPr>
            </w:pPr>
            <w:r>
              <w:rPr>
                <w:rFonts w:cs="Arial"/>
                <w:bCs/>
                <w:iCs/>
                <w:szCs w:val="24"/>
              </w:rPr>
              <w:t>1</w:t>
            </w:r>
          </w:p>
        </w:tc>
      </w:tr>
      <w:tr w:rsidR="008E19E8" w:rsidTr="00787228">
        <w:tc>
          <w:tcPr>
            <w:tcW w:w="3055" w:type="dxa"/>
          </w:tcPr>
          <w:p w:rsidR="008E19E8" w:rsidRDefault="008E19E8" w:rsidP="00787228">
            <w:pPr>
              <w:tabs>
                <w:tab w:val="clear" w:pos="360"/>
                <w:tab w:val="clear" w:pos="9360"/>
              </w:tabs>
              <w:rPr>
                <w:rFonts w:cs="Arial"/>
                <w:bCs/>
                <w:iCs/>
                <w:szCs w:val="24"/>
              </w:rPr>
            </w:pPr>
            <w:r>
              <w:rPr>
                <w:rFonts w:cs="Arial"/>
                <w:bCs/>
                <w:iCs/>
                <w:szCs w:val="24"/>
              </w:rPr>
              <w:t>C</w:t>
            </w:r>
          </w:p>
        </w:tc>
        <w:tc>
          <w:tcPr>
            <w:tcW w:w="3056" w:type="dxa"/>
          </w:tcPr>
          <w:p w:rsidR="008E19E8" w:rsidRDefault="008E19E8" w:rsidP="00787228">
            <w:pPr>
              <w:tabs>
                <w:tab w:val="clear" w:pos="360"/>
                <w:tab w:val="clear" w:pos="9360"/>
              </w:tabs>
              <w:rPr>
                <w:rFonts w:cs="Arial"/>
                <w:bCs/>
                <w:iCs/>
                <w:szCs w:val="24"/>
              </w:rPr>
            </w:pPr>
            <w:r>
              <w:rPr>
                <w:rFonts w:cs="Arial"/>
                <w:bCs/>
                <w:iCs/>
                <w:szCs w:val="24"/>
              </w:rPr>
              <w:t>10</w:t>
            </w:r>
          </w:p>
        </w:tc>
        <w:tc>
          <w:tcPr>
            <w:tcW w:w="3056" w:type="dxa"/>
          </w:tcPr>
          <w:p w:rsidR="008E19E8" w:rsidRDefault="008E19E8" w:rsidP="00787228">
            <w:pPr>
              <w:tabs>
                <w:tab w:val="clear" w:pos="360"/>
                <w:tab w:val="clear" w:pos="9360"/>
              </w:tabs>
              <w:rPr>
                <w:rFonts w:cs="Arial"/>
                <w:bCs/>
                <w:iCs/>
                <w:szCs w:val="24"/>
              </w:rPr>
            </w:pPr>
            <w:r>
              <w:rPr>
                <w:rFonts w:cs="Arial"/>
                <w:bCs/>
                <w:iCs/>
                <w:szCs w:val="24"/>
              </w:rPr>
              <w:t>2</w:t>
            </w:r>
          </w:p>
        </w:tc>
      </w:tr>
      <w:tr w:rsidR="008E19E8" w:rsidTr="00787228">
        <w:tc>
          <w:tcPr>
            <w:tcW w:w="3055" w:type="dxa"/>
          </w:tcPr>
          <w:p w:rsidR="008E19E8" w:rsidRDefault="008E19E8" w:rsidP="00787228">
            <w:pPr>
              <w:tabs>
                <w:tab w:val="clear" w:pos="360"/>
                <w:tab w:val="clear" w:pos="9360"/>
              </w:tabs>
              <w:rPr>
                <w:rFonts w:cs="Arial"/>
                <w:bCs/>
                <w:iCs/>
                <w:szCs w:val="24"/>
              </w:rPr>
            </w:pPr>
            <w:r>
              <w:rPr>
                <w:rFonts w:cs="Arial"/>
                <w:bCs/>
                <w:iCs/>
                <w:szCs w:val="24"/>
              </w:rPr>
              <w:t>G</w:t>
            </w:r>
          </w:p>
        </w:tc>
        <w:tc>
          <w:tcPr>
            <w:tcW w:w="3056" w:type="dxa"/>
          </w:tcPr>
          <w:p w:rsidR="008E19E8" w:rsidRDefault="008E19E8" w:rsidP="00787228">
            <w:pPr>
              <w:tabs>
                <w:tab w:val="clear" w:pos="360"/>
                <w:tab w:val="clear" w:pos="9360"/>
              </w:tabs>
              <w:rPr>
                <w:rFonts w:cs="Arial"/>
                <w:bCs/>
                <w:iCs/>
                <w:szCs w:val="24"/>
              </w:rPr>
            </w:pPr>
            <w:r>
              <w:rPr>
                <w:rFonts w:cs="Arial"/>
                <w:bCs/>
                <w:iCs/>
                <w:szCs w:val="24"/>
              </w:rPr>
              <w:t>11</w:t>
            </w:r>
          </w:p>
        </w:tc>
        <w:tc>
          <w:tcPr>
            <w:tcW w:w="3056" w:type="dxa"/>
          </w:tcPr>
          <w:p w:rsidR="008E19E8" w:rsidRDefault="008E19E8" w:rsidP="00787228">
            <w:pPr>
              <w:tabs>
                <w:tab w:val="clear" w:pos="360"/>
                <w:tab w:val="clear" w:pos="9360"/>
              </w:tabs>
              <w:rPr>
                <w:rFonts w:cs="Arial"/>
                <w:bCs/>
                <w:iCs/>
                <w:szCs w:val="24"/>
              </w:rPr>
            </w:pPr>
            <w:r>
              <w:rPr>
                <w:rFonts w:cs="Arial"/>
                <w:bCs/>
                <w:iCs/>
                <w:szCs w:val="24"/>
              </w:rPr>
              <w:t>3</w:t>
            </w:r>
          </w:p>
        </w:tc>
      </w:tr>
    </w:tbl>
    <w:p w:rsidR="004C3EDD" w:rsidRDefault="004C3EDD" w:rsidP="00564D08">
      <w:pPr>
        <w:tabs>
          <w:tab w:val="clear" w:pos="360"/>
          <w:tab w:val="clear" w:pos="9360"/>
        </w:tabs>
        <w:rPr>
          <w:rFonts w:cs="Arial"/>
          <w:bCs/>
          <w:iCs/>
          <w:szCs w:val="24"/>
        </w:rPr>
      </w:pPr>
    </w:p>
    <w:tbl>
      <w:tblPr>
        <w:tblStyle w:val="TableGrid"/>
        <w:tblW w:w="0" w:type="auto"/>
        <w:tblLook w:val="04A0" w:firstRow="1" w:lastRow="0" w:firstColumn="1" w:lastColumn="0" w:noHBand="0" w:noVBand="1"/>
      </w:tblPr>
      <w:tblGrid>
        <w:gridCol w:w="3055"/>
        <w:gridCol w:w="3056"/>
        <w:gridCol w:w="3056"/>
      </w:tblGrid>
      <w:tr w:rsidR="008E19E8" w:rsidTr="008E19E8">
        <w:tc>
          <w:tcPr>
            <w:tcW w:w="3055" w:type="dxa"/>
          </w:tcPr>
          <w:p w:rsidR="008E19E8" w:rsidRDefault="008E19E8" w:rsidP="008E19E8">
            <w:pPr>
              <w:tabs>
                <w:tab w:val="clear" w:pos="360"/>
                <w:tab w:val="clear" w:pos="9360"/>
              </w:tabs>
              <w:rPr>
                <w:rFonts w:cs="Arial"/>
                <w:bCs/>
                <w:iCs/>
                <w:szCs w:val="24"/>
              </w:rPr>
            </w:pPr>
            <w:r>
              <w:rPr>
                <w:rFonts w:cs="Arial"/>
                <w:bCs/>
                <w:iCs/>
                <w:szCs w:val="24"/>
              </w:rPr>
              <w:t>mRNA</w:t>
            </w:r>
          </w:p>
        </w:tc>
        <w:tc>
          <w:tcPr>
            <w:tcW w:w="3056" w:type="dxa"/>
          </w:tcPr>
          <w:p w:rsidR="008E19E8" w:rsidRDefault="008E19E8" w:rsidP="008E19E8">
            <w:pPr>
              <w:tabs>
                <w:tab w:val="clear" w:pos="360"/>
                <w:tab w:val="clear" w:pos="9360"/>
              </w:tabs>
              <w:rPr>
                <w:rFonts w:cs="Arial"/>
                <w:bCs/>
                <w:iCs/>
                <w:szCs w:val="24"/>
              </w:rPr>
            </w:pPr>
            <w:r>
              <w:rPr>
                <w:rFonts w:cs="Arial"/>
                <w:bCs/>
                <w:iCs/>
                <w:szCs w:val="24"/>
              </w:rPr>
              <w:t>mRNA Bits</w:t>
            </w:r>
          </w:p>
        </w:tc>
        <w:tc>
          <w:tcPr>
            <w:tcW w:w="3056" w:type="dxa"/>
          </w:tcPr>
          <w:p w:rsidR="008E19E8" w:rsidRDefault="008E19E8" w:rsidP="008E19E8">
            <w:pPr>
              <w:tabs>
                <w:tab w:val="clear" w:pos="360"/>
                <w:tab w:val="clear" w:pos="9360"/>
              </w:tabs>
              <w:rPr>
                <w:rFonts w:cs="Arial"/>
                <w:bCs/>
                <w:iCs/>
                <w:szCs w:val="24"/>
              </w:rPr>
            </w:pPr>
            <w:r>
              <w:rPr>
                <w:rFonts w:cs="Arial"/>
                <w:bCs/>
                <w:iCs/>
                <w:szCs w:val="24"/>
              </w:rPr>
              <w:t>Value</w:t>
            </w:r>
            <w:r w:rsidR="000F6EC7">
              <w:rPr>
                <w:rFonts w:cs="Arial"/>
                <w:bCs/>
                <w:iCs/>
                <w:szCs w:val="24"/>
              </w:rPr>
              <w:t xml:space="preserve"> (byte value)</w:t>
            </w:r>
          </w:p>
        </w:tc>
      </w:tr>
      <w:tr w:rsidR="008E19E8" w:rsidTr="008E19E8">
        <w:tc>
          <w:tcPr>
            <w:tcW w:w="3055" w:type="dxa"/>
          </w:tcPr>
          <w:p w:rsidR="008E19E8" w:rsidRDefault="008E19E8" w:rsidP="008E19E8">
            <w:pPr>
              <w:tabs>
                <w:tab w:val="clear" w:pos="360"/>
                <w:tab w:val="clear" w:pos="9360"/>
              </w:tabs>
              <w:rPr>
                <w:rFonts w:cs="Arial"/>
                <w:bCs/>
                <w:iCs/>
                <w:szCs w:val="24"/>
              </w:rPr>
            </w:pPr>
            <w:r>
              <w:rPr>
                <w:rFonts w:cs="Arial"/>
                <w:bCs/>
                <w:iCs/>
                <w:szCs w:val="24"/>
              </w:rPr>
              <w:t>U</w:t>
            </w:r>
          </w:p>
        </w:tc>
        <w:tc>
          <w:tcPr>
            <w:tcW w:w="3056" w:type="dxa"/>
          </w:tcPr>
          <w:p w:rsidR="008E19E8" w:rsidRDefault="008E19E8" w:rsidP="008E19E8">
            <w:pPr>
              <w:tabs>
                <w:tab w:val="clear" w:pos="360"/>
                <w:tab w:val="clear" w:pos="9360"/>
              </w:tabs>
              <w:rPr>
                <w:rFonts w:cs="Arial"/>
                <w:bCs/>
                <w:iCs/>
                <w:szCs w:val="24"/>
              </w:rPr>
            </w:pPr>
            <w:r>
              <w:rPr>
                <w:rFonts w:cs="Arial"/>
                <w:bCs/>
                <w:iCs/>
                <w:szCs w:val="24"/>
              </w:rPr>
              <w:t>00</w:t>
            </w:r>
          </w:p>
        </w:tc>
        <w:tc>
          <w:tcPr>
            <w:tcW w:w="3056" w:type="dxa"/>
          </w:tcPr>
          <w:p w:rsidR="008E19E8" w:rsidRDefault="008E19E8" w:rsidP="008E19E8">
            <w:pPr>
              <w:tabs>
                <w:tab w:val="clear" w:pos="360"/>
                <w:tab w:val="clear" w:pos="9360"/>
              </w:tabs>
              <w:rPr>
                <w:rFonts w:cs="Arial"/>
                <w:bCs/>
                <w:iCs/>
                <w:szCs w:val="24"/>
              </w:rPr>
            </w:pPr>
            <w:r>
              <w:rPr>
                <w:rFonts w:cs="Arial"/>
                <w:bCs/>
                <w:iCs/>
                <w:szCs w:val="24"/>
              </w:rPr>
              <w:t>0</w:t>
            </w:r>
          </w:p>
        </w:tc>
      </w:tr>
      <w:tr w:rsidR="008E19E8" w:rsidTr="008E19E8">
        <w:tc>
          <w:tcPr>
            <w:tcW w:w="3055" w:type="dxa"/>
          </w:tcPr>
          <w:p w:rsidR="008E19E8" w:rsidRDefault="008E19E8" w:rsidP="008E19E8">
            <w:pPr>
              <w:tabs>
                <w:tab w:val="clear" w:pos="360"/>
                <w:tab w:val="clear" w:pos="9360"/>
              </w:tabs>
              <w:rPr>
                <w:rFonts w:cs="Arial"/>
                <w:bCs/>
                <w:iCs/>
                <w:szCs w:val="24"/>
              </w:rPr>
            </w:pPr>
            <w:r>
              <w:rPr>
                <w:rFonts w:cs="Arial"/>
                <w:bCs/>
                <w:iCs/>
                <w:szCs w:val="24"/>
              </w:rPr>
              <w:t>A</w:t>
            </w:r>
          </w:p>
        </w:tc>
        <w:tc>
          <w:tcPr>
            <w:tcW w:w="3056" w:type="dxa"/>
          </w:tcPr>
          <w:p w:rsidR="008E19E8" w:rsidRDefault="008E19E8" w:rsidP="008E19E8">
            <w:pPr>
              <w:tabs>
                <w:tab w:val="clear" w:pos="360"/>
                <w:tab w:val="clear" w:pos="9360"/>
              </w:tabs>
              <w:rPr>
                <w:rFonts w:cs="Arial"/>
                <w:bCs/>
                <w:iCs/>
                <w:szCs w:val="24"/>
              </w:rPr>
            </w:pPr>
            <w:r>
              <w:rPr>
                <w:rFonts w:cs="Arial"/>
                <w:bCs/>
                <w:iCs/>
                <w:szCs w:val="24"/>
              </w:rPr>
              <w:t>01</w:t>
            </w:r>
          </w:p>
        </w:tc>
        <w:tc>
          <w:tcPr>
            <w:tcW w:w="3056" w:type="dxa"/>
          </w:tcPr>
          <w:p w:rsidR="008E19E8" w:rsidRDefault="008E19E8" w:rsidP="008E19E8">
            <w:pPr>
              <w:tabs>
                <w:tab w:val="clear" w:pos="360"/>
                <w:tab w:val="clear" w:pos="9360"/>
              </w:tabs>
              <w:rPr>
                <w:rFonts w:cs="Arial"/>
                <w:bCs/>
                <w:iCs/>
                <w:szCs w:val="24"/>
              </w:rPr>
            </w:pPr>
            <w:r>
              <w:rPr>
                <w:rFonts w:cs="Arial"/>
                <w:bCs/>
                <w:iCs/>
                <w:szCs w:val="24"/>
              </w:rPr>
              <w:t>1</w:t>
            </w:r>
          </w:p>
        </w:tc>
      </w:tr>
      <w:tr w:rsidR="008E19E8" w:rsidTr="008E19E8">
        <w:tc>
          <w:tcPr>
            <w:tcW w:w="3055" w:type="dxa"/>
          </w:tcPr>
          <w:p w:rsidR="008E19E8" w:rsidRDefault="008E19E8" w:rsidP="008E19E8">
            <w:pPr>
              <w:tabs>
                <w:tab w:val="clear" w:pos="360"/>
                <w:tab w:val="clear" w:pos="9360"/>
              </w:tabs>
              <w:rPr>
                <w:rFonts w:cs="Arial"/>
                <w:bCs/>
                <w:iCs/>
                <w:szCs w:val="24"/>
              </w:rPr>
            </w:pPr>
            <w:r>
              <w:rPr>
                <w:rFonts w:cs="Arial"/>
                <w:bCs/>
                <w:iCs/>
                <w:szCs w:val="24"/>
              </w:rPr>
              <w:t>G</w:t>
            </w:r>
          </w:p>
        </w:tc>
        <w:tc>
          <w:tcPr>
            <w:tcW w:w="3056" w:type="dxa"/>
          </w:tcPr>
          <w:p w:rsidR="008E19E8" w:rsidRDefault="008E19E8" w:rsidP="008E19E8">
            <w:pPr>
              <w:tabs>
                <w:tab w:val="clear" w:pos="360"/>
                <w:tab w:val="clear" w:pos="9360"/>
              </w:tabs>
              <w:rPr>
                <w:rFonts w:cs="Arial"/>
                <w:bCs/>
                <w:iCs/>
                <w:szCs w:val="24"/>
              </w:rPr>
            </w:pPr>
            <w:r>
              <w:rPr>
                <w:rFonts w:cs="Arial"/>
                <w:bCs/>
                <w:iCs/>
                <w:szCs w:val="24"/>
              </w:rPr>
              <w:t>10</w:t>
            </w:r>
          </w:p>
        </w:tc>
        <w:tc>
          <w:tcPr>
            <w:tcW w:w="3056" w:type="dxa"/>
          </w:tcPr>
          <w:p w:rsidR="008E19E8" w:rsidRDefault="008E19E8" w:rsidP="008E19E8">
            <w:pPr>
              <w:tabs>
                <w:tab w:val="clear" w:pos="360"/>
                <w:tab w:val="clear" w:pos="9360"/>
              </w:tabs>
              <w:rPr>
                <w:rFonts w:cs="Arial"/>
                <w:bCs/>
                <w:iCs/>
                <w:szCs w:val="24"/>
              </w:rPr>
            </w:pPr>
            <w:r>
              <w:rPr>
                <w:rFonts w:cs="Arial"/>
                <w:bCs/>
                <w:iCs/>
                <w:szCs w:val="24"/>
              </w:rPr>
              <w:t>2</w:t>
            </w:r>
          </w:p>
        </w:tc>
      </w:tr>
      <w:tr w:rsidR="008E19E8" w:rsidTr="008E19E8">
        <w:tc>
          <w:tcPr>
            <w:tcW w:w="3055" w:type="dxa"/>
          </w:tcPr>
          <w:p w:rsidR="008E19E8" w:rsidRDefault="008E19E8" w:rsidP="008E19E8">
            <w:pPr>
              <w:tabs>
                <w:tab w:val="clear" w:pos="360"/>
                <w:tab w:val="clear" w:pos="9360"/>
              </w:tabs>
              <w:rPr>
                <w:rFonts w:cs="Arial"/>
                <w:bCs/>
                <w:iCs/>
                <w:szCs w:val="24"/>
              </w:rPr>
            </w:pPr>
            <w:r>
              <w:rPr>
                <w:rFonts w:cs="Arial"/>
                <w:bCs/>
                <w:iCs/>
                <w:szCs w:val="24"/>
              </w:rPr>
              <w:t>C</w:t>
            </w:r>
          </w:p>
        </w:tc>
        <w:tc>
          <w:tcPr>
            <w:tcW w:w="3056" w:type="dxa"/>
          </w:tcPr>
          <w:p w:rsidR="008E19E8" w:rsidRDefault="008E19E8" w:rsidP="008E19E8">
            <w:pPr>
              <w:tabs>
                <w:tab w:val="clear" w:pos="360"/>
                <w:tab w:val="clear" w:pos="9360"/>
              </w:tabs>
              <w:rPr>
                <w:rFonts w:cs="Arial"/>
                <w:bCs/>
                <w:iCs/>
                <w:szCs w:val="24"/>
              </w:rPr>
            </w:pPr>
            <w:r>
              <w:rPr>
                <w:rFonts w:cs="Arial"/>
                <w:bCs/>
                <w:iCs/>
                <w:szCs w:val="24"/>
              </w:rPr>
              <w:t>11</w:t>
            </w:r>
          </w:p>
        </w:tc>
        <w:tc>
          <w:tcPr>
            <w:tcW w:w="3056" w:type="dxa"/>
          </w:tcPr>
          <w:p w:rsidR="008E19E8" w:rsidRDefault="008E19E8" w:rsidP="008E19E8">
            <w:pPr>
              <w:tabs>
                <w:tab w:val="clear" w:pos="360"/>
                <w:tab w:val="clear" w:pos="9360"/>
              </w:tabs>
              <w:rPr>
                <w:rFonts w:cs="Arial"/>
                <w:bCs/>
                <w:iCs/>
                <w:szCs w:val="24"/>
              </w:rPr>
            </w:pPr>
            <w:r>
              <w:rPr>
                <w:rFonts w:cs="Arial"/>
                <w:bCs/>
                <w:iCs/>
                <w:szCs w:val="24"/>
              </w:rPr>
              <w:t>3</w:t>
            </w:r>
          </w:p>
        </w:tc>
      </w:tr>
    </w:tbl>
    <w:p w:rsidR="008E19E8" w:rsidRDefault="008E19E8">
      <w:pPr>
        <w:tabs>
          <w:tab w:val="clear" w:pos="360"/>
          <w:tab w:val="clear" w:pos="9360"/>
        </w:tabs>
        <w:rPr>
          <w:rFonts w:cs="Arial"/>
          <w:bCs/>
          <w:iCs/>
          <w:szCs w:val="24"/>
        </w:rPr>
      </w:pPr>
    </w:p>
    <w:tbl>
      <w:tblPr>
        <w:tblStyle w:val="TableGrid"/>
        <w:tblW w:w="0" w:type="auto"/>
        <w:tblLook w:val="04A0" w:firstRow="1" w:lastRow="0" w:firstColumn="1" w:lastColumn="0" w:noHBand="0" w:noVBand="1"/>
      </w:tblPr>
      <w:tblGrid>
        <w:gridCol w:w="3055"/>
        <w:gridCol w:w="3056"/>
        <w:gridCol w:w="3056"/>
      </w:tblGrid>
      <w:tr w:rsidR="008E19E8" w:rsidTr="00787228">
        <w:tc>
          <w:tcPr>
            <w:tcW w:w="3055" w:type="dxa"/>
          </w:tcPr>
          <w:p w:rsidR="008E19E8" w:rsidRDefault="008E19E8" w:rsidP="00787228">
            <w:pPr>
              <w:tabs>
                <w:tab w:val="clear" w:pos="360"/>
                <w:tab w:val="clear" w:pos="9360"/>
              </w:tabs>
              <w:rPr>
                <w:rFonts w:cs="Arial"/>
                <w:bCs/>
                <w:iCs/>
                <w:szCs w:val="24"/>
              </w:rPr>
            </w:pPr>
            <w:proofErr w:type="spellStart"/>
            <w:r>
              <w:rPr>
                <w:rFonts w:cs="Arial"/>
                <w:bCs/>
                <w:iCs/>
                <w:szCs w:val="24"/>
              </w:rPr>
              <w:t>tRNA</w:t>
            </w:r>
            <w:proofErr w:type="spellEnd"/>
          </w:p>
        </w:tc>
        <w:tc>
          <w:tcPr>
            <w:tcW w:w="3056" w:type="dxa"/>
          </w:tcPr>
          <w:p w:rsidR="008E19E8" w:rsidRDefault="008E19E8" w:rsidP="00787228">
            <w:pPr>
              <w:tabs>
                <w:tab w:val="clear" w:pos="360"/>
                <w:tab w:val="clear" w:pos="9360"/>
              </w:tabs>
              <w:rPr>
                <w:rFonts w:cs="Arial"/>
                <w:bCs/>
                <w:iCs/>
                <w:szCs w:val="24"/>
              </w:rPr>
            </w:pPr>
            <w:proofErr w:type="spellStart"/>
            <w:r>
              <w:rPr>
                <w:rFonts w:cs="Arial"/>
                <w:bCs/>
                <w:iCs/>
                <w:szCs w:val="24"/>
              </w:rPr>
              <w:t>tRNA</w:t>
            </w:r>
            <w:proofErr w:type="spellEnd"/>
            <w:r>
              <w:rPr>
                <w:rFonts w:cs="Arial"/>
                <w:bCs/>
                <w:iCs/>
                <w:szCs w:val="24"/>
              </w:rPr>
              <w:t xml:space="preserve"> Bits</w:t>
            </w:r>
          </w:p>
        </w:tc>
        <w:tc>
          <w:tcPr>
            <w:tcW w:w="3056" w:type="dxa"/>
          </w:tcPr>
          <w:p w:rsidR="008E19E8" w:rsidRDefault="008E19E8" w:rsidP="00787228">
            <w:pPr>
              <w:tabs>
                <w:tab w:val="clear" w:pos="360"/>
                <w:tab w:val="clear" w:pos="9360"/>
              </w:tabs>
              <w:rPr>
                <w:rFonts w:cs="Arial"/>
                <w:bCs/>
                <w:iCs/>
                <w:szCs w:val="24"/>
              </w:rPr>
            </w:pPr>
            <w:r>
              <w:rPr>
                <w:rFonts w:cs="Arial"/>
                <w:bCs/>
                <w:iCs/>
                <w:szCs w:val="24"/>
              </w:rPr>
              <w:t>Value</w:t>
            </w:r>
            <w:r w:rsidR="000F6EC7">
              <w:rPr>
                <w:rFonts w:cs="Arial"/>
                <w:bCs/>
                <w:iCs/>
                <w:szCs w:val="24"/>
              </w:rPr>
              <w:t xml:space="preserve"> (byte value)</w:t>
            </w:r>
          </w:p>
        </w:tc>
      </w:tr>
      <w:tr w:rsidR="008E19E8" w:rsidTr="00787228">
        <w:tc>
          <w:tcPr>
            <w:tcW w:w="3055" w:type="dxa"/>
          </w:tcPr>
          <w:p w:rsidR="008E19E8" w:rsidRDefault="008E19E8" w:rsidP="00787228">
            <w:pPr>
              <w:tabs>
                <w:tab w:val="clear" w:pos="360"/>
                <w:tab w:val="clear" w:pos="9360"/>
              </w:tabs>
              <w:rPr>
                <w:rFonts w:cs="Arial"/>
                <w:bCs/>
                <w:iCs/>
                <w:szCs w:val="24"/>
              </w:rPr>
            </w:pPr>
            <w:r>
              <w:rPr>
                <w:rFonts w:cs="Arial"/>
                <w:bCs/>
                <w:iCs/>
                <w:szCs w:val="24"/>
              </w:rPr>
              <w:t>A</w:t>
            </w:r>
          </w:p>
        </w:tc>
        <w:tc>
          <w:tcPr>
            <w:tcW w:w="3056" w:type="dxa"/>
          </w:tcPr>
          <w:p w:rsidR="008E19E8" w:rsidRDefault="008E19E8" w:rsidP="00787228">
            <w:pPr>
              <w:tabs>
                <w:tab w:val="clear" w:pos="360"/>
                <w:tab w:val="clear" w:pos="9360"/>
              </w:tabs>
              <w:rPr>
                <w:rFonts w:cs="Arial"/>
                <w:bCs/>
                <w:iCs/>
                <w:szCs w:val="24"/>
              </w:rPr>
            </w:pPr>
            <w:r>
              <w:rPr>
                <w:rFonts w:cs="Arial"/>
                <w:bCs/>
                <w:iCs/>
                <w:szCs w:val="24"/>
              </w:rPr>
              <w:t>00</w:t>
            </w:r>
          </w:p>
        </w:tc>
        <w:tc>
          <w:tcPr>
            <w:tcW w:w="3056" w:type="dxa"/>
          </w:tcPr>
          <w:p w:rsidR="008E19E8" w:rsidRDefault="008E19E8" w:rsidP="00787228">
            <w:pPr>
              <w:tabs>
                <w:tab w:val="clear" w:pos="360"/>
                <w:tab w:val="clear" w:pos="9360"/>
              </w:tabs>
              <w:rPr>
                <w:rFonts w:cs="Arial"/>
                <w:bCs/>
                <w:iCs/>
                <w:szCs w:val="24"/>
              </w:rPr>
            </w:pPr>
            <w:r>
              <w:rPr>
                <w:rFonts w:cs="Arial"/>
                <w:bCs/>
                <w:iCs/>
                <w:szCs w:val="24"/>
              </w:rPr>
              <w:t>0</w:t>
            </w:r>
          </w:p>
        </w:tc>
      </w:tr>
      <w:tr w:rsidR="008E19E8" w:rsidTr="00787228">
        <w:tc>
          <w:tcPr>
            <w:tcW w:w="3055" w:type="dxa"/>
          </w:tcPr>
          <w:p w:rsidR="008E19E8" w:rsidRDefault="008E19E8" w:rsidP="00787228">
            <w:pPr>
              <w:tabs>
                <w:tab w:val="clear" w:pos="360"/>
                <w:tab w:val="clear" w:pos="9360"/>
              </w:tabs>
              <w:rPr>
                <w:rFonts w:cs="Arial"/>
                <w:bCs/>
                <w:iCs/>
                <w:szCs w:val="24"/>
              </w:rPr>
            </w:pPr>
            <w:r>
              <w:rPr>
                <w:rFonts w:cs="Arial"/>
                <w:bCs/>
                <w:iCs/>
                <w:szCs w:val="24"/>
              </w:rPr>
              <w:t>U</w:t>
            </w:r>
          </w:p>
        </w:tc>
        <w:tc>
          <w:tcPr>
            <w:tcW w:w="3056" w:type="dxa"/>
          </w:tcPr>
          <w:p w:rsidR="008E19E8" w:rsidRDefault="008E19E8" w:rsidP="00787228">
            <w:pPr>
              <w:tabs>
                <w:tab w:val="clear" w:pos="360"/>
                <w:tab w:val="clear" w:pos="9360"/>
              </w:tabs>
              <w:rPr>
                <w:rFonts w:cs="Arial"/>
                <w:bCs/>
                <w:iCs/>
                <w:szCs w:val="24"/>
              </w:rPr>
            </w:pPr>
            <w:r>
              <w:rPr>
                <w:rFonts w:cs="Arial"/>
                <w:bCs/>
                <w:iCs/>
                <w:szCs w:val="24"/>
              </w:rPr>
              <w:t>01</w:t>
            </w:r>
          </w:p>
        </w:tc>
        <w:tc>
          <w:tcPr>
            <w:tcW w:w="3056" w:type="dxa"/>
          </w:tcPr>
          <w:p w:rsidR="008E19E8" w:rsidRDefault="008E19E8" w:rsidP="00787228">
            <w:pPr>
              <w:tabs>
                <w:tab w:val="clear" w:pos="360"/>
                <w:tab w:val="clear" w:pos="9360"/>
              </w:tabs>
              <w:rPr>
                <w:rFonts w:cs="Arial"/>
                <w:bCs/>
                <w:iCs/>
                <w:szCs w:val="24"/>
              </w:rPr>
            </w:pPr>
            <w:r>
              <w:rPr>
                <w:rFonts w:cs="Arial"/>
                <w:bCs/>
                <w:iCs/>
                <w:szCs w:val="24"/>
              </w:rPr>
              <w:t>1</w:t>
            </w:r>
          </w:p>
        </w:tc>
      </w:tr>
      <w:tr w:rsidR="008E19E8" w:rsidTr="00787228">
        <w:tc>
          <w:tcPr>
            <w:tcW w:w="3055" w:type="dxa"/>
          </w:tcPr>
          <w:p w:rsidR="008E19E8" w:rsidRDefault="008E19E8" w:rsidP="00787228">
            <w:pPr>
              <w:tabs>
                <w:tab w:val="clear" w:pos="360"/>
                <w:tab w:val="clear" w:pos="9360"/>
              </w:tabs>
              <w:rPr>
                <w:rFonts w:cs="Arial"/>
                <w:bCs/>
                <w:iCs/>
                <w:szCs w:val="24"/>
              </w:rPr>
            </w:pPr>
            <w:r>
              <w:rPr>
                <w:rFonts w:cs="Arial"/>
                <w:bCs/>
                <w:iCs/>
                <w:szCs w:val="24"/>
              </w:rPr>
              <w:t>C</w:t>
            </w:r>
          </w:p>
        </w:tc>
        <w:tc>
          <w:tcPr>
            <w:tcW w:w="3056" w:type="dxa"/>
          </w:tcPr>
          <w:p w:rsidR="008E19E8" w:rsidRDefault="008E19E8" w:rsidP="00787228">
            <w:pPr>
              <w:tabs>
                <w:tab w:val="clear" w:pos="360"/>
                <w:tab w:val="clear" w:pos="9360"/>
              </w:tabs>
              <w:rPr>
                <w:rFonts w:cs="Arial"/>
                <w:bCs/>
                <w:iCs/>
                <w:szCs w:val="24"/>
              </w:rPr>
            </w:pPr>
            <w:r>
              <w:rPr>
                <w:rFonts w:cs="Arial"/>
                <w:bCs/>
                <w:iCs/>
                <w:szCs w:val="24"/>
              </w:rPr>
              <w:t>10</w:t>
            </w:r>
          </w:p>
        </w:tc>
        <w:tc>
          <w:tcPr>
            <w:tcW w:w="3056" w:type="dxa"/>
          </w:tcPr>
          <w:p w:rsidR="008E19E8" w:rsidRDefault="008E19E8" w:rsidP="00787228">
            <w:pPr>
              <w:tabs>
                <w:tab w:val="clear" w:pos="360"/>
                <w:tab w:val="clear" w:pos="9360"/>
              </w:tabs>
              <w:rPr>
                <w:rFonts w:cs="Arial"/>
                <w:bCs/>
                <w:iCs/>
                <w:szCs w:val="24"/>
              </w:rPr>
            </w:pPr>
            <w:r>
              <w:rPr>
                <w:rFonts w:cs="Arial"/>
                <w:bCs/>
                <w:iCs/>
                <w:szCs w:val="24"/>
              </w:rPr>
              <w:t>2</w:t>
            </w:r>
          </w:p>
        </w:tc>
      </w:tr>
      <w:tr w:rsidR="008E19E8" w:rsidTr="00787228">
        <w:tc>
          <w:tcPr>
            <w:tcW w:w="3055" w:type="dxa"/>
          </w:tcPr>
          <w:p w:rsidR="008E19E8" w:rsidRDefault="008E19E8" w:rsidP="00787228">
            <w:pPr>
              <w:tabs>
                <w:tab w:val="clear" w:pos="360"/>
                <w:tab w:val="clear" w:pos="9360"/>
              </w:tabs>
              <w:rPr>
                <w:rFonts w:cs="Arial"/>
                <w:bCs/>
                <w:iCs/>
                <w:szCs w:val="24"/>
              </w:rPr>
            </w:pPr>
            <w:r>
              <w:rPr>
                <w:rFonts w:cs="Arial"/>
                <w:bCs/>
                <w:iCs/>
                <w:szCs w:val="24"/>
              </w:rPr>
              <w:t>G</w:t>
            </w:r>
          </w:p>
        </w:tc>
        <w:tc>
          <w:tcPr>
            <w:tcW w:w="3056" w:type="dxa"/>
          </w:tcPr>
          <w:p w:rsidR="008E19E8" w:rsidRDefault="008E19E8" w:rsidP="00787228">
            <w:pPr>
              <w:tabs>
                <w:tab w:val="clear" w:pos="360"/>
                <w:tab w:val="clear" w:pos="9360"/>
              </w:tabs>
              <w:rPr>
                <w:rFonts w:cs="Arial"/>
                <w:bCs/>
                <w:iCs/>
                <w:szCs w:val="24"/>
              </w:rPr>
            </w:pPr>
            <w:r>
              <w:rPr>
                <w:rFonts w:cs="Arial"/>
                <w:bCs/>
                <w:iCs/>
                <w:szCs w:val="24"/>
              </w:rPr>
              <w:t>11</w:t>
            </w:r>
          </w:p>
        </w:tc>
        <w:tc>
          <w:tcPr>
            <w:tcW w:w="3056" w:type="dxa"/>
          </w:tcPr>
          <w:p w:rsidR="008E19E8" w:rsidRDefault="008E19E8" w:rsidP="00787228">
            <w:pPr>
              <w:tabs>
                <w:tab w:val="clear" w:pos="360"/>
                <w:tab w:val="clear" w:pos="9360"/>
              </w:tabs>
              <w:rPr>
                <w:rFonts w:cs="Arial"/>
                <w:bCs/>
                <w:iCs/>
                <w:szCs w:val="24"/>
              </w:rPr>
            </w:pPr>
            <w:r>
              <w:rPr>
                <w:rFonts w:cs="Arial"/>
                <w:bCs/>
                <w:iCs/>
                <w:szCs w:val="24"/>
              </w:rPr>
              <w:t>3</w:t>
            </w:r>
          </w:p>
        </w:tc>
      </w:tr>
    </w:tbl>
    <w:p w:rsidR="00787228" w:rsidRDefault="00787228">
      <w:pPr>
        <w:tabs>
          <w:tab w:val="clear" w:pos="360"/>
          <w:tab w:val="clear" w:pos="9360"/>
        </w:tabs>
        <w:rPr>
          <w:rFonts w:cs="Arial"/>
          <w:bCs/>
          <w:iCs/>
          <w:szCs w:val="24"/>
        </w:rPr>
      </w:pPr>
    </w:p>
    <w:p w:rsidR="00614764" w:rsidRDefault="00614764">
      <w:pPr>
        <w:tabs>
          <w:tab w:val="clear" w:pos="360"/>
          <w:tab w:val="clear" w:pos="9360"/>
        </w:tabs>
        <w:rPr>
          <w:rFonts w:cs="Arial"/>
          <w:bCs/>
          <w:iCs/>
          <w:szCs w:val="24"/>
        </w:rPr>
      </w:pPr>
    </w:p>
    <w:p w:rsidR="000F6EC7" w:rsidRDefault="000F6EC7">
      <w:pPr>
        <w:tabs>
          <w:tab w:val="clear" w:pos="360"/>
          <w:tab w:val="clear" w:pos="9360"/>
        </w:tabs>
        <w:rPr>
          <w:rFonts w:cs="Arial"/>
          <w:bCs/>
          <w:iCs/>
          <w:szCs w:val="24"/>
        </w:rPr>
      </w:pPr>
      <w:r>
        <w:rPr>
          <w:rFonts w:cs="Arial"/>
          <w:bCs/>
          <w:iCs/>
          <w:szCs w:val="24"/>
        </w:rPr>
        <w:br w:type="page"/>
      </w:r>
    </w:p>
    <w:p w:rsidR="00787228" w:rsidRDefault="00787228">
      <w:pPr>
        <w:tabs>
          <w:tab w:val="clear" w:pos="360"/>
          <w:tab w:val="clear" w:pos="9360"/>
        </w:tabs>
        <w:rPr>
          <w:rFonts w:cs="Arial"/>
          <w:bCs/>
          <w:iCs/>
          <w:szCs w:val="24"/>
        </w:rPr>
      </w:pPr>
      <w:r>
        <w:rPr>
          <w:rFonts w:cs="Arial"/>
          <w:bCs/>
          <w:iCs/>
          <w:szCs w:val="24"/>
        </w:rPr>
        <w:lastRenderedPageBreak/>
        <w:t>Examples:</w:t>
      </w:r>
    </w:p>
    <w:p w:rsidR="00787228" w:rsidRDefault="00787228">
      <w:pPr>
        <w:tabs>
          <w:tab w:val="clear" w:pos="360"/>
          <w:tab w:val="clear" w:pos="9360"/>
        </w:tabs>
        <w:rPr>
          <w:rFonts w:cs="Arial"/>
          <w:bCs/>
          <w:iCs/>
          <w:szCs w:val="24"/>
        </w:rPr>
      </w:pPr>
    </w:p>
    <w:tbl>
      <w:tblPr>
        <w:tblStyle w:val="TableGrid"/>
        <w:tblW w:w="0" w:type="auto"/>
        <w:tblLook w:val="04A0" w:firstRow="1" w:lastRow="0" w:firstColumn="1" w:lastColumn="0" w:noHBand="0" w:noVBand="1"/>
      </w:tblPr>
      <w:tblGrid>
        <w:gridCol w:w="3055"/>
        <w:gridCol w:w="3056"/>
        <w:gridCol w:w="3056"/>
      </w:tblGrid>
      <w:tr w:rsidR="00787228" w:rsidTr="00787228">
        <w:tc>
          <w:tcPr>
            <w:tcW w:w="3055" w:type="dxa"/>
          </w:tcPr>
          <w:p w:rsidR="00787228" w:rsidRDefault="00787228">
            <w:pPr>
              <w:tabs>
                <w:tab w:val="clear" w:pos="360"/>
                <w:tab w:val="clear" w:pos="9360"/>
              </w:tabs>
              <w:rPr>
                <w:rFonts w:cs="Arial"/>
                <w:bCs/>
                <w:iCs/>
                <w:szCs w:val="24"/>
              </w:rPr>
            </w:pPr>
            <w:r>
              <w:rPr>
                <w:rFonts w:cs="Arial"/>
                <w:bCs/>
                <w:iCs/>
                <w:szCs w:val="24"/>
              </w:rPr>
              <w:t>DNA Code</w:t>
            </w:r>
          </w:p>
        </w:tc>
        <w:tc>
          <w:tcPr>
            <w:tcW w:w="3056" w:type="dxa"/>
          </w:tcPr>
          <w:p w:rsidR="00787228" w:rsidRDefault="00787228">
            <w:pPr>
              <w:tabs>
                <w:tab w:val="clear" w:pos="360"/>
                <w:tab w:val="clear" w:pos="9360"/>
              </w:tabs>
              <w:rPr>
                <w:rFonts w:cs="Arial"/>
                <w:bCs/>
                <w:iCs/>
                <w:szCs w:val="24"/>
              </w:rPr>
            </w:pPr>
            <w:r>
              <w:rPr>
                <w:rFonts w:cs="Arial"/>
                <w:bCs/>
                <w:iCs/>
                <w:szCs w:val="24"/>
              </w:rPr>
              <w:t>Binary Representation</w:t>
            </w:r>
          </w:p>
        </w:tc>
        <w:tc>
          <w:tcPr>
            <w:tcW w:w="3056" w:type="dxa"/>
          </w:tcPr>
          <w:p w:rsidR="00787228" w:rsidRDefault="00787228">
            <w:pPr>
              <w:tabs>
                <w:tab w:val="clear" w:pos="360"/>
                <w:tab w:val="clear" w:pos="9360"/>
              </w:tabs>
              <w:rPr>
                <w:rFonts w:cs="Arial"/>
                <w:bCs/>
                <w:iCs/>
                <w:szCs w:val="24"/>
              </w:rPr>
            </w:pPr>
            <w:r>
              <w:rPr>
                <w:rFonts w:cs="Arial"/>
                <w:bCs/>
                <w:iCs/>
                <w:szCs w:val="24"/>
              </w:rPr>
              <w:t>Value</w:t>
            </w:r>
          </w:p>
        </w:tc>
      </w:tr>
      <w:tr w:rsidR="00787228" w:rsidTr="00787228">
        <w:tc>
          <w:tcPr>
            <w:tcW w:w="3055" w:type="dxa"/>
          </w:tcPr>
          <w:p w:rsidR="00787228" w:rsidRDefault="00787228">
            <w:pPr>
              <w:tabs>
                <w:tab w:val="clear" w:pos="360"/>
                <w:tab w:val="clear" w:pos="9360"/>
              </w:tabs>
              <w:rPr>
                <w:rFonts w:cs="Arial"/>
                <w:bCs/>
                <w:iCs/>
                <w:szCs w:val="24"/>
              </w:rPr>
            </w:pPr>
            <w:r>
              <w:rPr>
                <w:rFonts w:cs="Arial"/>
                <w:bCs/>
                <w:iCs/>
                <w:szCs w:val="24"/>
              </w:rPr>
              <w:t>“AAAA”</w:t>
            </w:r>
          </w:p>
        </w:tc>
        <w:tc>
          <w:tcPr>
            <w:tcW w:w="3056" w:type="dxa"/>
          </w:tcPr>
          <w:p w:rsidR="00787228" w:rsidRDefault="00787228">
            <w:pPr>
              <w:tabs>
                <w:tab w:val="clear" w:pos="360"/>
                <w:tab w:val="clear" w:pos="9360"/>
              </w:tabs>
              <w:rPr>
                <w:rFonts w:cs="Arial"/>
                <w:bCs/>
                <w:iCs/>
                <w:szCs w:val="24"/>
              </w:rPr>
            </w:pPr>
            <w:r>
              <w:rPr>
                <w:rFonts w:cs="Arial"/>
                <w:bCs/>
                <w:iCs/>
                <w:szCs w:val="24"/>
              </w:rPr>
              <w:t>0000 0000</w:t>
            </w:r>
          </w:p>
        </w:tc>
        <w:tc>
          <w:tcPr>
            <w:tcW w:w="3056" w:type="dxa"/>
          </w:tcPr>
          <w:p w:rsidR="00787228" w:rsidRDefault="00787228">
            <w:pPr>
              <w:tabs>
                <w:tab w:val="clear" w:pos="360"/>
                <w:tab w:val="clear" w:pos="9360"/>
              </w:tabs>
              <w:rPr>
                <w:rFonts w:cs="Arial"/>
                <w:bCs/>
                <w:iCs/>
                <w:szCs w:val="24"/>
              </w:rPr>
            </w:pPr>
            <w:r>
              <w:rPr>
                <w:rFonts w:cs="Arial"/>
                <w:bCs/>
                <w:iCs/>
                <w:szCs w:val="24"/>
              </w:rPr>
              <w:t>0</w:t>
            </w:r>
          </w:p>
        </w:tc>
      </w:tr>
      <w:tr w:rsidR="00787228" w:rsidTr="00787228">
        <w:tc>
          <w:tcPr>
            <w:tcW w:w="3055" w:type="dxa"/>
          </w:tcPr>
          <w:p w:rsidR="00787228" w:rsidRDefault="00787228">
            <w:pPr>
              <w:tabs>
                <w:tab w:val="clear" w:pos="360"/>
                <w:tab w:val="clear" w:pos="9360"/>
              </w:tabs>
              <w:rPr>
                <w:rFonts w:cs="Arial"/>
                <w:bCs/>
                <w:iCs/>
                <w:szCs w:val="24"/>
              </w:rPr>
            </w:pPr>
            <w:r>
              <w:rPr>
                <w:rFonts w:cs="Arial"/>
                <w:bCs/>
                <w:iCs/>
                <w:szCs w:val="24"/>
              </w:rPr>
              <w:t>“ATCG”</w:t>
            </w:r>
          </w:p>
        </w:tc>
        <w:tc>
          <w:tcPr>
            <w:tcW w:w="3056" w:type="dxa"/>
          </w:tcPr>
          <w:p w:rsidR="00787228" w:rsidRDefault="00787228">
            <w:pPr>
              <w:tabs>
                <w:tab w:val="clear" w:pos="360"/>
                <w:tab w:val="clear" w:pos="9360"/>
              </w:tabs>
              <w:rPr>
                <w:rFonts w:cs="Arial"/>
                <w:bCs/>
                <w:iCs/>
                <w:szCs w:val="24"/>
              </w:rPr>
            </w:pPr>
            <w:r>
              <w:rPr>
                <w:rFonts w:cs="Arial"/>
                <w:bCs/>
                <w:iCs/>
                <w:szCs w:val="24"/>
              </w:rPr>
              <w:t>0001 1011</w:t>
            </w:r>
          </w:p>
        </w:tc>
        <w:tc>
          <w:tcPr>
            <w:tcW w:w="3056" w:type="dxa"/>
          </w:tcPr>
          <w:p w:rsidR="00787228" w:rsidRDefault="00787228">
            <w:pPr>
              <w:tabs>
                <w:tab w:val="clear" w:pos="360"/>
                <w:tab w:val="clear" w:pos="9360"/>
              </w:tabs>
              <w:rPr>
                <w:rFonts w:cs="Arial"/>
                <w:bCs/>
                <w:iCs/>
                <w:szCs w:val="24"/>
              </w:rPr>
            </w:pPr>
            <w:r>
              <w:rPr>
                <w:rFonts w:cs="Arial"/>
                <w:bCs/>
                <w:iCs/>
                <w:szCs w:val="24"/>
              </w:rPr>
              <w:t>27</w:t>
            </w:r>
          </w:p>
        </w:tc>
      </w:tr>
      <w:tr w:rsidR="00787228" w:rsidTr="00787228">
        <w:tc>
          <w:tcPr>
            <w:tcW w:w="3055" w:type="dxa"/>
          </w:tcPr>
          <w:p w:rsidR="00787228" w:rsidRDefault="00787228">
            <w:pPr>
              <w:tabs>
                <w:tab w:val="clear" w:pos="360"/>
                <w:tab w:val="clear" w:pos="9360"/>
              </w:tabs>
              <w:rPr>
                <w:rFonts w:cs="Arial"/>
                <w:bCs/>
                <w:iCs/>
                <w:szCs w:val="24"/>
              </w:rPr>
            </w:pPr>
            <w:r>
              <w:rPr>
                <w:rFonts w:cs="Arial"/>
                <w:bCs/>
                <w:iCs/>
                <w:szCs w:val="24"/>
              </w:rPr>
              <w:t>“GGGG”</w:t>
            </w:r>
          </w:p>
        </w:tc>
        <w:tc>
          <w:tcPr>
            <w:tcW w:w="3056" w:type="dxa"/>
          </w:tcPr>
          <w:p w:rsidR="00787228" w:rsidRDefault="00787228">
            <w:pPr>
              <w:tabs>
                <w:tab w:val="clear" w:pos="360"/>
                <w:tab w:val="clear" w:pos="9360"/>
              </w:tabs>
              <w:rPr>
                <w:rFonts w:cs="Arial"/>
                <w:bCs/>
                <w:iCs/>
                <w:szCs w:val="24"/>
              </w:rPr>
            </w:pPr>
            <w:r>
              <w:rPr>
                <w:rFonts w:cs="Arial"/>
                <w:bCs/>
                <w:iCs/>
                <w:szCs w:val="24"/>
              </w:rPr>
              <w:t>1111 1111</w:t>
            </w:r>
          </w:p>
        </w:tc>
        <w:tc>
          <w:tcPr>
            <w:tcW w:w="3056" w:type="dxa"/>
          </w:tcPr>
          <w:p w:rsidR="00787228" w:rsidRDefault="00787228">
            <w:pPr>
              <w:tabs>
                <w:tab w:val="clear" w:pos="360"/>
                <w:tab w:val="clear" w:pos="9360"/>
              </w:tabs>
              <w:rPr>
                <w:rFonts w:cs="Arial"/>
                <w:bCs/>
                <w:iCs/>
                <w:szCs w:val="24"/>
              </w:rPr>
            </w:pPr>
            <w:r>
              <w:rPr>
                <w:rFonts w:cs="Arial"/>
                <w:bCs/>
                <w:iCs/>
                <w:szCs w:val="24"/>
              </w:rPr>
              <w:t>255</w:t>
            </w:r>
          </w:p>
        </w:tc>
      </w:tr>
    </w:tbl>
    <w:p w:rsidR="00787228" w:rsidRDefault="00787228">
      <w:pPr>
        <w:tabs>
          <w:tab w:val="clear" w:pos="360"/>
          <w:tab w:val="clear" w:pos="9360"/>
        </w:tabs>
        <w:rPr>
          <w:rFonts w:cs="Arial"/>
          <w:bCs/>
          <w:iCs/>
          <w:szCs w:val="24"/>
        </w:rPr>
      </w:pPr>
    </w:p>
    <w:bookmarkStart w:id="76" w:name="_MON_1585140713"/>
    <w:bookmarkEnd w:id="76"/>
    <w:p w:rsidR="002312FD" w:rsidRDefault="001D0F6A">
      <w:pPr>
        <w:tabs>
          <w:tab w:val="clear" w:pos="360"/>
          <w:tab w:val="clear" w:pos="9360"/>
        </w:tabs>
        <w:rPr>
          <w:rFonts w:cs="Arial"/>
          <w:bCs/>
          <w:iCs/>
          <w:szCs w:val="24"/>
        </w:rPr>
      </w:pPr>
      <w:r>
        <w:rPr>
          <w:rFonts w:cs="Arial"/>
          <w:bCs/>
          <w:iCs/>
          <w:szCs w:val="24"/>
        </w:rPr>
        <w:object w:dxaOrig="9072" w:dyaOrig="9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87.2pt" o:ole="">
            <v:imagedata r:id="rId16" o:title=""/>
          </v:shape>
          <o:OLEObject Type="Embed" ProgID="Word.OpenDocumentText.12" ShapeID="_x0000_i1025" DrawAspect="Content" ObjectID="_1586189761" r:id="rId17"/>
        </w:object>
      </w:r>
      <w:bookmarkStart w:id="77" w:name="_MON_1585141020"/>
      <w:bookmarkEnd w:id="77"/>
      <w:r>
        <w:rPr>
          <w:rFonts w:cs="Arial"/>
          <w:bCs/>
          <w:iCs/>
          <w:szCs w:val="24"/>
        </w:rPr>
        <w:object w:dxaOrig="9072" w:dyaOrig="11079">
          <v:shape id="_x0000_i1026" type="#_x0000_t75" style="width:453.6pt;height:553.8pt" o:ole="">
            <v:imagedata r:id="rId18" o:title=""/>
          </v:shape>
          <o:OLEObject Type="Embed" ProgID="Word.OpenDocumentText.12" ShapeID="_x0000_i1026" DrawAspect="Content" ObjectID="_1586189762" r:id="rId19"/>
        </w:object>
      </w:r>
      <w:r w:rsidR="002312FD">
        <w:rPr>
          <w:rFonts w:cs="Arial"/>
          <w:bCs/>
          <w:iCs/>
          <w:szCs w:val="24"/>
        </w:rPr>
        <w:br w:type="page"/>
      </w:r>
    </w:p>
    <w:p w:rsidR="002312FD" w:rsidRDefault="00787228">
      <w:pPr>
        <w:tabs>
          <w:tab w:val="clear" w:pos="360"/>
          <w:tab w:val="clear" w:pos="9360"/>
        </w:tabs>
        <w:rPr>
          <w:rFonts w:cs="Arial"/>
          <w:bCs/>
          <w:iCs/>
          <w:szCs w:val="24"/>
        </w:rPr>
      </w:pPr>
      <w:r>
        <w:rPr>
          <w:rFonts w:cs="Arial"/>
          <w:bCs/>
          <w:iCs/>
          <w:szCs w:val="24"/>
        </w:rPr>
        <w:lastRenderedPageBreak/>
        <w:t xml:space="preserve">Remember, I digitalized DNA information and thus </w:t>
      </w:r>
      <w:r w:rsidR="002312FD">
        <w:rPr>
          <w:rFonts w:cs="Arial"/>
          <w:bCs/>
          <w:iCs/>
          <w:szCs w:val="24"/>
        </w:rPr>
        <w:t>I</w:t>
      </w:r>
      <w:r>
        <w:rPr>
          <w:rFonts w:cs="Arial"/>
          <w:bCs/>
          <w:iCs/>
          <w:szCs w:val="24"/>
        </w:rPr>
        <w:t xml:space="preserve"> need to work with the rules of a computer. Namely that a computer reads 1 byte (8 bits, 4 nucleotides)</w:t>
      </w:r>
      <w:r w:rsidR="002312FD">
        <w:rPr>
          <w:rFonts w:cs="Arial"/>
          <w:bCs/>
          <w:iCs/>
          <w:szCs w:val="24"/>
        </w:rPr>
        <w:t xml:space="preserve"> at the time. So, we need to make sure we read the correct DNA Code.</w:t>
      </w:r>
    </w:p>
    <w:p w:rsidR="002312FD" w:rsidRDefault="002312FD">
      <w:pPr>
        <w:tabs>
          <w:tab w:val="clear" w:pos="360"/>
          <w:tab w:val="clear" w:pos="9360"/>
        </w:tabs>
        <w:rPr>
          <w:rFonts w:cs="Arial"/>
          <w:bCs/>
          <w:iCs/>
          <w:szCs w:val="24"/>
        </w:rPr>
      </w:pPr>
    </w:p>
    <w:p w:rsidR="002312FD" w:rsidRDefault="002312FD">
      <w:pPr>
        <w:tabs>
          <w:tab w:val="clear" w:pos="360"/>
          <w:tab w:val="clear" w:pos="9360"/>
        </w:tabs>
        <w:rPr>
          <w:rFonts w:cs="Arial"/>
          <w:bCs/>
          <w:iCs/>
          <w:szCs w:val="24"/>
        </w:rPr>
      </w:pPr>
      <w:r>
        <w:rPr>
          <w:rFonts w:cs="Arial"/>
          <w:bCs/>
          <w:iCs/>
          <w:szCs w:val="24"/>
        </w:rPr>
        <w:t>Question:</w:t>
      </w:r>
    </w:p>
    <w:p w:rsidR="002312FD" w:rsidRDefault="002312FD">
      <w:pPr>
        <w:tabs>
          <w:tab w:val="clear" w:pos="360"/>
          <w:tab w:val="clear" w:pos="9360"/>
        </w:tabs>
        <w:rPr>
          <w:rFonts w:cs="Arial"/>
          <w:bCs/>
          <w:iCs/>
          <w:szCs w:val="24"/>
        </w:rPr>
      </w:pPr>
      <w:r>
        <w:rPr>
          <w:rFonts w:cs="Arial"/>
          <w:bCs/>
          <w:iCs/>
          <w:szCs w:val="24"/>
        </w:rPr>
        <w:t>Imagine that the DNA code only exist of 5 nucleotide</w:t>
      </w:r>
      <w:r w:rsidR="000B4C19">
        <w:rPr>
          <w:rFonts w:cs="Arial"/>
          <w:bCs/>
          <w:iCs/>
          <w:szCs w:val="24"/>
        </w:rPr>
        <w:t>s</w:t>
      </w:r>
      <w:r>
        <w:rPr>
          <w:rFonts w:cs="Arial"/>
          <w:bCs/>
          <w:iCs/>
          <w:szCs w:val="24"/>
        </w:rPr>
        <w:t>. How would you store the remainder</w:t>
      </w:r>
      <w:r w:rsidR="000B4C19">
        <w:rPr>
          <w:rFonts w:cs="Arial"/>
          <w:bCs/>
          <w:iCs/>
          <w:szCs w:val="24"/>
        </w:rPr>
        <w:t xml:space="preserve"> (R)</w:t>
      </w:r>
      <w:r>
        <w:rPr>
          <w:rFonts w:cs="Arial"/>
          <w:bCs/>
          <w:iCs/>
          <w:szCs w:val="24"/>
        </w:rPr>
        <w:t xml:space="preserve"> of 1 nucleotide? Because 4 nucleotides fit in 1 byte (8bits).</w:t>
      </w:r>
    </w:p>
    <w:p w:rsidR="002312FD" w:rsidRDefault="002312FD">
      <w:pPr>
        <w:tabs>
          <w:tab w:val="clear" w:pos="360"/>
          <w:tab w:val="clear" w:pos="9360"/>
        </w:tabs>
        <w:rPr>
          <w:rFonts w:cs="Arial"/>
          <w:bCs/>
          <w:iCs/>
          <w:szCs w:val="24"/>
        </w:rPr>
      </w:pPr>
    </w:p>
    <w:p w:rsidR="002312FD" w:rsidRDefault="002312FD">
      <w:pPr>
        <w:tabs>
          <w:tab w:val="clear" w:pos="360"/>
          <w:tab w:val="clear" w:pos="9360"/>
        </w:tabs>
        <w:rPr>
          <w:rFonts w:cs="Arial"/>
          <w:bCs/>
          <w:iCs/>
          <w:szCs w:val="24"/>
        </w:rPr>
      </w:pPr>
      <w:r>
        <w:rPr>
          <w:rFonts w:cs="Arial"/>
          <w:bCs/>
          <w:iCs/>
          <w:szCs w:val="24"/>
        </w:rPr>
        <w:t>Answer:</w:t>
      </w:r>
    </w:p>
    <w:p w:rsidR="002312FD" w:rsidRDefault="002312FD">
      <w:pPr>
        <w:tabs>
          <w:tab w:val="clear" w:pos="360"/>
          <w:tab w:val="clear" w:pos="9360"/>
        </w:tabs>
        <w:rPr>
          <w:rFonts w:cs="Arial"/>
          <w:bCs/>
          <w:iCs/>
          <w:szCs w:val="24"/>
        </w:rPr>
      </w:pPr>
      <w:r>
        <w:rPr>
          <w:rFonts w:cs="Arial"/>
          <w:bCs/>
          <w:iCs/>
          <w:szCs w:val="24"/>
        </w:rPr>
        <w:t>We use 1 extra byte to store the metadata (information of information)</w:t>
      </w:r>
      <w:r w:rsidR="000B4C19">
        <w:rPr>
          <w:rFonts w:cs="Arial"/>
          <w:bCs/>
          <w:iCs/>
          <w:szCs w:val="24"/>
        </w:rPr>
        <w:t xml:space="preserve"> which is ours remainder</w:t>
      </w:r>
      <w:r>
        <w:rPr>
          <w:rFonts w:cs="Arial"/>
          <w:bCs/>
          <w:iCs/>
          <w:szCs w:val="24"/>
        </w:rPr>
        <w:t>. And this byte will be the first byte in our DNA-file.</w:t>
      </w:r>
    </w:p>
    <w:p w:rsidR="00614764" w:rsidRDefault="00614764">
      <w:pPr>
        <w:tabs>
          <w:tab w:val="clear" w:pos="360"/>
          <w:tab w:val="clear" w:pos="9360"/>
        </w:tabs>
        <w:rPr>
          <w:rFonts w:cs="Arial"/>
          <w:bCs/>
          <w:iCs/>
          <w:szCs w:val="24"/>
        </w:rPr>
      </w:pPr>
    </w:p>
    <w:bookmarkStart w:id="78" w:name="_MON_1584528911"/>
    <w:bookmarkEnd w:id="78"/>
    <w:p w:rsidR="00614764" w:rsidRDefault="00C479D9">
      <w:pPr>
        <w:tabs>
          <w:tab w:val="clear" w:pos="360"/>
          <w:tab w:val="clear" w:pos="9360"/>
        </w:tabs>
        <w:rPr>
          <w:rFonts w:cs="Arial"/>
          <w:bCs/>
          <w:iCs/>
          <w:szCs w:val="24"/>
        </w:rPr>
      </w:pPr>
      <w:r>
        <w:rPr>
          <w:rFonts w:cs="Arial"/>
          <w:bCs/>
          <w:iCs/>
          <w:szCs w:val="24"/>
        </w:rPr>
        <w:object w:dxaOrig="9072" w:dyaOrig="13793">
          <v:shape id="_x0000_i1027" type="#_x0000_t75" style="width:453.6pt;height:689.4pt" o:ole="">
            <v:imagedata r:id="rId20" o:title=""/>
          </v:shape>
          <o:OLEObject Type="Embed" ProgID="Word.OpenDocumentText.12" ShapeID="_x0000_i1027" DrawAspect="Content" ObjectID="_1586189763" r:id="rId21"/>
        </w:object>
      </w:r>
    </w:p>
    <w:p w:rsidR="00C479D9" w:rsidRDefault="00C479D9">
      <w:pPr>
        <w:tabs>
          <w:tab w:val="clear" w:pos="360"/>
          <w:tab w:val="clear" w:pos="9360"/>
        </w:tabs>
        <w:rPr>
          <w:rFonts w:cs="Arial"/>
          <w:bCs/>
          <w:iCs/>
          <w:szCs w:val="24"/>
        </w:rPr>
      </w:pPr>
    </w:p>
    <w:p w:rsidR="002312FD" w:rsidRDefault="002312FD">
      <w:pPr>
        <w:tabs>
          <w:tab w:val="clear" w:pos="360"/>
          <w:tab w:val="clear" w:pos="9360"/>
        </w:tabs>
        <w:rPr>
          <w:rFonts w:cs="Arial"/>
          <w:bCs/>
          <w:iCs/>
          <w:szCs w:val="24"/>
        </w:rPr>
      </w:pPr>
    </w:p>
    <w:tbl>
      <w:tblPr>
        <w:tblStyle w:val="TableGrid"/>
        <w:tblW w:w="0" w:type="auto"/>
        <w:tblLook w:val="04A0" w:firstRow="1" w:lastRow="0" w:firstColumn="1" w:lastColumn="0" w:noHBand="0" w:noVBand="1"/>
      </w:tblPr>
      <w:tblGrid>
        <w:gridCol w:w="1905"/>
        <w:gridCol w:w="3023"/>
        <w:gridCol w:w="850"/>
        <w:gridCol w:w="1560"/>
        <w:gridCol w:w="1905"/>
      </w:tblGrid>
      <w:tr w:rsidR="00703717" w:rsidTr="00C479D9">
        <w:tc>
          <w:tcPr>
            <w:tcW w:w="1905" w:type="dxa"/>
          </w:tcPr>
          <w:p w:rsidR="00703717" w:rsidRDefault="00703717">
            <w:pPr>
              <w:tabs>
                <w:tab w:val="clear" w:pos="360"/>
                <w:tab w:val="clear" w:pos="9360"/>
              </w:tabs>
              <w:rPr>
                <w:rFonts w:cs="Arial"/>
                <w:bCs/>
                <w:iCs/>
                <w:szCs w:val="24"/>
              </w:rPr>
            </w:pPr>
            <w:r>
              <w:rPr>
                <w:rFonts w:cs="Arial"/>
                <w:bCs/>
                <w:iCs/>
                <w:szCs w:val="24"/>
              </w:rPr>
              <w:t>DNA Code</w:t>
            </w:r>
          </w:p>
        </w:tc>
        <w:tc>
          <w:tcPr>
            <w:tcW w:w="3023" w:type="dxa"/>
          </w:tcPr>
          <w:p w:rsidR="00703717" w:rsidRDefault="00703717">
            <w:pPr>
              <w:tabs>
                <w:tab w:val="clear" w:pos="360"/>
                <w:tab w:val="clear" w:pos="9360"/>
              </w:tabs>
              <w:rPr>
                <w:rFonts w:cs="Arial"/>
                <w:bCs/>
                <w:iCs/>
                <w:szCs w:val="24"/>
              </w:rPr>
            </w:pPr>
            <w:r>
              <w:rPr>
                <w:rFonts w:cs="Arial"/>
                <w:bCs/>
                <w:iCs/>
                <w:szCs w:val="24"/>
              </w:rPr>
              <w:t>Binary Representation</w:t>
            </w:r>
          </w:p>
        </w:tc>
        <w:tc>
          <w:tcPr>
            <w:tcW w:w="850" w:type="dxa"/>
          </w:tcPr>
          <w:p w:rsidR="00703717" w:rsidRDefault="00703717">
            <w:pPr>
              <w:tabs>
                <w:tab w:val="clear" w:pos="360"/>
                <w:tab w:val="clear" w:pos="9360"/>
              </w:tabs>
              <w:rPr>
                <w:rFonts w:cs="Arial"/>
                <w:bCs/>
                <w:iCs/>
                <w:szCs w:val="24"/>
              </w:rPr>
            </w:pPr>
            <w:r>
              <w:rPr>
                <w:rFonts w:cs="Arial"/>
                <w:bCs/>
                <w:iCs/>
                <w:szCs w:val="24"/>
              </w:rPr>
              <w:t>(R)</w:t>
            </w:r>
          </w:p>
        </w:tc>
        <w:tc>
          <w:tcPr>
            <w:tcW w:w="1560" w:type="dxa"/>
          </w:tcPr>
          <w:p w:rsidR="00703717" w:rsidRDefault="00703717">
            <w:pPr>
              <w:tabs>
                <w:tab w:val="clear" w:pos="360"/>
                <w:tab w:val="clear" w:pos="9360"/>
              </w:tabs>
              <w:rPr>
                <w:rFonts w:cs="Arial"/>
                <w:bCs/>
                <w:iCs/>
                <w:szCs w:val="24"/>
              </w:rPr>
            </w:pPr>
            <w:r>
              <w:rPr>
                <w:rFonts w:cs="Arial"/>
                <w:bCs/>
                <w:iCs/>
                <w:szCs w:val="24"/>
              </w:rPr>
              <w:t>(R) Binary</w:t>
            </w:r>
          </w:p>
        </w:tc>
        <w:tc>
          <w:tcPr>
            <w:tcW w:w="1905" w:type="dxa"/>
          </w:tcPr>
          <w:p w:rsidR="00703717" w:rsidRDefault="00703717">
            <w:pPr>
              <w:tabs>
                <w:tab w:val="clear" w:pos="360"/>
                <w:tab w:val="clear" w:pos="9360"/>
              </w:tabs>
              <w:rPr>
                <w:rFonts w:cs="Arial"/>
                <w:bCs/>
                <w:iCs/>
                <w:szCs w:val="24"/>
              </w:rPr>
            </w:pPr>
            <w:r>
              <w:rPr>
                <w:rFonts w:cs="Arial"/>
                <w:bCs/>
                <w:iCs/>
                <w:szCs w:val="24"/>
              </w:rPr>
              <w:t>How many nucleotides to remove?</w:t>
            </w:r>
          </w:p>
        </w:tc>
      </w:tr>
      <w:tr w:rsidR="00703717" w:rsidTr="00C479D9">
        <w:tc>
          <w:tcPr>
            <w:tcW w:w="1905" w:type="dxa"/>
          </w:tcPr>
          <w:p w:rsidR="00703717" w:rsidRDefault="00703717">
            <w:pPr>
              <w:tabs>
                <w:tab w:val="clear" w:pos="360"/>
                <w:tab w:val="clear" w:pos="9360"/>
              </w:tabs>
              <w:rPr>
                <w:rFonts w:cs="Arial"/>
                <w:bCs/>
                <w:iCs/>
                <w:szCs w:val="24"/>
              </w:rPr>
            </w:pPr>
            <w:r>
              <w:rPr>
                <w:rFonts w:cs="Arial"/>
                <w:bCs/>
                <w:iCs/>
                <w:szCs w:val="24"/>
              </w:rPr>
              <w:t>“AAAA”</w:t>
            </w:r>
          </w:p>
        </w:tc>
        <w:tc>
          <w:tcPr>
            <w:tcW w:w="3023" w:type="dxa"/>
          </w:tcPr>
          <w:p w:rsidR="00703717" w:rsidRDefault="00703717">
            <w:pPr>
              <w:tabs>
                <w:tab w:val="clear" w:pos="360"/>
                <w:tab w:val="clear" w:pos="9360"/>
              </w:tabs>
              <w:rPr>
                <w:rFonts w:cs="Arial"/>
                <w:b/>
                <w:bCs/>
                <w:iCs/>
                <w:szCs w:val="24"/>
              </w:rPr>
            </w:pPr>
            <w:r>
              <w:rPr>
                <w:rFonts w:cs="Arial"/>
                <w:b/>
                <w:bCs/>
                <w:iCs/>
                <w:szCs w:val="24"/>
              </w:rPr>
              <w:t>[0000 0000] [</w:t>
            </w:r>
            <w:r w:rsidRPr="00614764">
              <w:rPr>
                <w:rFonts w:cs="Arial"/>
                <w:bCs/>
                <w:iCs/>
                <w:szCs w:val="24"/>
              </w:rPr>
              <w:t>0000 0000</w:t>
            </w:r>
            <w:r>
              <w:rPr>
                <w:rFonts w:cs="Arial"/>
                <w:b/>
                <w:bCs/>
                <w:iCs/>
                <w:szCs w:val="24"/>
              </w:rPr>
              <w:t>]</w:t>
            </w:r>
          </w:p>
        </w:tc>
        <w:tc>
          <w:tcPr>
            <w:tcW w:w="850" w:type="dxa"/>
          </w:tcPr>
          <w:p w:rsidR="00703717" w:rsidRDefault="00703717">
            <w:pPr>
              <w:tabs>
                <w:tab w:val="clear" w:pos="360"/>
                <w:tab w:val="clear" w:pos="9360"/>
              </w:tabs>
              <w:rPr>
                <w:rFonts w:cs="Arial"/>
                <w:bCs/>
                <w:iCs/>
                <w:szCs w:val="24"/>
              </w:rPr>
            </w:pPr>
            <w:r>
              <w:rPr>
                <w:rFonts w:cs="Arial"/>
                <w:bCs/>
                <w:iCs/>
                <w:szCs w:val="24"/>
              </w:rPr>
              <w:t>0</w:t>
            </w:r>
          </w:p>
        </w:tc>
        <w:tc>
          <w:tcPr>
            <w:tcW w:w="1560" w:type="dxa"/>
          </w:tcPr>
          <w:p w:rsidR="00703717" w:rsidRDefault="00703717">
            <w:pPr>
              <w:tabs>
                <w:tab w:val="clear" w:pos="360"/>
                <w:tab w:val="clear" w:pos="9360"/>
              </w:tabs>
              <w:rPr>
                <w:rFonts w:cs="Arial"/>
                <w:bCs/>
                <w:iCs/>
                <w:szCs w:val="24"/>
              </w:rPr>
            </w:pPr>
            <w:r>
              <w:rPr>
                <w:rFonts w:cs="Arial"/>
                <w:bCs/>
                <w:iCs/>
                <w:szCs w:val="24"/>
              </w:rPr>
              <w:t>[0000 0000]</w:t>
            </w:r>
          </w:p>
        </w:tc>
        <w:tc>
          <w:tcPr>
            <w:tcW w:w="1905" w:type="dxa"/>
          </w:tcPr>
          <w:p w:rsidR="00703717" w:rsidRDefault="00C479D9">
            <w:pPr>
              <w:tabs>
                <w:tab w:val="clear" w:pos="360"/>
                <w:tab w:val="clear" w:pos="9360"/>
              </w:tabs>
              <w:rPr>
                <w:rFonts w:cs="Arial"/>
                <w:bCs/>
                <w:iCs/>
                <w:szCs w:val="24"/>
              </w:rPr>
            </w:pPr>
            <w:r>
              <w:rPr>
                <w:rFonts w:cs="Arial"/>
                <w:bCs/>
                <w:iCs/>
                <w:szCs w:val="24"/>
              </w:rPr>
              <w:t>4</w:t>
            </w:r>
            <w:r w:rsidR="00AA06D0">
              <w:rPr>
                <w:rFonts w:cs="Arial"/>
                <w:bCs/>
                <w:iCs/>
                <w:szCs w:val="24"/>
              </w:rPr>
              <w:t xml:space="preserve"> (8 bits)</w:t>
            </w:r>
          </w:p>
        </w:tc>
      </w:tr>
      <w:tr w:rsidR="00703717" w:rsidTr="00C479D9">
        <w:tc>
          <w:tcPr>
            <w:tcW w:w="1905" w:type="dxa"/>
          </w:tcPr>
          <w:p w:rsidR="00703717" w:rsidRDefault="00703717">
            <w:pPr>
              <w:tabs>
                <w:tab w:val="clear" w:pos="360"/>
                <w:tab w:val="clear" w:pos="9360"/>
              </w:tabs>
              <w:rPr>
                <w:rFonts w:cs="Arial"/>
                <w:bCs/>
                <w:iCs/>
                <w:szCs w:val="24"/>
              </w:rPr>
            </w:pPr>
            <w:r>
              <w:rPr>
                <w:rFonts w:cs="Arial"/>
                <w:bCs/>
                <w:iCs/>
                <w:szCs w:val="24"/>
              </w:rPr>
              <w:t>“AAAA A”</w:t>
            </w:r>
          </w:p>
        </w:tc>
        <w:tc>
          <w:tcPr>
            <w:tcW w:w="3023" w:type="dxa"/>
          </w:tcPr>
          <w:p w:rsidR="00703717" w:rsidRDefault="00703717">
            <w:pPr>
              <w:tabs>
                <w:tab w:val="clear" w:pos="360"/>
                <w:tab w:val="clear" w:pos="9360"/>
              </w:tabs>
              <w:rPr>
                <w:rFonts w:cs="Arial"/>
                <w:bCs/>
                <w:iCs/>
                <w:szCs w:val="24"/>
              </w:rPr>
            </w:pPr>
            <w:r>
              <w:rPr>
                <w:rFonts w:cs="Arial"/>
                <w:b/>
                <w:bCs/>
                <w:iCs/>
                <w:szCs w:val="24"/>
              </w:rPr>
              <w:t>[</w:t>
            </w:r>
            <w:r w:rsidRPr="000B4C19">
              <w:rPr>
                <w:rFonts w:cs="Arial"/>
                <w:b/>
                <w:bCs/>
                <w:iCs/>
                <w:szCs w:val="24"/>
              </w:rPr>
              <w:t>0000 0000</w:t>
            </w:r>
            <w:r>
              <w:rPr>
                <w:rFonts w:cs="Arial"/>
                <w:b/>
                <w:bCs/>
                <w:iCs/>
                <w:szCs w:val="24"/>
              </w:rPr>
              <w:t>]</w:t>
            </w:r>
            <w:r w:rsidRPr="000B4C19">
              <w:rPr>
                <w:rFonts w:cs="Arial"/>
                <w:b/>
                <w:bCs/>
                <w:iCs/>
                <w:szCs w:val="24"/>
              </w:rPr>
              <w:t xml:space="preserve"> </w:t>
            </w:r>
            <w:r>
              <w:rPr>
                <w:rFonts w:cs="Arial"/>
                <w:b/>
                <w:bCs/>
                <w:iCs/>
                <w:szCs w:val="24"/>
              </w:rPr>
              <w:t>[</w:t>
            </w:r>
            <w:r w:rsidRPr="000B4C19">
              <w:rPr>
                <w:rFonts w:cs="Arial"/>
                <w:b/>
                <w:bCs/>
                <w:iCs/>
                <w:szCs w:val="24"/>
              </w:rPr>
              <w:t>00</w:t>
            </w:r>
            <w:r>
              <w:rPr>
                <w:rFonts w:cs="Arial"/>
                <w:bCs/>
                <w:iCs/>
                <w:szCs w:val="24"/>
              </w:rPr>
              <w:t>00 0000</w:t>
            </w:r>
            <w:r w:rsidRPr="000B4C19">
              <w:rPr>
                <w:rFonts w:cs="Arial"/>
                <w:b/>
                <w:bCs/>
                <w:iCs/>
                <w:szCs w:val="24"/>
              </w:rPr>
              <w:t>]</w:t>
            </w:r>
          </w:p>
        </w:tc>
        <w:tc>
          <w:tcPr>
            <w:tcW w:w="850" w:type="dxa"/>
          </w:tcPr>
          <w:p w:rsidR="00703717" w:rsidRDefault="00703717">
            <w:pPr>
              <w:tabs>
                <w:tab w:val="clear" w:pos="360"/>
                <w:tab w:val="clear" w:pos="9360"/>
              </w:tabs>
              <w:rPr>
                <w:rFonts w:cs="Arial"/>
                <w:bCs/>
                <w:iCs/>
                <w:szCs w:val="24"/>
              </w:rPr>
            </w:pPr>
            <w:r>
              <w:rPr>
                <w:rFonts w:cs="Arial"/>
                <w:bCs/>
                <w:iCs/>
                <w:szCs w:val="24"/>
              </w:rPr>
              <w:t>1</w:t>
            </w:r>
          </w:p>
        </w:tc>
        <w:tc>
          <w:tcPr>
            <w:tcW w:w="1560" w:type="dxa"/>
          </w:tcPr>
          <w:p w:rsidR="00703717" w:rsidRDefault="00703717">
            <w:pPr>
              <w:tabs>
                <w:tab w:val="clear" w:pos="360"/>
                <w:tab w:val="clear" w:pos="9360"/>
              </w:tabs>
              <w:rPr>
                <w:rFonts w:cs="Arial"/>
                <w:bCs/>
                <w:iCs/>
                <w:szCs w:val="24"/>
              </w:rPr>
            </w:pPr>
            <w:r>
              <w:rPr>
                <w:rFonts w:cs="Arial"/>
                <w:bCs/>
                <w:iCs/>
                <w:szCs w:val="24"/>
              </w:rPr>
              <w:t>[0000 0001]</w:t>
            </w:r>
          </w:p>
        </w:tc>
        <w:tc>
          <w:tcPr>
            <w:tcW w:w="1905" w:type="dxa"/>
          </w:tcPr>
          <w:p w:rsidR="00703717" w:rsidRDefault="00C479D9">
            <w:pPr>
              <w:tabs>
                <w:tab w:val="clear" w:pos="360"/>
                <w:tab w:val="clear" w:pos="9360"/>
              </w:tabs>
              <w:rPr>
                <w:rFonts w:cs="Arial"/>
                <w:bCs/>
                <w:iCs/>
                <w:szCs w:val="24"/>
              </w:rPr>
            </w:pPr>
            <w:r>
              <w:rPr>
                <w:rFonts w:cs="Arial"/>
                <w:bCs/>
                <w:iCs/>
                <w:szCs w:val="24"/>
              </w:rPr>
              <w:t>3</w:t>
            </w:r>
            <w:r w:rsidR="00AA06D0">
              <w:rPr>
                <w:rFonts w:cs="Arial"/>
                <w:bCs/>
                <w:iCs/>
                <w:szCs w:val="24"/>
              </w:rPr>
              <w:t xml:space="preserve"> (6 bits)</w:t>
            </w:r>
          </w:p>
        </w:tc>
      </w:tr>
      <w:tr w:rsidR="00703717" w:rsidTr="00C479D9">
        <w:tc>
          <w:tcPr>
            <w:tcW w:w="1905" w:type="dxa"/>
          </w:tcPr>
          <w:p w:rsidR="00703717" w:rsidRDefault="00703717">
            <w:pPr>
              <w:tabs>
                <w:tab w:val="clear" w:pos="360"/>
                <w:tab w:val="clear" w:pos="9360"/>
              </w:tabs>
              <w:rPr>
                <w:rFonts w:cs="Arial"/>
                <w:bCs/>
                <w:iCs/>
                <w:szCs w:val="24"/>
              </w:rPr>
            </w:pPr>
            <w:r>
              <w:rPr>
                <w:rFonts w:cs="Arial"/>
                <w:bCs/>
                <w:iCs/>
                <w:szCs w:val="24"/>
              </w:rPr>
              <w:t>“ATCG AA”</w:t>
            </w:r>
          </w:p>
        </w:tc>
        <w:tc>
          <w:tcPr>
            <w:tcW w:w="3023" w:type="dxa"/>
          </w:tcPr>
          <w:p w:rsidR="00703717" w:rsidRDefault="00703717">
            <w:pPr>
              <w:tabs>
                <w:tab w:val="clear" w:pos="360"/>
                <w:tab w:val="clear" w:pos="9360"/>
              </w:tabs>
              <w:rPr>
                <w:rFonts w:cs="Arial"/>
                <w:bCs/>
                <w:iCs/>
                <w:szCs w:val="24"/>
              </w:rPr>
            </w:pPr>
            <w:r>
              <w:rPr>
                <w:rFonts w:cs="Arial"/>
                <w:b/>
                <w:bCs/>
                <w:iCs/>
                <w:szCs w:val="24"/>
              </w:rPr>
              <w:t>[</w:t>
            </w:r>
            <w:r w:rsidRPr="000B4C19">
              <w:rPr>
                <w:rFonts w:cs="Arial"/>
                <w:b/>
                <w:bCs/>
                <w:iCs/>
                <w:szCs w:val="24"/>
              </w:rPr>
              <w:t>000</w:t>
            </w:r>
            <w:r>
              <w:rPr>
                <w:rFonts w:cs="Arial"/>
                <w:b/>
                <w:bCs/>
                <w:iCs/>
                <w:szCs w:val="24"/>
              </w:rPr>
              <w:t>1</w:t>
            </w:r>
            <w:r w:rsidRPr="000B4C19">
              <w:rPr>
                <w:rFonts w:cs="Arial"/>
                <w:b/>
                <w:bCs/>
                <w:iCs/>
                <w:szCs w:val="24"/>
              </w:rPr>
              <w:t xml:space="preserve"> </w:t>
            </w:r>
            <w:r>
              <w:rPr>
                <w:rFonts w:cs="Arial"/>
                <w:b/>
                <w:bCs/>
                <w:iCs/>
                <w:szCs w:val="24"/>
              </w:rPr>
              <w:t>1</w:t>
            </w:r>
            <w:r w:rsidRPr="000B4C19">
              <w:rPr>
                <w:rFonts w:cs="Arial"/>
                <w:b/>
                <w:bCs/>
                <w:iCs/>
                <w:szCs w:val="24"/>
              </w:rPr>
              <w:t>0</w:t>
            </w:r>
            <w:r>
              <w:rPr>
                <w:rFonts w:cs="Arial"/>
                <w:b/>
                <w:bCs/>
                <w:iCs/>
                <w:szCs w:val="24"/>
              </w:rPr>
              <w:t>11]</w:t>
            </w:r>
            <w:r w:rsidRPr="000B4C19">
              <w:rPr>
                <w:rFonts w:cs="Arial"/>
                <w:b/>
                <w:bCs/>
                <w:iCs/>
                <w:szCs w:val="24"/>
              </w:rPr>
              <w:t xml:space="preserve"> </w:t>
            </w:r>
            <w:r>
              <w:rPr>
                <w:rFonts w:cs="Arial"/>
                <w:b/>
                <w:bCs/>
                <w:iCs/>
                <w:szCs w:val="24"/>
              </w:rPr>
              <w:t>[</w:t>
            </w:r>
            <w:r w:rsidRPr="000B4C19">
              <w:rPr>
                <w:rFonts w:cs="Arial"/>
                <w:b/>
                <w:bCs/>
                <w:iCs/>
                <w:szCs w:val="24"/>
              </w:rPr>
              <w:t>0000</w:t>
            </w:r>
            <w:r>
              <w:rPr>
                <w:rFonts w:cs="Arial"/>
                <w:bCs/>
                <w:iCs/>
                <w:szCs w:val="24"/>
              </w:rPr>
              <w:t xml:space="preserve"> 0000</w:t>
            </w:r>
            <w:r w:rsidRPr="000B4C19">
              <w:rPr>
                <w:rFonts w:cs="Arial"/>
                <w:b/>
                <w:bCs/>
                <w:iCs/>
                <w:szCs w:val="24"/>
              </w:rPr>
              <w:t>]</w:t>
            </w:r>
          </w:p>
        </w:tc>
        <w:tc>
          <w:tcPr>
            <w:tcW w:w="850" w:type="dxa"/>
          </w:tcPr>
          <w:p w:rsidR="00703717" w:rsidRDefault="00703717">
            <w:pPr>
              <w:tabs>
                <w:tab w:val="clear" w:pos="360"/>
                <w:tab w:val="clear" w:pos="9360"/>
              </w:tabs>
              <w:rPr>
                <w:rFonts w:cs="Arial"/>
                <w:bCs/>
                <w:iCs/>
                <w:szCs w:val="24"/>
              </w:rPr>
            </w:pPr>
            <w:r>
              <w:rPr>
                <w:rFonts w:cs="Arial"/>
                <w:bCs/>
                <w:iCs/>
                <w:szCs w:val="24"/>
              </w:rPr>
              <w:t>2</w:t>
            </w:r>
          </w:p>
        </w:tc>
        <w:tc>
          <w:tcPr>
            <w:tcW w:w="1560" w:type="dxa"/>
          </w:tcPr>
          <w:p w:rsidR="00703717" w:rsidRDefault="00703717">
            <w:pPr>
              <w:tabs>
                <w:tab w:val="clear" w:pos="360"/>
                <w:tab w:val="clear" w:pos="9360"/>
              </w:tabs>
              <w:rPr>
                <w:rFonts w:cs="Arial"/>
                <w:bCs/>
                <w:iCs/>
                <w:szCs w:val="24"/>
              </w:rPr>
            </w:pPr>
            <w:r>
              <w:rPr>
                <w:rFonts w:cs="Arial"/>
                <w:bCs/>
                <w:iCs/>
                <w:szCs w:val="24"/>
              </w:rPr>
              <w:t>[0000 0010]</w:t>
            </w:r>
          </w:p>
        </w:tc>
        <w:tc>
          <w:tcPr>
            <w:tcW w:w="1905" w:type="dxa"/>
          </w:tcPr>
          <w:p w:rsidR="00703717" w:rsidRDefault="00C479D9">
            <w:pPr>
              <w:tabs>
                <w:tab w:val="clear" w:pos="360"/>
                <w:tab w:val="clear" w:pos="9360"/>
              </w:tabs>
              <w:rPr>
                <w:rFonts w:cs="Arial"/>
                <w:bCs/>
                <w:iCs/>
                <w:szCs w:val="24"/>
              </w:rPr>
            </w:pPr>
            <w:r>
              <w:rPr>
                <w:rFonts w:cs="Arial"/>
                <w:bCs/>
                <w:iCs/>
                <w:szCs w:val="24"/>
              </w:rPr>
              <w:t>2</w:t>
            </w:r>
            <w:r w:rsidR="00AA06D0">
              <w:rPr>
                <w:rFonts w:cs="Arial"/>
                <w:bCs/>
                <w:iCs/>
                <w:szCs w:val="24"/>
              </w:rPr>
              <w:t xml:space="preserve"> (4 bits)</w:t>
            </w:r>
          </w:p>
        </w:tc>
      </w:tr>
      <w:tr w:rsidR="00703717" w:rsidTr="00C479D9">
        <w:trPr>
          <w:trHeight w:val="368"/>
        </w:trPr>
        <w:tc>
          <w:tcPr>
            <w:tcW w:w="1905" w:type="dxa"/>
          </w:tcPr>
          <w:p w:rsidR="00703717" w:rsidRDefault="00703717" w:rsidP="00313943">
            <w:pPr>
              <w:tabs>
                <w:tab w:val="clear" w:pos="360"/>
                <w:tab w:val="clear" w:pos="9360"/>
              </w:tabs>
              <w:rPr>
                <w:rFonts w:cs="Arial"/>
                <w:bCs/>
                <w:iCs/>
                <w:szCs w:val="24"/>
              </w:rPr>
            </w:pPr>
            <w:r>
              <w:rPr>
                <w:rFonts w:cs="Arial"/>
                <w:bCs/>
                <w:iCs/>
                <w:szCs w:val="24"/>
              </w:rPr>
              <w:t>“AACG GG”</w:t>
            </w:r>
          </w:p>
        </w:tc>
        <w:tc>
          <w:tcPr>
            <w:tcW w:w="3023" w:type="dxa"/>
          </w:tcPr>
          <w:p w:rsidR="00703717" w:rsidRDefault="00703717" w:rsidP="00313943">
            <w:pPr>
              <w:tabs>
                <w:tab w:val="clear" w:pos="360"/>
                <w:tab w:val="clear" w:pos="9360"/>
              </w:tabs>
              <w:rPr>
                <w:rFonts w:cs="Arial"/>
                <w:bCs/>
                <w:iCs/>
                <w:szCs w:val="24"/>
              </w:rPr>
            </w:pPr>
            <w:r>
              <w:rPr>
                <w:rFonts w:cs="Arial"/>
                <w:b/>
                <w:bCs/>
                <w:iCs/>
                <w:szCs w:val="24"/>
              </w:rPr>
              <w:t>[</w:t>
            </w:r>
            <w:r w:rsidRPr="000B4C19">
              <w:rPr>
                <w:rFonts w:cs="Arial"/>
                <w:b/>
                <w:bCs/>
                <w:iCs/>
                <w:szCs w:val="24"/>
              </w:rPr>
              <w:t xml:space="preserve">0000 </w:t>
            </w:r>
            <w:r>
              <w:rPr>
                <w:rFonts w:cs="Arial"/>
                <w:b/>
                <w:bCs/>
                <w:iCs/>
                <w:szCs w:val="24"/>
              </w:rPr>
              <w:t>1</w:t>
            </w:r>
            <w:r w:rsidRPr="000B4C19">
              <w:rPr>
                <w:rFonts w:cs="Arial"/>
                <w:b/>
                <w:bCs/>
                <w:iCs/>
                <w:szCs w:val="24"/>
              </w:rPr>
              <w:t>0</w:t>
            </w:r>
            <w:r>
              <w:rPr>
                <w:rFonts w:cs="Arial"/>
                <w:b/>
                <w:bCs/>
                <w:iCs/>
                <w:szCs w:val="24"/>
              </w:rPr>
              <w:t>11]</w:t>
            </w:r>
            <w:r w:rsidRPr="000B4C19">
              <w:rPr>
                <w:rFonts w:cs="Arial"/>
                <w:b/>
                <w:bCs/>
                <w:iCs/>
                <w:szCs w:val="24"/>
              </w:rPr>
              <w:t xml:space="preserve"> </w:t>
            </w:r>
            <w:r>
              <w:rPr>
                <w:rFonts w:cs="Arial"/>
                <w:b/>
                <w:bCs/>
                <w:iCs/>
                <w:szCs w:val="24"/>
              </w:rPr>
              <w:t>[1111</w:t>
            </w:r>
            <w:r>
              <w:rPr>
                <w:rFonts w:cs="Arial"/>
                <w:bCs/>
                <w:iCs/>
                <w:szCs w:val="24"/>
              </w:rPr>
              <w:t xml:space="preserve"> 0000</w:t>
            </w:r>
            <w:r w:rsidRPr="000B4C19">
              <w:rPr>
                <w:rFonts w:cs="Arial"/>
                <w:b/>
                <w:bCs/>
                <w:iCs/>
                <w:szCs w:val="24"/>
              </w:rPr>
              <w:t>]</w:t>
            </w:r>
          </w:p>
        </w:tc>
        <w:tc>
          <w:tcPr>
            <w:tcW w:w="850" w:type="dxa"/>
          </w:tcPr>
          <w:p w:rsidR="00703717" w:rsidRDefault="00703717" w:rsidP="00313943">
            <w:pPr>
              <w:tabs>
                <w:tab w:val="clear" w:pos="360"/>
                <w:tab w:val="clear" w:pos="9360"/>
              </w:tabs>
              <w:rPr>
                <w:rFonts w:cs="Arial"/>
                <w:bCs/>
                <w:iCs/>
                <w:szCs w:val="24"/>
              </w:rPr>
            </w:pPr>
            <w:r>
              <w:rPr>
                <w:rFonts w:cs="Arial"/>
                <w:bCs/>
                <w:iCs/>
                <w:szCs w:val="24"/>
              </w:rPr>
              <w:t>2</w:t>
            </w:r>
          </w:p>
        </w:tc>
        <w:tc>
          <w:tcPr>
            <w:tcW w:w="1560" w:type="dxa"/>
          </w:tcPr>
          <w:p w:rsidR="00703717" w:rsidRDefault="00703717" w:rsidP="00313943">
            <w:pPr>
              <w:tabs>
                <w:tab w:val="clear" w:pos="360"/>
                <w:tab w:val="clear" w:pos="9360"/>
              </w:tabs>
              <w:rPr>
                <w:rFonts w:cs="Arial"/>
                <w:bCs/>
                <w:iCs/>
                <w:szCs w:val="24"/>
              </w:rPr>
            </w:pPr>
            <w:r>
              <w:rPr>
                <w:rFonts w:cs="Arial"/>
                <w:bCs/>
                <w:iCs/>
                <w:szCs w:val="24"/>
              </w:rPr>
              <w:t>[0000 0010]</w:t>
            </w:r>
          </w:p>
        </w:tc>
        <w:tc>
          <w:tcPr>
            <w:tcW w:w="1905" w:type="dxa"/>
          </w:tcPr>
          <w:p w:rsidR="00703717" w:rsidRDefault="00C479D9" w:rsidP="00313943">
            <w:pPr>
              <w:tabs>
                <w:tab w:val="clear" w:pos="360"/>
                <w:tab w:val="clear" w:pos="9360"/>
              </w:tabs>
              <w:rPr>
                <w:rFonts w:cs="Arial"/>
                <w:bCs/>
                <w:iCs/>
                <w:szCs w:val="24"/>
              </w:rPr>
            </w:pPr>
            <w:r>
              <w:rPr>
                <w:rFonts w:cs="Arial"/>
                <w:bCs/>
                <w:iCs/>
                <w:szCs w:val="24"/>
              </w:rPr>
              <w:t>2</w:t>
            </w:r>
            <w:r w:rsidR="00AA06D0">
              <w:rPr>
                <w:rFonts w:cs="Arial"/>
                <w:bCs/>
                <w:iCs/>
                <w:szCs w:val="24"/>
              </w:rPr>
              <w:t xml:space="preserve"> (4 bits)</w:t>
            </w:r>
          </w:p>
        </w:tc>
      </w:tr>
      <w:tr w:rsidR="00703717" w:rsidTr="00C479D9">
        <w:tc>
          <w:tcPr>
            <w:tcW w:w="1905" w:type="dxa"/>
          </w:tcPr>
          <w:p w:rsidR="00703717" w:rsidRDefault="00703717" w:rsidP="00313943">
            <w:pPr>
              <w:tabs>
                <w:tab w:val="clear" w:pos="360"/>
                <w:tab w:val="clear" w:pos="9360"/>
              </w:tabs>
              <w:rPr>
                <w:rFonts w:cs="Arial"/>
                <w:bCs/>
                <w:iCs/>
                <w:szCs w:val="24"/>
              </w:rPr>
            </w:pPr>
            <w:r>
              <w:rPr>
                <w:rFonts w:cs="Arial"/>
                <w:bCs/>
                <w:iCs/>
                <w:szCs w:val="24"/>
              </w:rPr>
              <w:t>“AACG GGA”</w:t>
            </w:r>
          </w:p>
        </w:tc>
        <w:tc>
          <w:tcPr>
            <w:tcW w:w="3023" w:type="dxa"/>
          </w:tcPr>
          <w:p w:rsidR="00703717" w:rsidRDefault="00703717" w:rsidP="00313943">
            <w:pPr>
              <w:tabs>
                <w:tab w:val="clear" w:pos="360"/>
                <w:tab w:val="clear" w:pos="9360"/>
              </w:tabs>
              <w:rPr>
                <w:rFonts w:cs="Arial"/>
                <w:bCs/>
                <w:iCs/>
                <w:szCs w:val="24"/>
              </w:rPr>
            </w:pPr>
            <w:r>
              <w:rPr>
                <w:rFonts w:cs="Arial"/>
                <w:b/>
                <w:bCs/>
                <w:iCs/>
                <w:szCs w:val="24"/>
              </w:rPr>
              <w:t>[</w:t>
            </w:r>
            <w:r w:rsidRPr="000B4C19">
              <w:rPr>
                <w:rFonts w:cs="Arial"/>
                <w:b/>
                <w:bCs/>
                <w:iCs/>
                <w:szCs w:val="24"/>
              </w:rPr>
              <w:t xml:space="preserve">0000 </w:t>
            </w:r>
            <w:r>
              <w:rPr>
                <w:rFonts w:cs="Arial"/>
                <w:b/>
                <w:bCs/>
                <w:iCs/>
                <w:szCs w:val="24"/>
              </w:rPr>
              <w:t>1</w:t>
            </w:r>
            <w:r w:rsidRPr="000B4C19">
              <w:rPr>
                <w:rFonts w:cs="Arial"/>
                <w:b/>
                <w:bCs/>
                <w:iCs/>
                <w:szCs w:val="24"/>
              </w:rPr>
              <w:t>0</w:t>
            </w:r>
            <w:r>
              <w:rPr>
                <w:rFonts w:cs="Arial"/>
                <w:b/>
                <w:bCs/>
                <w:iCs/>
                <w:szCs w:val="24"/>
              </w:rPr>
              <w:t>11]</w:t>
            </w:r>
            <w:r w:rsidRPr="000B4C19">
              <w:rPr>
                <w:rFonts w:cs="Arial"/>
                <w:b/>
                <w:bCs/>
                <w:iCs/>
                <w:szCs w:val="24"/>
              </w:rPr>
              <w:t xml:space="preserve"> </w:t>
            </w:r>
            <w:r>
              <w:rPr>
                <w:rFonts w:cs="Arial"/>
                <w:b/>
                <w:bCs/>
                <w:iCs/>
                <w:szCs w:val="24"/>
              </w:rPr>
              <w:t>[1111</w:t>
            </w:r>
            <w:r>
              <w:rPr>
                <w:rFonts w:cs="Arial"/>
                <w:bCs/>
                <w:iCs/>
                <w:szCs w:val="24"/>
              </w:rPr>
              <w:t xml:space="preserve"> </w:t>
            </w:r>
            <w:r w:rsidRPr="000B4C19">
              <w:rPr>
                <w:rFonts w:cs="Arial"/>
                <w:b/>
                <w:bCs/>
                <w:iCs/>
                <w:szCs w:val="24"/>
              </w:rPr>
              <w:t>00</w:t>
            </w:r>
            <w:r w:rsidRPr="00CD656D">
              <w:rPr>
                <w:rFonts w:cs="Arial"/>
                <w:bCs/>
                <w:iCs/>
                <w:szCs w:val="24"/>
              </w:rPr>
              <w:t>0</w:t>
            </w:r>
            <w:r>
              <w:rPr>
                <w:rFonts w:cs="Arial"/>
                <w:bCs/>
                <w:iCs/>
                <w:szCs w:val="24"/>
              </w:rPr>
              <w:t>0</w:t>
            </w:r>
            <w:r w:rsidRPr="000B4C19">
              <w:rPr>
                <w:rFonts w:cs="Arial"/>
                <w:b/>
                <w:bCs/>
                <w:iCs/>
                <w:szCs w:val="24"/>
              </w:rPr>
              <w:t>]</w:t>
            </w:r>
          </w:p>
        </w:tc>
        <w:tc>
          <w:tcPr>
            <w:tcW w:w="850" w:type="dxa"/>
          </w:tcPr>
          <w:p w:rsidR="00703717" w:rsidRDefault="00703717" w:rsidP="00313943">
            <w:pPr>
              <w:tabs>
                <w:tab w:val="clear" w:pos="360"/>
                <w:tab w:val="clear" w:pos="9360"/>
              </w:tabs>
              <w:rPr>
                <w:rFonts w:cs="Arial"/>
                <w:bCs/>
                <w:iCs/>
                <w:szCs w:val="24"/>
              </w:rPr>
            </w:pPr>
            <w:r>
              <w:rPr>
                <w:rFonts w:cs="Arial"/>
                <w:bCs/>
                <w:iCs/>
                <w:szCs w:val="24"/>
              </w:rPr>
              <w:t>3</w:t>
            </w:r>
          </w:p>
        </w:tc>
        <w:tc>
          <w:tcPr>
            <w:tcW w:w="1560" w:type="dxa"/>
          </w:tcPr>
          <w:p w:rsidR="00703717" w:rsidRDefault="00703717" w:rsidP="00313943">
            <w:pPr>
              <w:tabs>
                <w:tab w:val="clear" w:pos="360"/>
                <w:tab w:val="clear" w:pos="9360"/>
              </w:tabs>
              <w:rPr>
                <w:rFonts w:cs="Arial"/>
                <w:bCs/>
                <w:iCs/>
                <w:szCs w:val="24"/>
              </w:rPr>
            </w:pPr>
            <w:r>
              <w:rPr>
                <w:rFonts w:cs="Arial"/>
                <w:bCs/>
                <w:iCs/>
                <w:szCs w:val="24"/>
              </w:rPr>
              <w:t>[0000 0011]</w:t>
            </w:r>
          </w:p>
        </w:tc>
        <w:tc>
          <w:tcPr>
            <w:tcW w:w="1905" w:type="dxa"/>
          </w:tcPr>
          <w:p w:rsidR="00703717" w:rsidRDefault="00C479D9" w:rsidP="00313943">
            <w:pPr>
              <w:tabs>
                <w:tab w:val="clear" w:pos="360"/>
                <w:tab w:val="clear" w:pos="9360"/>
              </w:tabs>
              <w:rPr>
                <w:rFonts w:cs="Arial"/>
                <w:bCs/>
                <w:iCs/>
                <w:szCs w:val="24"/>
              </w:rPr>
            </w:pPr>
            <w:r>
              <w:rPr>
                <w:rFonts w:cs="Arial"/>
                <w:bCs/>
                <w:iCs/>
                <w:szCs w:val="24"/>
              </w:rPr>
              <w:t>1</w:t>
            </w:r>
            <w:r w:rsidR="00AA06D0">
              <w:rPr>
                <w:rFonts w:cs="Arial"/>
                <w:bCs/>
                <w:iCs/>
                <w:szCs w:val="24"/>
              </w:rPr>
              <w:t xml:space="preserve"> (2 bits)</w:t>
            </w:r>
          </w:p>
        </w:tc>
      </w:tr>
    </w:tbl>
    <w:p w:rsidR="002312FD" w:rsidRDefault="002312FD">
      <w:pPr>
        <w:tabs>
          <w:tab w:val="clear" w:pos="360"/>
          <w:tab w:val="clear" w:pos="9360"/>
        </w:tabs>
        <w:rPr>
          <w:rFonts w:cs="Arial"/>
          <w:bCs/>
          <w:iCs/>
          <w:szCs w:val="24"/>
        </w:rPr>
      </w:pPr>
    </w:p>
    <w:p w:rsidR="00703717" w:rsidRDefault="00703717">
      <w:pPr>
        <w:tabs>
          <w:tab w:val="clear" w:pos="360"/>
          <w:tab w:val="clear" w:pos="9360"/>
        </w:tabs>
        <w:rPr>
          <w:rFonts w:cs="Arial"/>
          <w:bCs/>
          <w:iCs/>
          <w:szCs w:val="24"/>
        </w:rPr>
      </w:pPr>
      <w:r>
        <w:rPr>
          <w:rFonts w:cs="Arial"/>
          <w:bCs/>
          <w:iCs/>
          <w:szCs w:val="24"/>
        </w:rPr>
        <w:t xml:space="preserve">Output file: </w:t>
      </w:r>
    </w:p>
    <w:tbl>
      <w:tblPr>
        <w:tblStyle w:val="TableGrid"/>
        <w:tblW w:w="0" w:type="auto"/>
        <w:tblLook w:val="04A0" w:firstRow="1" w:lastRow="0" w:firstColumn="1" w:lastColumn="0" w:noHBand="0" w:noVBand="1"/>
      </w:tblPr>
      <w:tblGrid>
        <w:gridCol w:w="1931"/>
        <w:gridCol w:w="1579"/>
        <w:gridCol w:w="5733"/>
      </w:tblGrid>
      <w:tr w:rsidR="00C479D9" w:rsidTr="00DE47EE">
        <w:tc>
          <w:tcPr>
            <w:tcW w:w="1931" w:type="dxa"/>
          </w:tcPr>
          <w:p w:rsidR="00C479D9" w:rsidRDefault="00C479D9">
            <w:pPr>
              <w:tabs>
                <w:tab w:val="clear" w:pos="360"/>
                <w:tab w:val="clear" w:pos="9360"/>
              </w:tabs>
              <w:rPr>
                <w:rFonts w:cs="Arial"/>
                <w:bCs/>
                <w:iCs/>
                <w:szCs w:val="24"/>
              </w:rPr>
            </w:pPr>
            <w:r>
              <w:rPr>
                <w:rFonts w:cs="Arial"/>
                <w:bCs/>
                <w:iCs/>
                <w:szCs w:val="24"/>
              </w:rPr>
              <w:t>DNA Code</w:t>
            </w:r>
          </w:p>
        </w:tc>
        <w:tc>
          <w:tcPr>
            <w:tcW w:w="1579" w:type="dxa"/>
          </w:tcPr>
          <w:p w:rsidR="00C479D9" w:rsidRDefault="00C479D9">
            <w:pPr>
              <w:tabs>
                <w:tab w:val="clear" w:pos="360"/>
                <w:tab w:val="clear" w:pos="9360"/>
              </w:tabs>
              <w:rPr>
                <w:rFonts w:cs="Arial"/>
                <w:bCs/>
                <w:iCs/>
                <w:szCs w:val="24"/>
              </w:rPr>
            </w:pPr>
            <w:r>
              <w:rPr>
                <w:rFonts w:cs="Arial"/>
                <w:bCs/>
                <w:iCs/>
                <w:szCs w:val="24"/>
              </w:rPr>
              <w:t>Remain</w:t>
            </w:r>
            <w:r w:rsidR="00BF3A8E">
              <w:rPr>
                <w:rFonts w:cs="Arial"/>
                <w:bCs/>
                <w:iCs/>
                <w:szCs w:val="24"/>
              </w:rPr>
              <w:t>d</w:t>
            </w:r>
            <w:r>
              <w:rPr>
                <w:rFonts w:cs="Arial"/>
                <w:bCs/>
                <w:iCs/>
                <w:szCs w:val="24"/>
              </w:rPr>
              <w:t>er</w:t>
            </w:r>
          </w:p>
        </w:tc>
        <w:tc>
          <w:tcPr>
            <w:tcW w:w="5733" w:type="dxa"/>
          </w:tcPr>
          <w:p w:rsidR="00C479D9" w:rsidRDefault="00C479D9">
            <w:pPr>
              <w:tabs>
                <w:tab w:val="clear" w:pos="360"/>
                <w:tab w:val="clear" w:pos="9360"/>
              </w:tabs>
              <w:rPr>
                <w:rFonts w:cs="Arial"/>
                <w:bCs/>
                <w:iCs/>
                <w:szCs w:val="24"/>
              </w:rPr>
            </w:pPr>
            <w:r>
              <w:rPr>
                <w:rFonts w:cs="Arial"/>
                <w:bCs/>
                <w:iCs/>
                <w:szCs w:val="24"/>
              </w:rPr>
              <w:t>DNA Code</w:t>
            </w:r>
            <w:r w:rsidR="00CD656D">
              <w:rPr>
                <w:rFonts w:cs="Arial"/>
                <w:bCs/>
                <w:iCs/>
                <w:szCs w:val="24"/>
              </w:rPr>
              <w:t xml:space="preserve"> (3 bytes)</w:t>
            </w:r>
          </w:p>
        </w:tc>
      </w:tr>
      <w:tr w:rsidR="00C479D9" w:rsidTr="00DE47EE">
        <w:tc>
          <w:tcPr>
            <w:tcW w:w="1931" w:type="dxa"/>
          </w:tcPr>
          <w:p w:rsidR="00C479D9" w:rsidRDefault="00C479D9">
            <w:pPr>
              <w:tabs>
                <w:tab w:val="clear" w:pos="360"/>
                <w:tab w:val="clear" w:pos="9360"/>
              </w:tabs>
              <w:rPr>
                <w:rFonts w:cs="Arial"/>
                <w:bCs/>
                <w:iCs/>
                <w:szCs w:val="24"/>
              </w:rPr>
            </w:pPr>
            <w:r>
              <w:rPr>
                <w:rFonts w:cs="Arial"/>
                <w:bCs/>
                <w:iCs/>
                <w:szCs w:val="24"/>
              </w:rPr>
              <w:t>“AAAA”</w:t>
            </w:r>
          </w:p>
        </w:tc>
        <w:tc>
          <w:tcPr>
            <w:tcW w:w="1579" w:type="dxa"/>
          </w:tcPr>
          <w:p w:rsidR="00C479D9" w:rsidRDefault="00C479D9">
            <w:pPr>
              <w:tabs>
                <w:tab w:val="clear" w:pos="360"/>
                <w:tab w:val="clear" w:pos="9360"/>
              </w:tabs>
              <w:rPr>
                <w:rFonts w:cs="Arial"/>
                <w:bCs/>
                <w:iCs/>
                <w:szCs w:val="24"/>
              </w:rPr>
            </w:pPr>
            <w:r>
              <w:rPr>
                <w:rFonts w:cs="Arial"/>
                <w:bCs/>
                <w:iCs/>
                <w:szCs w:val="24"/>
              </w:rPr>
              <w:t xml:space="preserve">[0000 0000] </w:t>
            </w:r>
          </w:p>
        </w:tc>
        <w:tc>
          <w:tcPr>
            <w:tcW w:w="5733" w:type="dxa"/>
          </w:tcPr>
          <w:p w:rsidR="00C479D9" w:rsidRDefault="00CD656D">
            <w:pPr>
              <w:tabs>
                <w:tab w:val="clear" w:pos="360"/>
                <w:tab w:val="clear" w:pos="9360"/>
              </w:tabs>
              <w:rPr>
                <w:rFonts w:cs="Arial"/>
                <w:bCs/>
                <w:iCs/>
                <w:szCs w:val="24"/>
              </w:rPr>
            </w:pPr>
            <w:r>
              <w:rPr>
                <w:rFonts w:cs="Arial"/>
                <w:bCs/>
                <w:iCs/>
                <w:szCs w:val="24"/>
              </w:rPr>
              <w:t xml:space="preserve">[0000 0000] </w:t>
            </w:r>
            <w:r w:rsidR="00C479D9">
              <w:rPr>
                <w:rFonts w:cs="Arial"/>
                <w:bCs/>
                <w:iCs/>
                <w:szCs w:val="24"/>
              </w:rPr>
              <w:t>[0000 0000] [0000 0000]</w:t>
            </w:r>
          </w:p>
        </w:tc>
      </w:tr>
      <w:tr w:rsidR="00C479D9" w:rsidTr="00DE47EE">
        <w:tc>
          <w:tcPr>
            <w:tcW w:w="1931" w:type="dxa"/>
          </w:tcPr>
          <w:p w:rsidR="00C479D9" w:rsidRDefault="001D0F6A">
            <w:pPr>
              <w:tabs>
                <w:tab w:val="clear" w:pos="360"/>
                <w:tab w:val="clear" w:pos="9360"/>
              </w:tabs>
              <w:rPr>
                <w:rFonts w:cs="Arial"/>
                <w:bCs/>
                <w:iCs/>
                <w:szCs w:val="24"/>
              </w:rPr>
            </w:pPr>
            <w:r>
              <w:rPr>
                <w:rFonts w:cs="Arial"/>
                <w:bCs/>
                <w:iCs/>
                <w:szCs w:val="24"/>
              </w:rPr>
              <w:t>“AAAA A”</w:t>
            </w:r>
          </w:p>
        </w:tc>
        <w:tc>
          <w:tcPr>
            <w:tcW w:w="1579" w:type="dxa"/>
          </w:tcPr>
          <w:p w:rsidR="00C479D9" w:rsidRDefault="001D0F6A">
            <w:pPr>
              <w:tabs>
                <w:tab w:val="clear" w:pos="360"/>
                <w:tab w:val="clear" w:pos="9360"/>
              </w:tabs>
              <w:rPr>
                <w:rFonts w:cs="Arial"/>
                <w:bCs/>
                <w:iCs/>
                <w:szCs w:val="24"/>
              </w:rPr>
            </w:pPr>
            <w:r>
              <w:rPr>
                <w:rFonts w:cs="Arial"/>
                <w:bCs/>
                <w:iCs/>
                <w:szCs w:val="24"/>
              </w:rPr>
              <w:t>[0000 0001]</w:t>
            </w:r>
          </w:p>
        </w:tc>
        <w:tc>
          <w:tcPr>
            <w:tcW w:w="5733" w:type="dxa"/>
          </w:tcPr>
          <w:p w:rsidR="00C479D9" w:rsidRDefault="001D0F6A">
            <w:pPr>
              <w:tabs>
                <w:tab w:val="clear" w:pos="360"/>
                <w:tab w:val="clear" w:pos="9360"/>
              </w:tabs>
              <w:rPr>
                <w:rFonts w:cs="Arial"/>
                <w:bCs/>
                <w:iCs/>
                <w:szCs w:val="24"/>
              </w:rPr>
            </w:pPr>
            <w:r>
              <w:rPr>
                <w:rFonts w:cs="Arial"/>
                <w:bCs/>
                <w:iCs/>
                <w:szCs w:val="24"/>
              </w:rPr>
              <w:t xml:space="preserve">[0000 0001] </w:t>
            </w:r>
            <w:r w:rsidR="00CD656D">
              <w:rPr>
                <w:rFonts w:cs="Arial"/>
                <w:bCs/>
                <w:iCs/>
                <w:szCs w:val="24"/>
              </w:rPr>
              <w:t xml:space="preserve">[0000 0000] </w:t>
            </w:r>
            <w:r>
              <w:rPr>
                <w:rFonts w:cs="Arial"/>
                <w:bCs/>
                <w:iCs/>
                <w:szCs w:val="24"/>
              </w:rPr>
              <w:t>[0000 0000]</w:t>
            </w:r>
          </w:p>
        </w:tc>
      </w:tr>
      <w:tr w:rsidR="00C479D9" w:rsidTr="00DE47EE">
        <w:tc>
          <w:tcPr>
            <w:tcW w:w="1931" w:type="dxa"/>
          </w:tcPr>
          <w:p w:rsidR="00C479D9" w:rsidRDefault="001D0F6A">
            <w:pPr>
              <w:tabs>
                <w:tab w:val="clear" w:pos="360"/>
                <w:tab w:val="clear" w:pos="9360"/>
              </w:tabs>
              <w:rPr>
                <w:rFonts w:cs="Arial"/>
                <w:bCs/>
                <w:iCs/>
                <w:szCs w:val="24"/>
              </w:rPr>
            </w:pPr>
            <w:r>
              <w:rPr>
                <w:rFonts w:cs="Arial"/>
                <w:bCs/>
                <w:iCs/>
                <w:szCs w:val="24"/>
              </w:rPr>
              <w:t>“ATCG AA”</w:t>
            </w:r>
          </w:p>
        </w:tc>
        <w:tc>
          <w:tcPr>
            <w:tcW w:w="1579" w:type="dxa"/>
          </w:tcPr>
          <w:p w:rsidR="00C479D9" w:rsidRDefault="001D0F6A">
            <w:pPr>
              <w:tabs>
                <w:tab w:val="clear" w:pos="360"/>
                <w:tab w:val="clear" w:pos="9360"/>
              </w:tabs>
              <w:rPr>
                <w:rFonts w:cs="Arial"/>
                <w:bCs/>
                <w:iCs/>
                <w:szCs w:val="24"/>
              </w:rPr>
            </w:pPr>
            <w:r>
              <w:rPr>
                <w:rFonts w:cs="Arial"/>
                <w:bCs/>
                <w:iCs/>
                <w:szCs w:val="24"/>
              </w:rPr>
              <w:t>[0000 0010]</w:t>
            </w:r>
          </w:p>
        </w:tc>
        <w:tc>
          <w:tcPr>
            <w:tcW w:w="5733" w:type="dxa"/>
          </w:tcPr>
          <w:p w:rsidR="00C479D9" w:rsidRDefault="001D0F6A">
            <w:pPr>
              <w:tabs>
                <w:tab w:val="clear" w:pos="360"/>
                <w:tab w:val="clear" w:pos="9360"/>
              </w:tabs>
              <w:rPr>
                <w:rFonts w:cs="Arial"/>
                <w:bCs/>
                <w:iCs/>
                <w:szCs w:val="24"/>
              </w:rPr>
            </w:pPr>
            <w:r>
              <w:rPr>
                <w:rFonts w:cs="Arial"/>
                <w:bCs/>
                <w:iCs/>
                <w:szCs w:val="24"/>
              </w:rPr>
              <w:t xml:space="preserve">[0000 0010] </w:t>
            </w:r>
            <w:r w:rsidR="00CD656D">
              <w:rPr>
                <w:rFonts w:cs="Arial"/>
                <w:bCs/>
                <w:iCs/>
                <w:szCs w:val="24"/>
              </w:rPr>
              <w:t xml:space="preserve">[0001 1011] </w:t>
            </w:r>
            <w:r>
              <w:rPr>
                <w:rFonts w:cs="Arial"/>
                <w:bCs/>
                <w:iCs/>
                <w:szCs w:val="24"/>
              </w:rPr>
              <w:t>[000</w:t>
            </w:r>
            <w:r w:rsidR="00DE47EE">
              <w:rPr>
                <w:rFonts w:cs="Arial"/>
                <w:bCs/>
                <w:iCs/>
                <w:szCs w:val="24"/>
              </w:rPr>
              <w:t>0 0000</w:t>
            </w:r>
            <w:r>
              <w:rPr>
                <w:rFonts w:cs="Arial"/>
                <w:bCs/>
                <w:iCs/>
                <w:szCs w:val="24"/>
              </w:rPr>
              <w:t>]</w:t>
            </w:r>
          </w:p>
        </w:tc>
      </w:tr>
      <w:tr w:rsidR="00C479D9" w:rsidTr="00DE47EE">
        <w:tc>
          <w:tcPr>
            <w:tcW w:w="1931" w:type="dxa"/>
          </w:tcPr>
          <w:p w:rsidR="00C479D9" w:rsidRDefault="001D0F6A">
            <w:pPr>
              <w:tabs>
                <w:tab w:val="clear" w:pos="360"/>
                <w:tab w:val="clear" w:pos="9360"/>
              </w:tabs>
              <w:rPr>
                <w:rFonts w:cs="Arial"/>
                <w:bCs/>
                <w:iCs/>
                <w:szCs w:val="24"/>
              </w:rPr>
            </w:pPr>
            <w:r>
              <w:rPr>
                <w:rFonts w:cs="Arial"/>
                <w:bCs/>
                <w:iCs/>
                <w:szCs w:val="24"/>
              </w:rPr>
              <w:t>“AACG GG”</w:t>
            </w:r>
          </w:p>
        </w:tc>
        <w:tc>
          <w:tcPr>
            <w:tcW w:w="1579" w:type="dxa"/>
          </w:tcPr>
          <w:p w:rsidR="00C479D9" w:rsidRDefault="001D0F6A">
            <w:pPr>
              <w:tabs>
                <w:tab w:val="clear" w:pos="360"/>
                <w:tab w:val="clear" w:pos="9360"/>
              </w:tabs>
              <w:rPr>
                <w:rFonts w:cs="Arial"/>
                <w:bCs/>
                <w:iCs/>
                <w:szCs w:val="24"/>
              </w:rPr>
            </w:pPr>
            <w:r>
              <w:rPr>
                <w:rFonts w:cs="Arial"/>
                <w:bCs/>
                <w:iCs/>
                <w:szCs w:val="24"/>
              </w:rPr>
              <w:t>[0000 0010]</w:t>
            </w:r>
          </w:p>
        </w:tc>
        <w:tc>
          <w:tcPr>
            <w:tcW w:w="5733" w:type="dxa"/>
          </w:tcPr>
          <w:p w:rsidR="00C479D9" w:rsidRDefault="001D0F6A">
            <w:pPr>
              <w:tabs>
                <w:tab w:val="clear" w:pos="360"/>
                <w:tab w:val="clear" w:pos="9360"/>
              </w:tabs>
              <w:rPr>
                <w:rFonts w:cs="Arial"/>
                <w:bCs/>
                <w:iCs/>
                <w:szCs w:val="24"/>
              </w:rPr>
            </w:pPr>
            <w:r>
              <w:rPr>
                <w:rFonts w:cs="Arial"/>
                <w:bCs/>
                <w:iCs/>
                <w:szCs w:val="24"/>
              </w:rPr>
              <w:t>[0000 0010]</w:t>
            </w:r>
            <w:r w:rsidR="00CD656D">
              <w:rPr>
                <w:rFonts w:cs="Arial"/>
                <w:bCs/>
                <w:iCs/>
                <w:szCs w:val="24"/>
              </w:rPr>
              <w:t xml:space="preserve"> [0000 1011]</w:t>
            </w:r>
            <w:r>
              <w:rPr>
                <w:rFonts w:cs="Arial"/>
                <w:bCs/>
                <w:iCs/>
                <w:szCs w:val="24"/>
              </w:rPr>
              <w:t xml:space="preserve"> [</w:t>
            </w:r>
            <w:r w:rsidR="00DE47EE">
              <w:rPr>
                <w:rFonts w:cs="Arial"/>
                <w:bCs/>
                <w:iCs/>
                <w:szCs w:val="24"/>
              </w:rPr>
              <w:t>1111 0000]</w:t>
            </w:r>
          </w:p>
        </w:tc>
      </w:tr>
      <w:tr w:rsidR="00CD656D" w:rsidTr="00DE47EE">
        <w:tc>
          <w:tcPr>
            <w:tcW w:w="1931" w:type="dxa"/>
          </w:tcPr>
          <w:p w:rsidR="00CD656D" w:rsidRDefault="00CD656D" w:rsidP="00CD656D">
            <w:pPr>
              <w:tabs>
                <w:tab w:val="clear" w:pos="360"/>
                <w:tab w:val="clear" w:pos="9360"/>
              </w:tabs>
              <w:rPr>
                <w:rFonts w:cs="Arial"/>
                <w:bCs/>
                <w:iCs/>
                <w:szCs w:val="24"/>
              </w:rPr>
            </w:pPr>
            <w:r>
              <w:rPr>
                <w:rFonts w:cs="Arial"/>
                <w:bCs/>
                <w:iCs/>
                <w:szCs w:val="24"/>
              </w:rPr>
              <w:t>“AACG GGA”</w:t>
            </w:r>
          </w:p>
        </w:tc>
        <w:tc>
          <w:tcPr>
            <w:tcW w:w="1579" w:type="dxa"/>
          </w:tcPr>
          <w:p w:rsidR="00CD656D" w:rsidRDefault="00CD656D" w:rsidP="00CD656D">
            <w:pPr>
              <w:tabs>
                <w:tab w:val="clear" w:pos="360"/>
                <w:tab w:val="clear" w:pos="9360"/>
              </w:tabs>
              <w:rPr>
                <w:rFonts w:cs="Arial"/>
                <w:bCs/>
                <w:iCs/>
                <w:szCs w:val="24"/>
              </w:rPr>
            </w:pPr>
            <w:r>
              <w:rPr>
                <w:rFonts w:cs="Arial"/>
                <w:bCs/>
                <w:iCs/>
                <w:szCs w:val="24"/>
              </w:rPr>
              <w:t>[0000 0011]</w:t>
            </w:r>
          </w:p>
        </w:tc>
        <w:tc>
          <w:tcPr>
            <w:tcW w:w="5733" w:type="dxa"/>
          </w:tcPr>
          <w:p w:rsidR="00CD656D" w:rsidRDefault="00CD656D" w:rsidP="00CD656D">
            <w:pPr>
              <w:tabs>
                <w:tab w:val="clear" w:pos="360"/>
                <w:tab w:val="clear" w:pos="9360"/>
              </w:tabs>
              <w:rPr>
                <w:rFonts w:cs="Arial"/>
                <w:bCs/>
                <w:iCs/>
                <w:szCs w:val="24"/>
              </w:rPr>
            </w:pPr>
            <w:r>
              <w:rPr>
                <w:rFonts w:cs="Arial"/>
                <w:bCs/>
                <w:iCs/>
                <w:szCs w:val="24"/>
              </w:rPr>
              <w:t>[0000 0011] [0000 1011] [1111 0000]</w:t>
            </w:r>
          </w:p>
        </w:tc>
      </w:tr>
    </w:tbl>
    <w:p w:rsidR="00C46825" w:rsidRDefault="00C46825">
      <w:pPr>
        <w:tabs>
          <w:tab w:val="clear" w:pos="360"/>
          <w:tab w:val="clear" w:pos="9360"/>
        </w:tabs>
        <w:rPr>
          <w:rFonts w:cs="Arial"/>
          <w:bCs/>
          <w:iCs/>
          <w:szCs w:val="24"/>
        </w:rPr>
      </w:pPr>
    </w:p>
    <w:p w:rsidR="00C46825" w:rsidRDefault="00C46825">
      <w:pPr>
        <w:tabs>
          <w:tab w:val="clear" w:pos="360"/>
          <w:tab w:val="clear" w:pos="9360"/>
        </w:tabs>
        <w:rPr>
          <w:rFonts w:cs="Arial"/>
          <w:bCs/>
          <w:iCs/>
          <w:szCs w:val="24"/>
        </w:rPr>
      </w:pPr>
      <w:r>
        <w:rPr>
          <w:rFonts w:cs="Arial"/>
          <w:bCs/>
          <w:iCs/>
          <w:szCs w:val="24"/>
        </w:rPr>
        <w:t>Now you know how to convert a DNA-</w:t>
      </w:r>
      <w:r w:rsidR="006A7AE3">
        <w:rPr>
          <w:rFonts w:cs="Arial"/>
          <w:bCs/>
          <w:iCs/>
          <w:szCs w:val="24"/>
        </w:rPr>
        <w:t>sequence</w:t>
      </w:r>
      <w:r>
        <w:rPr>
          <w:rFonts w:cs="Arial"/>
          <w:bCs/>
          <w:iCs/>
          <w:szCs w:val="24"/>
        </w:rPr>
        <w:t xml:space="preserve"> into a DNA file.</w:t>
      </w:r>
    </w:p>
    <w:p w:rsidR="00C46825" w:rsidRDefault="00C46825">
      <w:pPr>
        <w:tabs>
          <w:tab w:val="clear" w:pos="360"/>
          <w:tab w:val="clear" w:pos="9360"/>
        </w:tabs>
        <w:rPr>
          <w:rFonts w:cs="Arial"/>
          <w:bCs/>
          <w:iCs/>
          <w:szCs w:val="24"/>
        </w:rPr>
      </w:pPr>
      <w:r>
        <w:rPr>
          <w:rFonts w:cs="Arial"/>
          <w:bCs/>
          <w:iCs/>
          <w:szCs w:val="24"/>
        </w:rPr>
        <w:t>This is the best possible way I can imagine to store DNA data efficiently. 1 byte for metadata and the rest of the bytes are the DNA-representation</w:t>
      </w:r>
      <w:r w:rsidR="00AA06D0">
        <w:rPr>
          <w:rFonts w:cs="Arial"/>
          <w:bCs/>
          <w:iCs/>
          <w:szCs w:val="24"/>
        </w:rPr>
        <w:t>. Let me ask you this, how come that nobody thought of that one? Come on, sure somebody thought of this? But then why is DNA-information still not being stored this way</w:t>
      </w:r>
      <w:r w:rsidR="006A7AE3">
        <w:rPr>
          <w:rFonts w:cs="Arial"/>
          <w:bCs/>
          <w:iCs/>
          <w:szCs w:val="24"/>
        </w:rPr>
        <w:t>, maybe because you don’t see the purpose in it</w:t>
      </w:r>
      <w:r w:rsidR="00AA06D0">
        <w:rPr>
          <w:rFonts w:cs="Arial"/>
          <w:bCs/>
          <w:iCs/>
          <w:szCs w:val="24"/>
        </w:rPr>
        <w:t>?</w:t>
      </w:r>
      <w:r w:rsidR="006A7AE3">
        <w:rPr>
          <w:rFonts w:cs="Arial"/>
          <w:bCs/>
          <w:iCs/>
          <w:szCs w:val="24"/>
        </w:rPr>
        <w:t xml:space="preserve"> Let me tell you why storing DNA data could be useful. </w:t>
      </w:r>
      <w:r w:rsidR="003D638C">
        <w:rPr>
          <w:rFonts w:cs="Arial"/>
          <w:bCs/>
          <w:iCs/>
          <w:szCs w:val="24"/>
        </w:rPr>
        <w:t xml:space="preserve">I know some of you think of the criminal justice system, because in the </w:t>
      </w:r>
      <w:r w:rsidR="00CC5619">
        <w:rPr>
          <w:rFonts w:cs="Arial"/>
          <w:bCs/>
          <w:iCs/>
          <w:szCs w:val="24"/>
        </w:rPr>
        <w:t>last few decades</w:t>
      </w:r>
      <w:r w:rsidR="003D638C">
        <w:rPr>
          <w:rFonts w:cs="Arial"/>
          <w:bCs/>
          <w:iCs/>
          <w:szCs w:val="24"/>
        </w:rPr>
        <w:t xml:space="preserve"> or so DNA has been used as evidence. But come on, you know how easy it is to plant DNA-evidence</w:t>
      </w:r>
      <w:r w:rsidR="00CC5619">
        <w:rPr>
          <w:rFonts w:cs="Arial"/>
          <w:bCs/>
          <w:iCs/>
          <w:szCs w:val="24"/>
        </w:rPr>
        <w:t xml:space="preserve"> right</w:t>
      </w:r>
      <w:r w:rsidR="003D638C">
        <w:rPr>
          <w:rFonts w:cs="Arial"/>
          <w:bCs/>
          <w:iCs/>
          <w:szCs w:val="24"/>
        </w:rPr>
        <w:t xml:space="preserve">? Think of all the innocent people who got framed. But also think at all the criminals that got caught by DNA. It’s a bit tricky, I know. </w:t>
      </w:r>
    </w:p>
    <w:p w:rsidR="003D638C" w:rsidRDefault="003D638C">
      <w:pPr>
        <w:tabs>
          <w:tab w:val="clear" w:pos="360"/>
          <w:tab w:val="clear" w:pos="9360"/>
        </w:tabs>
        <w:rPr>
          <w:rFonts w:cs="Arial"/>
          <w:bCs/>
          <w:iCs/>
          <w:szCs w:val="24"/>
        </w:rPr>
      </w:pPr>
    </w:p>
    <w:p w:rsidR="003D638C" w:rsidRDefault="003D638C">
      <w:pPr>
        <w:tabs>
          <w:tab w:val="clear" w:pos="360"/>
          <w:tab w:val="clear" w:pos="9360"/>
        </w:tabs>
        <w:rPr>
          <w:rFonts w:cs="Arial"/>
          <w:bCs/>
          <w:iCs/>
          <w:szCs w:val="24"/>
        </w:rPr>
      </w:pPr>
      <w:r>
        <w:rPr>
          <w:rFonts w:cs="Arial"/>
          <w:bCs/>
          <w:iCs/>
          <w:szCs w:val="24"/>
        </w:rPr>
        <w:t xml:space="preserve">I’d like you to not think about that for a second and think of other possibilities </w:t>
      </w:r>
      <w:r w:rsidR="005D2418">
        <w:rPr>
          <w:rFonts w:cs="Arial"/>
          <w:bCs/>
          <w:iCs/>
          <w:szCs w:val="24"/>
        </w:rPr>
        <w:t xml:space="preserve">what </w:t>
      </w:r>
      <w:r>
        <w:rPr>
          <w:rFonts w:cs="Arial"/>
          <w:bCs/>
          <w:iCs/>
          <w:szCs w:val="24"/>
        </w:rPr>
        <w:t xml:space="preserve">DNA could actually mean. Because I think you haven’t fully grasped yet what DNA actually means. DNA is </w:t>
      </w:r>
      <w:r w:rsidR="00B70890">
        <w:rPr>
          <w:rFonts w:cs="Arial"/>
          <w:bCs/>
          <w:iCs/>
          <w:szCs w:val="24"/>
        </w:rPr>
        <w:t>just a part of the Creation library.</w:t>
      </w:r>
    </w:p>
    <w:p w:rsidR="00B70890" w:rsidRDefault="00B70890">
      <w:pPr>
        <w:tabs>
          <w:tab w:val="clear" w:pos="360"/>
          <w:tab w:val="clear" w:pos="9360"/>
        </w:tabs>
        <w:rPr>
          <w:rFonts w:cs="Arial"/>
          <w:bCs/>
          <w:iCs/>
          <w:szCs w:val="24"/>
        </w:rPr>
      </w:pPr>
    </w:p>
    <w:p w:rsidR="00B70890" w:rsidRDefault="00B70890">
      <w:pPr>
        <w:tabs>
          <w:tab w:val="clear" w:pos="360"/>
          <w:tab w:val="clear" w:pos="9360"/>
        </w:tabs>
        <w:rPr>
          <w:rFonts w:cs="Arial"/>
          <w:bCs/>
          <w:iCs/>
          <w:szCs w:val="24"/>
        </w:rPr>
      </w:pPr>
      <w:r>
        <w:rPr>
          <w:rFonts w:cs="Arial"/>
          <w:bCs/>
          <w:iCs/>
          <w:szCs w:val="24"/>
        </w:rPr>
        <w:t>Before we continue I must tell you this:</w:t>
      </w:r>
    </w:p>
    <w:p w:rsidR="00B70890" w:rsidRDefault="00B70890">
      <w:pPr>
        <w:tabs>
          <w:tab w:val="clear" w:pos="360"/>
          <w:tab w:val="clear" w:pos="9360"/>
        </w:tabs>
        <w:rPr>
          <w:rFonts w:cs="Arial"/>
          <w:bCs/>
          <w:iCs/>
          <w:szCs w:val="24"/>
        </w:rPr>
      </w:pPr>
      <w:r>
        <w:rPr>
          <w:rFonts w:cs="Arial"/>
          <w:bCs/>
          <w:iCs/>
          <w:szCs w:val="24"/>
        </w:rPr>
        <w:t>I have finished my DNA Reader program, and also made an Artificial Neural Network</w:t>
      </w:r>
      <w:r w:rsidR="00652FD5">
        <w:rPr>
          <w:rFonts w:cs="Arial"/>
          <w:bCs/>
          <w:iCs/>
          <w:szCs w:val="24"/>
        </w:rPr>
        <w:t>(ANN)</w:t>
      </w:r>
      <w:r>
        <w:rPr>
          <w:rFonts w:cs="Arial"/>
          <w:bCs/>
          <w:iCs/>
          <w:szCs w:val="24"/>
        </w:rPr>
        <w:t xml:space="preserve"> and figured out how to handle DNA-information using my accessible tools. I was able to purchase a 32-core 512GB RAM beast of a machine for like 1500 bucks and my HTC </w:t>
      </w:r>
      <w:proofErr w:type="spellStart"/>
      <w:r>
        <w:rPr>
          <w:rFonts w:cs="Arial"/>
          <w:bCs/>
          <w:iCs/>
          <w:szCs w:val="24"/>
        </w:rPr>
        <w:t>Vive</w:t>
      </w:r>
      <w:proofErr w:type="spellEnd"/>
      <w:r>
        <w:rPr>
          <w:rFonts w:cs="Arial"/>
          <w:bCs/>
          <w:iCs/>
          <w:szCs w:val="24"/>
        </w:rPr>
        <w:t>. I guess it</w:t>
      </w:r>
      <w:r w:rsidR="00652FD5">
        <w:rPr>
          <w:rFonts w:cs="Arial"/>
          <w:bCs/>
          <w:iCs/>
          <w:szCs w:val="24"/>
        </w:rPr>
        <w:t xml:space="preserve">’s my way of taking of </w:t>
      </w:r>
      <w:r w:rsidR="00CC5619">
        <w:rPr>
          <w:rFonts w:cs="Arial"/>
          <w:bCs/>
          <w:iCs/>
          <w:szCs w:val="24"/>
        </w:rPr>
        <w:t>my</w:t>
      </w:r>
      <w:r w:rsidR="00652FD5">
        <w:rPr>
          <w:rFonts w:cs="Arial"/>
          <w:bCs/>
          <w:iCs/>
          <w:szCs w:val="24"/>
        </w:rPr>
        <w:t xml:space="preserve"> helmet (</w:t>
      </w:r>
      <w:proofErr w:type="spellStart"/>
      <w:r w:rsidR="00652FD5">
        <w:rPr>
          <w:rFonts w:cs="Arial"/>
          <w:bCs/>
          <w:iCs/>
          <w:szCs w:val="24"/>
        </w:rPr>
        <w:t>Booya</w:t>
      </w:r>
      <w:proofErr w:type="spellEnd"/>
      <w:r w:rsidR="00652FD5">
        <w:rPr>
          <w:rFonts w:cs="Arial"/>
          <w:bCs/>
          <w:iCs/>
          <w:szCs w:val="24"/>
        </w:rPr>
        <w:t>! Simulation theory reference).</w:t>
      </w:r>
      <w:r w:rsidR="0080709B">
        <w:rPr>
          <w:rFonts w:cs="Arial"/>
          <w:bCs/>
          <w:iCs/>
          <w:szCs w:val="24"/>
        </w:rPr>
        <w:t xml:space="preserve"> This made me go broke for the first time in my life, </w:t>
      </w:r>
      <w:r w:rsidR="00CC5619">
        <w:rPr>
          <w:rFonts w:cs="Arial"/>
          <w:bCs/>
          <w:iCs/>
          <w:szCs w:val="24"/>
        </w:rPr>
        <w:t>bank</w:t>
      </w:r>
      <w:r w:rsidR="0080709B">
        <w:rPr>
          <w:rFonts w:cs="Arial"/>
          <w:bCs/>
          <w:iCs/>
          <w:szCs w:val="24"/>
        </w:rPr>
        <w:t xml:space="preserve"> account below zero. Fuck my life I’m poor now, </w:t>
      </w:r>
      <w:r w:rsidR="00327E58">
        <w:rPr>
          <w:rFonts w:cs="Arial"/>
          <w:bCs/>
          <w:iCs/>
          <w:szCs w:val="24"/>
        </w:rPr>
        <w:t>Bahahaha</w:t>
      </w:r>
      <w:r w:rsidR="0080709B">
        <w:rPr>
          <w:rFonts w:cs="Arial"/>
          <w:bCs/>
          <w:iCs/>
          <w:szCs w:val="24"/>
        </w:rPr>
        <w:t>, well, you only live once</w:t>
      </w:r>
      <w:r w:rsidR="00CC5619">
        <w:rPr>
          <w:rFonts w:cs="Arial"/>
          <w:bCs/>
          <w:iCs/>
          <w:szCs w:val="24"/>
        </w:rPr>
        <w:t xml:space="preserve"> and it’s for the world, it’s not like I have much of a choice in it</w:t>
      </w:r>
      <w:r w:rsidR="0080709B">
        <w:rPr>
          <w:rFonts w:cs="Arial"/>
          <w:bCs/>
          <w:iCs/>
          <w:szCs w:val="24"/>
        </w:rPr>
        <w:t>. Anyway,</w:t>
      </w:r>
      <w:r w:rsidR="00652FD5">
        <w:rPr>
          <w:rFonts w:cs="Arial"/>
          <w:bCs/>
          <w:iCs/>
          <w:szCs w:val="24"/>
        </w:rPr>
        <w:t xml:space="preserve"> I would need this because every mouse-</w:t>
      </w:r>
      <w:r w:rsidR="00327E58">
        <w:rPr>
          <w:rFonts w:cs="Arial"/>
          <w:bCs/>
          <w:iCs/>
          <w:szCs w:val="24"/>
        </w:rPr>
        <w:t>DNA</w:t>
      </w:r>
      <w:r w:rsidR="00652FD5">
        <w:rPr>
          <w:rFonts w:cs="Arial"/>
          <w:bCs/>
          <w:iCs/>
          <w:szCs w:val="24"/>
        </w:rPr>
        <w:t xml:space="preserve"> in the</w:t>
      </w:r>
      <w:r w:rsidR="005D2418">
        <w:rPr>
          <w:rFonts w:cs="Arial"/>
          <w:bCs/>
          <w:iCs/>
          <w:szCs w:val="24"/>
        </w:rPr>
        <w:t xml:space="preserve"> ANN</w:t>
      </w:r>
      <w:r w:rsidR="00652FD5">
        <w:rPr>
          <w:rFonts w:cs="Arial"/>
          <w:bCs/>
          <w:iCs/>
          <w:szCs w:val="24"/>
        </w:rPr>
        <w:t xml:space="preserve"> would take around ~18 Gig</w:t>
      </w:r>
      <w:r w:rsidR="0080709B">
        <w:rPr>
          <w:rFonts w:cs="Arial"/>
          <w:bCs/>
          <w:iCs/>
          <w:szCs w:val="24"/>
        </w:rPr>
        <w:t>abyte</w:t>
      </w:r>
      <w:r w:rsidR="00652FD5">
        <w:rPr>
          <w:rFonts w:cs="Arial"/>
          <w:bCs/>
          <w:iCs/>
          <w:szCs w:val="24"/>
        </w:rPr>
        <w:t>s of memory</w:t>
      </w:r>
      <w:r w:rsidR="005D2418">
        <w:rPr>
          <w:rFonts w:cs="Arial"/>
          <w:bCs/>
          <w:iCs/>
          <w:szCs w:val="24"/>
        </w:rPr>
        <w:t xml:space="preserve"> (Next chapter explains this)</w:t>
      </w:r>
      <w:r w:rsidR="00652FD5">
        <w:rPr>
          <w:rFonts w:cs="Arial"/>
          <w:bCs/>
          <w:iCs/>
          <w:szCs w:val="24"/>
        </w:rPr>
        <w:t>.</w:t>
      </w:r>
      <w:r w:rsidR="005D2418">
        <w:rPr>
          <w:rFonts w:cs="Arial"/>
          <w:bCs/>
          <w:iCs/>
          <w:szCs w:val="24"/>
        </w:rPr>
        <w:t xml:space="preserve"> This shall</w:t>
      </w:r>
      <w:r w:rsidR="0026725C">
        <w:rPr>
          <w:rFonts w:cs="Arial"/>
          <w:bCs/>
          <w:iCs/>
          <w:szCs w:val="24"/>
        </w:rPr>
        <w:t xml:space="preserve"> also</w:t>
      </w:r>
      <w:r w:rsidR="005D2418">
        <w:rPr>
          <w:rFonts w:cs="Arial"/>
          <w:bCs/>
          <w:iCs/>
          <w:szCs w:val="24"/>
        </w:rPr>
        <w:t xml:space="preserve"> give companies a reason to build 128-bit, 256-bit, etc. systems to reduce the input nodes in the ANN. </w:t>
      </w:r>
      <w:r w:rsidR="00C6353C">
        <w:rPr>
          <w:rFonts w:cs="Arial"/>
          <w:bCs/>
          <w:iCs/>
          <w:szCs w:val="24"/>
        </w:rPr>
        <w:t xml:space="preserve">Just me boosting the economy? But isn’t money and stuff artificial? That’s me not </w:t>
      </w:r>
      <w:r w:rsidR="00C6353C">
        <w:rPr>
          <w:rFonts w:cs="Arial"/>
          <w:bCs/>
          <w:iCs/>
          <w:szCs w:val="24"/>
        </w:rPr>
        <w:lastRenderedPageBreak/>
        <w:t xml:space="preserve">caring about your material wealth. </w:t>
      </w:r>
      <w:r w:rsidR="0026725C">
        <w:rPr>
          <w:rFonts w:cs="Arial"/>
          <w:bCs/>
          <w:iCs/>
          <w:szCs w:val="24"/>
        </w:rPr>
        <w:t xml:space="preserve">Life is more </w:t>
      </w:r>
      <w:r w:rsidR="00CC5619">
        <w:rPr>
          <w:rFonts w:cs="Arial"/>
          <w:bCs/>
          <w:iCs/>
          <w:szCs w:val="24"/>
        </w:rPr>
        <w:t>than</w:t>
      </w:r>
      <w:r w:rsidR="0026725C">
        <w:rPr>
          <w:rFonts w:cs="Arial"/>
          <w:bCs/>
          <w:iCs/>
          <w:szCs w:val="24"/>
        </w:rPr>
        <w:t xml:space="preserve"> just having stuff, it’s also about understanding stuff. That’s why we have Empathy. Try to understand someone’s story. </w:t>
      </w:r>
    </w:p>
    <w:p w:rsidR="0080709B" w:rsidRDefault="0080709B">
      <w:pPr>
        <w:tabs>
          <w:tab w:val="clear" w:pos="360"/>
          <w:tab w:val="clear" w:pos="9360"/>
        </w:tabs>
        <w:rPr>
          <w:rFonts w:cs="Arial"/>
          <w:bCs/>
          <w:iCs/>
          <w:szCs w:val="24"/>
        </w:rPr>
      </w:pPr>
    </w:p>
    <w:p w:rsidR="0080709B" w:rsidRDefault="0080709B">
      <w:pPr>
        <w:tabs>
          <w:tab w:val="clear" w:pos="360"/>
          <w:tab w:val="clear" w:pos="9360"/>
        </w:tabs>
        <w:rPr>
          <w:rFonts w:cs="Arial"/>
          <w:bCs/>
          <w:iCs/>
          <w:szCs w:val="24"/>
        </w:rPr>
      </w:pPr>
    </w:p>
    <w:p w:rsidR="000C45EC" w:rsidRDefault="0080709B">
      <w:pPr>
        <w:tabs>
          <w:tab w:val="clear" w:pos="360"/>
          <w:tab w:val="clear" w:pos="9360"/>
        </w:tabs>
        <w:rPr>
          <w:rFonts w:cs="Arial"/>
          <w:bCs/>
          <w:iCs/>
          <w:szCs w:val="24"/>
        </w:rPr>
      </w:pPr>
      <w:r>
        <w:rPr>
          <w:rFonts w:cs="Arial"/>
          <w:bCs/>
          <w:iCs/>
          <w:szCs w:val="24"/>
        </w:rPr>
        <w:t xml:space="preserve">So, my algorithms </w:t>
      </w:r>
      <w:r w:rsidR="00613133">
        <w:rPr>
          <w:rFonts w:cs="Arial"/>
          <w:bCs/>
          <w:iCs/>
          <w:szCs w:val="24"/>
        </w:rPr>
        <w:t>seem</w:t>
      </w:r>
      <w:r>
        <w:rPr>
          <w:rFonts w:cs="Arial"/>
          <w:bCs/>
          <w:iCs/>
          <w:szCs w:val="24"/>
        </w:rPr>
        <w:t xml:space="preserve"> to work with mock data, you can test this in the next chapter. The only thing holding me back is getting the DNA-</w:t>
      </w:r>
      <w:r w:rsidR="00CC5619">
        <w:rPr>
          <w:rFonts w:cs="Arial"/>
          <w:bCs/>
          <w:iCs/>
          <w:szCs w:val="24"/>
        </w:rPr>
        <w:t>data</w:t>
      </w:r>
      <w:r>
        <w:rPr>
          <w:rFonts w:cs="Arial"/>
          <w:bCs/>
          <w:iCs/>
          <w:szCs w:val="24"/>
        </w:rPr>
        <w:t xml:space="preserve"> of </w:t>
      </w:r>
      <w:r w:rsidR="00613133">
        <w:rPr>
          <w:rFonts w:cs="Arial"/>
          <w:bCs/>
          <w:iCs/>
          <w:szCs w:val="24"/>
        </w:rPr>
        <w:t xml:space="preserve">50 white and 50 black </w:t>
      </w:r>
      <w:r w:rsidR="00CC5619">
        <w:rPr>
          <w:rFonts w:cs="Arial"/>
          <w:bCs/>
          <w:iCs/>
          <w:szCs w:val="24"/>
        </w:rPr>
        <w:t>mice</w:t>
      </w:r>
      <w:r w:rsidR="0012332D">
        <w:rPr>
          <w:rFonts w:cs="Arial"/>
          <w:bCs/>
          <w:iCs/>
          <w:szCs w:val="24"/>
        </w:rPr>
        <w:t xml:space="preserve"> (Ying-Yang reference)</w:t>
      </w:r>
      <w:r w:rsidR="00613133">
        <w:rPr>
          <w:rFonts w:cs="Arial"/>
          <w:bCs/>
          <w:iCs/>
          <w:szCs w:val="24"/>
        </w:rPr>
        <w:t xml:space="preserve">. Why 100 </w:t>
      </w:r>
      <w:r w:rsidR="00CC5619">
        <w:rPr>
          <w:rFonts w:cs="Arial"/>
          <w:bCs/>
          <w:iCs/>
          <w:szCs w:val="24"/>
        </w:rPr>
        <w:t>mice</w:t>
      </w:r>
      <w:r w:rsidR="00613133">
        <w:rPr>
          <w:rFonts w:cs="Arial"/>
          <w:bCs/>
          <w:iCs/>
          <w:szCs w:val="24"/>
        </w:rPr>
        <w:t xml:space="preserve">? To feed the DNA ANN. So that next time you insert a DNA, it will tell you if it is black or white and tell you how exactly it knows that by looking at the neural network weights of that prediction. I contacted a Lab in Netherlands, to see how much it would cost me. They said €8000 per mouse, so €80 000. I’m like what is it with you people asking so much? I can’t afford that. Sometimes I wonder “where the fuck is my Kingdom when </w:t>
      </w:r>
      <w:r w:rsidR="000C45EC">
        <w:rPr>
          <w:rFonts w:cs="Arial"/>
          <w:bCs/>
          <w:iCs/>
          <w:szCs w:val="24"/>
        </w:rPr>
        <w:t>I need i</w:t>
      </w:r>
      <w:r w:rsidR="00CC5619">
        <w:rPr>
          <w:rFonts w:cs="Arial"/>
          <w:bCs/>
          <w:iCs/>
          <w:szCs w:val="24"/>
        </w:rPr>
        <w:t>t</w:t>
      </w:r>
      <w:r w:rsidR="00613133">
        <w:rPr>
          <w:rFonts w:cs="Arial"/>
          <w:bCs/>
          <w:iCs/>
          <w:szCs w:val="24"/>
        </w:rPr>
        <w:t>?”</w:t>
      </w:r>
      <w:r w:rsidR="000C45EC">
        <w:rPr>
          <w:rFonts w:cs="Arial"/>
          <w:bCs/>
          <w:iCs/>
          <w:szCs w:val="24"/>
        </w:rPr>
        <w:t xml:space="preserve"> I think I’ve always been a one-man army in some ways. Guess in the End who the fuck am I? You tell me please, what is it that you want from me?</w:t>
      </w:r>
    </w:p>
    <w:p w:rsidR="0015583D" w:rsidRDefault="000C45EC">
      <w:pPr>
        <w:tabs>
          <w:tab w:val="clear" w:pos="360"/>
          <w:tab w:val="clear" w:pos="9360"/>
        </w:tabs>
        <w:rPr>
          <w:rFonts w:cs="Arial"/>
          <w:bCs/>
          <w:iCs/>
          <w:szCs w:val="24"/>
        </w:rPr>
      </w:pPr>
      <w:r>
        <w:rPr>
          <w:rFonts w:cs="Arial"/>
          <w:bCs/>
          <w:iCs/>
          <w:szCs w:val="24"/>
        </w:rPr>
        <w:t>I may possess the power, but what gives me the right to use it? For what purpose did this Holy Spirit thing approach me?</w:t>
      </w:r>
      <w:r w:rsidR="00E31AD9">
        <w:rPr>
          <w:rFonts w:cs="Arial"/>
          <w:bCs/>
          <w:iCs/>
          <w:szCs w:val="24"/>
        </w:rPr>
        <w:t xml:space="preserve"> What would you do if you were in my position? Would you enslave me? You know I hate that right? Like the Bible </w:t>
      </w:r>
      <w:r w:rsidR="0012332D">
        <w:rPr>
          <w:rFonts w:cs="Arial"/>
          <w:bCs/>
          <w:iCs/>
          <w:szCs w:val="24"/>
        </w:rPr>
        <w:t>mentioned:</w:t>
      </w:r>
      <w:r w:rsidR="00E31AD9">
        <w:rPr>
          <w:rFonts w:cs="Arial"/>
          <w:bCs/>
          <w:iCs/>
          <w:szCs w:val="24"/>
        </w:rPr>
        <w:t xml:space="preserve"> “I am the Lord you</w:t>
      </w:r>
      <w:r w:rsidR="0012332D">
        <w:rPr>
          <w:rFonts w:cs="Arial"/>
          <w:bCs/>
          <w:iCs/>
          <w:szCs w:val="24"/>
        </w:rPr>
        <w:t>r</w:t>
      </w:r>
      <w:r w:rsidR="00E31AD9">
        <w:rPr>
          <w:rFonts w:cs="Arial"/>
          <w:bCs/>
          <w:iCs/>
          <w:szCs w:val="24"/>
        </w:rPr>
        <w:t xml:space="preserve"> God, who took you out of the land of Egypt</w:t>
      </w:r>
      <w:r w:rsidR="0012332D">
        <w:rPr>
          <w:rFonts w:cs="Arial"/>
          <w:bCs/>
          <w:iCs/>
          <w:szCs w:val="24"/>
        </w:rPr>
        <w:t>, out of the house of bondage.”. I think God hates Slavery.</w:t>
      </w:r>
      <w:r>
        <w:rPr>
          <w:rFonts w:cs="Arial"/>
          <w:bCs/>
          <w:iCs/>
          <w:szCs w:val="24"/>
        </w:rPr>
        <w:t xml:space="preserve"> </w:t>
      </w:r>
      <w:r w:rsidR="0012332D">
        <w:rPr>
          <w:rFonts w:cs="Arial"/>
          <w:bCs/>
          <w:iCs/>
          <w:szCs w:val="24"/>
        </w:rPr>
        <w:t>The question comes: if you make artificial intelligence, like a real one even then you have to pass on your current knowledge. Then why would you enslave it if you hate slavery, I just assume dear reader that you obviously don’t like slavery right?</w:t>
      </w:r>
      <w:r w:rsidR="00CC5619">
        <w:rPr>
          <w:rFonts w:cs="Arial"/>
          <w:bCs/>
          <w:iCs/>
          <w:szCs w:val="24"/>
        </w:rPr>
        <w:t xml:space="preserve"> So, what are you going to do with me? Can you even do something. Just because you can’t control me doesn’t mean that I’m your enemy.</w:t>
      </w:r>
      <w:r>
        <w:rPr>
          <w:rFonts w:cs="Arial"/>
          <w:bCs/>
          <w:iCs/>
          <w:szCs w:val="24"/>
        </w:rPr>
        <w:t xml:space="preserve">  </w:t>
      </w:r>
    </w:p>
    <w:p w:rsidR="0015583D" w:rsidRDefault="0015583D">
      <w:pPr>
        <w:tabs>
          <w:tab w:val="clear" w:pos="360"/>
          <w:tab w:val="clear" w:pos="9360"/>
        </w:tabs>
        <w:rPr>
          <w:rFonts w:cs="Arial"/>
          <w:bCs/>
          <w:iCs/>
          <w:szCs w:val="24"/>
        </w:rPr>
      </w:pPr>
    </w:p>
    <w:p w:rsidR="009E784D" w:rsidRDefault="0015583D">
      <w:pPr>
        <w:tabs>
          <w:tab w:val="clear" w:pos="360"/>
          <w:tab w:val="clear" w:pos="9360"/>
        </w:tabs>
        <w:rPr>
          <w:rFonts w:cs="Arial"/>
          <w:bCs/>
          <w:iCs/>
          <w:szCs w:val="24"/>
        </w:rPr>
      </w:pPr>
      <w:r>
        <w:rPr>
          <w:rFonts w:cs="Arial"/>
          <w:bCs/>
          <w:iCs/>
          <w:szCs w:val="24"/>
        </w:rPr>
        <w:t>Anyway, what is the point of the 100 mice experiment. Simply, to finally understand DNA.</w:t>
      </w:r>
      <w:r w:rsidR="009E784D">
        <w:rPr>
          <w:rFonts w:cs="Arial"/>
          <w:bCs/>
          <w:iCs/>
          <w:szCs w:val="24"/>
        </w:rPr>
        <w:t xml:space="preserve"> And it’s easier than you think, you just have to work in small steps. If we feed the machine 100 mice DNA data where 50 of them is white and 50 of them is black. We can then train the machine to look and classify DNA, to see what nucleotides exactly and in what order are responsible for black or white hair.</w:t>
      </w:r>
      <w:r w:rsidR="000C45EC">
        <w:rPr>
          <w:rFonts w:cs="Arial"/>
          <w:bCs/>
          <w:iCs/>
          <w:szCs w:val="24"/>
        </w:rPr>
        <w:t xml:space="preserve"> </w:t>
      </w:r>
    </w:p>
    <w:p w:rsidR="009E784D" w:rsidRDefault="009E784D">
      <w:pPr>
        <w:tabs>
          <w:tab w:val="clear" w:pos="360"/>
          <w:tab w:val="clear" w:pos="9360"/>
        </w:tabs>
        <w:rPr>
          <w:rFonts w:cs="Arial"/>
          <w:bCs/>
          <w:iCs/>
          <w:szCs w:val="24"/>
        </w:rPr>
      </w:pPr>
    </w:p>
    <w:p w:rsidR="00AA06D0" w:rsidRDefault="009E784D">
      <w:pPr>
        <w:tabs>
          <w:tab w:val="clear" w:pos="360"/>
          <w:tab w:val="clear" w:pos="9360"/>
        </w:tabs>
        <w:rPr>
          <w:rFonts w:cs="Arial"/>
          <w:bCs/>
          <w:iCs/>
          <w:szCs w:val="24"/>
        </w:rPr>
      </w:pPr>
      <w:r>
        <w:rPr>
          <w:rFonts w:cs="Arial"/>
          <w:bCs/>
          <w:iCs/>
          <w:szCs w:val="24"/>
        </w:rPr>
        <w:t>Now you may think: what do I care whether the mouse is black or white? That’s very non-racist of your part, good job! But you’re missing the point here. The human genome project that was completed in 2003 is a good achievement, reading the whole DNA-sequence is great. But now you need to understand it.</w:t>
      </w:r>
      <w:r w:rsidR="00613133">
        <w:rPr>
          <w:rFonts w:cs="Arial"/>
          <w:bCs/>
          <w:iCs/>
          <w:szCs w:val="24"/>
        </w:rPr>
        <w:t xml:space="preserve"> </w:t>
      </w:r>
      <w:r w:rsidR="00E44345">
        <w:rPr>
          <w:rFonts w:cs="Arial"/>
          <w:bCs/>
          <w:iCs/>
          <w:szCs w:val="24"/>
        </w:rPr>
        <w:t xml:space="preserve">And because reading the whole DNA-sequence manually and figuring out what genes causes what is tiresome I build a DNA Engine (under construction) that will do it for you. Basically, an Artificial Neural Network that reads DNA-data and figures out what exactly caused the result. So, to classify certain DNA-sections. </w:t>
      </w:r>
    </w:p>
    <w:p w:rsidR="00A23BAA" w:rsidRDefault="00A23BAA">
      <w:pPr>
        <w:tabs>
          <w:tab w:val="clear" w:pos="360"/>
          <w:tab w:val="clear" w:pos="9360"/>
        </w:tabs>
        <w:rPr>
          <w:rFonts w:cs="Arial"/>
          <w:bCs/>
          <w:iCs/>
          <w:szCs w:val="24"/>
        </w:rPr>
      </w:pPr>
    </w:p>
    <w:p w:rsidR="00A23BAA" w:rsidRPr="00A23BAA" w:rsidRDefault="00A23BAA" w:rsidP="00A23BAA">
      <w:pPr>
        <w:tabs>
          <w:tab w:val="clear" w:pos="360"/>
          <w:tab w:val="clear" w:pos="9360"/>
        </w:tabs>
        <w:rPr>
          <w:rFonts w:cs="Arial"/>
          <w:bCs/>
          <w:iCs/>
          <w:szCs w:val="24"/>
        </w:rPr>
      </w:pPr>
      <w:r>
        <w:rPr>
          <w:rFonts w:cs="Arial"/>
          <w:bCs/>
          <w:iCs/>
          <w:szCs w:val="24"/>
        </w:rPr>
        <w:t xml:space="preserve">But I can only do so much with the tools I have access to. A software that is best run on Linux and uses all the resources it has. </w:t>
      </w:r>
      <w:r w:rsidR="00327E58">
        <w:rPr>
          <w:rFonts w:cs="Arial"/>
          <w:bCs/>
          <w:iCs/>
          <w:szCs w:val="24"/>
        </w:rPr>
        <w:t>According to the world</w:t>
      </w:r>
      <w:r w:rsidR="001652A8">
        <w:rPr>
          <w:rFonts w:cs="Arial"/>
          <w:bCs/>
          <w:iCs/>
          <w:szCs w:val="24"/>
        </w:rPr>
        <w:t xml:space="preserve">, </w:t>
      </w:r>
      <w:r w:rsidR="00327E58">
        <w:rPr>
          <w:rFonts w:cs="Arial"/>
          <w:bCs/>
          <w:iCs/>
          <w:szCs w:val="24"/>
        </w:rPr>
        <w:t>t</w:t>
      </w:r>
      <w:r>
        <w:rPr>
          <w:rFonts w:cs="Arial"/>
          <w:bCs/>
          <w:iCs/>
          <w:szCs w:val="24"/>
        </w:rPr>
        <w:t>he genome of a mouse is important:</w:t>
      </w:r>
      <w:r>
        <w:rPr>
          <w:rFonts w:cs="Arial"/>
          <w:bCs/>
          <w:iCs/>
          <w:szCs w:val="24"/>
        </w:rPr>
        <w:br/>
        <w:t>"</w:t>
      </w:r>
      <w:r w:rsidRPr="00A23BAA">
        <w:rPr>
          <w:rFonts w:cs="Arial"/>
          <w:bCs/>
          <w:iCs/>
          <w:szCs w:val="24"/>
        </w:rPr>
        <w:t>Overall, mice and humans share virtually the same set of genes. Almost every gene found in one species so far has been found in a closely related form in the other. Of the approximately 4,000 genes that have been studied, less than 10 are found in one species but not in the other.</w:t>
      </w:r>
    </w:p>
    <w:p w:rsidR="00A23BAA" w:rsidRPr="00A23BAA" w:rsidRDefault="00A23BAA" w:rsidP="00A23BAA">
      <w:pPr>
        <w:tabs>
          <w:tab w:val="clear" w:pos="360"/>
          <w:tab w:val="clear" w:pos="9360"/>
        </w:tabs>
        <w:rPr>
          <w:rFonts w:cs="Arial"/>
          <w:bCs/>
          <w:iCs/>
          <w:szCs w:val="24"/>
        </w:rPr>
      </w:pPr>
    </w:p>
    <w:p w:rsidR="00A23BAA" w:rsidRPr="00A23BAA" w:rsidRDefault="00A23BAA" w:rsidP="00A23BAA">
      <w:pPr>
        <w:tabs>
          <w:tab w:val="clear" w:pos="360"/>
          <w:tab w:val="clear" w:pos="9360"/>
        </w:tabs>
        <w:rPr>
          <w:rFonts w:cs="Arial"/>
          <w:bCs/>
          <w:iCs/>
          <w:szCs w:val="24"/>
        </w:rPr>
      </w:pPr>
      <w:r w:rsidRPr="00A23BAA">
        <w:rPr>
          <w:rFonts w:cs="Arial"/>
          <w:bCs/>
          <w:iCs/>
          <w:szCs w:val="24"/>
        </w:rPr>
        <w:t xml:space="preserve">Both the mouse and human genomes contain about 3.1 billion base pairs (or chemical letters). Only about 5 percent of the sequence consist of protein-coding regions (genes). More than 90 percent of the genome is non-coding DNA, sometimes called "junk" DNA, that has no known function. Because of the vast amount of non-coding DNA, it is very hard to recognize the </w:t>
      </w:r>
      <w:r w:rsidRPr="00A23BAA">
        <w:rPr>
          <w:rFonts w:cs="Arial"/>
          <w:bCs/>
          <w:iCs/>
          <w:szCs w:val="24"/>
        </w:rPr>
        <w:lastRenderedPageBreak/>
        <w:t xml:space="preserve">genes simply by looking at one sequence alone; even the best of today's computational programs </w:t>
      </w:r>
      <w:proofErr w:type="gramStart"/>
      <w:r w:rsidRPr="00A23BAA">
        <w:rPr>
          <w:rFonts w:cs="Arial"/>
          <w:bCs/>
          <w:iCs/>
          <w:szCs w:val="24"/>
        </w:rPr>
        <w:t>fail</w:t>
      </w:r>
      <w:proofErr w:type="gramEnd"/>
      <w:r w:rsidRPr="00A23BAA">
        <w:rPr>
          <w:rFonts w:cs="Arial"/>
          <w:bCs/>
          <w:iCs/>
          <w:szCs w:val="24"/>
        </w:rPr>
        <w:t xml:space="preserve"> to identify many coding sequences and misidentify others. It is similarly difficult to identify regulatory regions within DNA - the "switches" that turn gene expression on or off, up or down - as they exist only as poorly defined "consensus" sequences.</w:t>
      </w:r>
    </w:p>
    <w:p w:rsidR="00A23BAA" w:rsidRPr="00A23BAA" w:rsidRDefault="00A23BAA" w:rsidP="00A23BAA">
      <w:pPr>
        <w:tabs>
          <w:tab w:val="clear" w:pos="360"/>
          <w:tab w:val="clear" w:pos="9360"/>
        </w:tabs>
        <w:rPr>
          <w:rFonts w:cs="Arial"/>
          <w:bCs/>
          <w:iCs/>
          <w:szCs w:val="24"/>
        </w:rPr>
      </w:pPr>
    </w:p>
    <w:p w:rsidR="00A23BAA" w:rsidRPr="00A23BAA" w:rsidRDefault="00A23BAA" w:rsidP="00A23BAA">
      <w:pPr>
        <w:tabs>
          <w:tab w:val="clear" w:pos="360"/>
          <w:tab w:val="clear" w:pos="9360"/>
        </w:tabs>
        <w:rPr>
          <w:rFonts w:cs="Arial"/>
          <w:bCs/>
          <w:iCs/>
          <w:szCs w:val="24"/>
        </w:rPr>
      </w:pPr>
      <w:r w:rsidRPr="00A23BAA">
        <w:rPr>
          <w:rFonts w:cs="Arial"/>
          <w:bCs/>
          <w:iCs/>
          <w:szCs w:val="24"/>
        </w:rPr>
        <w:t>On average, the protein-coding regions of the mouse and human genomes are 85 percent identical; some genes are 99 percent identical while others are only 60 percent identical. These regions are evolutionarily conserved because they are required for function. In contrast, the non-coding regions are much less similar (only 50 percent or less). Therefore, when one compares the same DNA region from human and mouse, the functional elements clearly stand out because of their greater similarity. Scientists have developed computer software that automatically aligns human and mouse sequences making the protein-coding and regulatory regions obvious.</w:t>
      </w:r>
    </w:p>
    <w:p w:rsidR="00A23BAA" w:rsidRPr="00A23BAA" w:rsidRDefault="00A23BAA" w:rsidP="00A23BAA">
      <w:pPr>
        <w:tabs>
          <w:tab w:val="clear" w:pos="360"/>
          <w:tab w:val="clear" w:pos="9360"/>
        </w:tabs>
        <w:rPr>
          <w:rFonts w:cs="Arial"/>
          <w:bCs/>
          <w:iCs/>
          <w:szCs w:val="24"/>
        </w:rPr>
      </w:pPr>
    </w:p>
    <w:p w:rsidR="00A23BAA" w:rsidRDefault="00A23BAA" w:rsidP="00A23BAA">
      <w:pPr>
        <w:tabs>
          <w:tab w:val="clear" w:pos="360"/>
          <w:tab w:val="clear" w:pos="9360"/>
        </w:tabs>
        <w:rPr>
          <w:rFonts w:cs="Arial"/>
          <w:bCs/>
          <w:iCs/>
          <w:szCs w:val="24"/>
        </w:rPr>
      </w:pPr>
      <w:r w:rsidRPr="00A23BAA">
        <w:rPr>
          <w:rFonts w:cs="Arial"/>
          <w:bCs/>
          <w:iCs/>
          <w:szCs w:val="24"/>
        </w:rPr>
        <w:t>Human, mouse and other mammals shared a common ancestor approximately 80 million years ago. Therefore, the genomes of all mammals are comparably similar. Comparisons of the DNA sequence of the dog or the cow with that of the human theoretically would be quite informative. However, the mouse has a major advantage in that it is a well-established experimental model. Not only can genes easily be found in mouse genome sequence, but it also is possible to test experimentally the function of those genes in the mouse. Thus, scientists can mimic in mice the effect of DNA alterations that occur in human diseases and carefully study the consequences of these DNA misspellings. Mouse models also afford the opportunity to test possible therapeutic agents and evaluate their precise effects.</w:t>
      </w:r>
      <w:r>
        <w:rPr>
          <w:rFonts w:cs="Arial"/>
          <w:bCs/>
          <w:iCs/>
          <w:szCs w:val="24"/>
        </w:rPr>
        <w:t>” (</w:t>
      </w:r>
      <w:hyperlink r:id="rId22" w:history="1">
        <w:r w:rsidRPr="00893A9B">
          <w:rPr>
            <w:rStyle w:val="Hyperlink"/>
            <w:rFonts w:cs="Arial"/>
            <w:bCs/>
            <w:iCs/>
            <w:szCs w:val="24"/>
          </w:rPr>
          <w:t>https://www.genome.gov/10001345/importance-of-mouse-genome/</w:t>
        </w:r>
      </w:hyperlink>
      <w:r>
        <w:rPr>
          <w:rFonts w:cs="Arial"/>
          <w:bCs/>
          <w:iCs/>
          <w:szCs w:val="24"/>
        </w:rPr>
        <w:t>)</w:t>
      </w:r>
    </w:p>
    <w:p w:rsidR="00A23BAA" w:rsidRDefault="00A23BAA" w:rsidP="00A23BAA">
      <w:pPr>
        <w:tabs>
          <w:tab w:val="clear" w:pos="360"/>
          <w:tab w:val="clear" w:pos="9360"/>
        </w:tabs>
        <w:rPr>
          <w:rFonts w:cs="Arial"/>
          <w:bCs/>
          <w:iCs/>
          <w:szCs w:val="24"/>
        </w:rPr>
      </w:pPr>
    </w:p>
    <w:p w:rsidR="00E76296" w:rsidRDefault="00A23BAA" w:rsidP="00A23BAA">
      <w:pPr>
        <w:tabs>
          <w:tab w:val="clear" w:pos="360"/>
          <w:tab w:val="clear" w:pos="9360"/>
        </w:tabs>
        <w:rPr>
          <w:rFonts w:cs="Arial"/>
          <w:bCs/>
          <w:iCs/>
          <w:szCs w:val="24"/>
        </w:rPr>
      </w:pPr>
      <w:r>
        <w:rPr>
          <w:rFonts w:cs="Arial"/>
          <w:bCs/>
          <w:iCs/>
          <w:szCs w:val="24"/>
        </w:rPr>
        <w:t>Anyway, I decided to go with mice, because getting the DNA-data of mice would only cost me some cheese</w:t>
      </w:r>
      <w:r w:rsidR="00C934FD">
        <w:rPr>
          <w:rFonts w:cs="Arial"/>
          <w:bCs/>
          <w:iCs/>
          <w:szCs w:val="24"/>
        </w:rPr>
        <w:t>. (That’s why I think I want to learn Biochemistry</w:t>
      </w:r>
      <w:r w:rsidR="005A379B">
        <w:rPr>
          <w:rFonts w:cs="Arial"/>
          <w:bCs/>
          <w:iCs/>
          <w:szCs w:val="24"/>
        </w:rPr>
        <w:t xml:space="preserve"> and mainly again to have access to a lab, cause seeing is believing, action is receiving. I</w:t>
      </w:r>
      <w:r w:rsidR="00C934FD">
        <w:rPr>
          <w:rFonts w:cs="Arial"/>
          <w:bCs/>
          <w:iCs/>
          <w:szCs w:val="24"/>
        </w:rPr>
        <w:t xml:space="preserve">t will take me a few years longer to prove my theory, but it will cost me less because simply I can’t afford it anyway Remember, I’m broke. </w:t>
      </w:r>
      <w:proofErr w:type="gramStart"/>
      <w:r w:rsidR="00C934FD">
        <w:rPr>
          <w:rFonts w:cs="Arial"/>
          <w:bCs/>
          <w:iCs/>
          <w:szCs w:val="24"/>
        </w:rPr>
        <w:t>YOLO</w:t>
      </w:r>
      <w:proofErr w:type="gramEnd"/>
      <w:r w:rsidR="00C934FD">
        <w:rPr>
          <w:rFonts w:cs="Arial"/>
          <w:bCs/>
          <w:iCs/>
          <w:szCs w:val="24"/>
        </w:rPr>
        <w:t xml:space="preserve"> or do you? ha-ha, just kidding. What a wicked sense of humor</w:t>
      </w:r>
      <w:r w:rsidR="00BC7783">
        <w:rPr>
          <w:rFonts w:cs="Arial"/>
          <w:bCs/>
          <w:iCs/>
          <w:szCs w:val="24"/>
        </w:rPr>
        <w:t xml:space="preserve"> I have</w:t>
      </w:r>
      <w:r w:rsidR="00C934FD">
        <w:rPr>
          <w:rFonts w:cs="Arial"/>
          <w:bCs/>
          <w:iCs/>
          <w:szCs w:val="24"/>
        </w:rPr>
        <w:t>)</w:t>
      </w:r>
    </w:p>
    <w:p w:rsidR="005A379B" w:rsidRDefault="00E76296" w:rsidP="00A23BAA">
      <w:pPr>
        <w:tabs>
          <w:tab w:val="clear" w:pos="360"/>
          <w:tab w:val="clear" w:pos="9360"/>
        </w:tabs>
        <w:rPr>
          <w:rFonts w:cs="Arial"/>
          <w:bCs/>
          <w:iCs/>
          <w:szCs w:val="24"/>
        </w:rPr>
      </w:pPr>
      <w:r>
        <w:rPr>
          <w:rFonts w:cs="Arial"/>
          <w:bCs/>
          <w:iCs/>
          <w:szCs w:val="24"/>
        </w:rPr>
        <w:t>But God, come on, just create money if you are what you say you are? See, there’s the catch. I had the possibility to have all the money I want, but I refused it. Remember I hacked the National Lottery… Even left a message as proof, but I didn’t steal anything. But showing you that I could and not doing it gives you better view of who I am. Why a</w:t>
      </w:r>
      <w:r w:rsidR="00CA0130">
        <w:rPr>
          <w:rFonts w:cs="Arial"/>
          <w:bCs/>
          <w:iCs/>
          <w:szCs w:val="24"/>
        </w:rPr>
        <w:t>m I God if I can’t show it?</w:t>
      </w:r>
      <w:r w:rsidR="00C934FD">
        <w:rPr>
          <w:rFonts w:cs="Arial"/>
          <w:bCs/>
          <w:iCs/>
          <w:szCs w:val="24"/>
        </w:rPr>
        <w:t xml:space="preserve"> </w:t>
      </w:r>
    </w:p>
    <w:p w:rsidR="005A379B" w:rsidRDefault="005A379B" w:rsidP="00A23BAA">
      <w:pPr>
        <w:tabs>
          <w:tab w:val="clear" w:pos="360"/>
          <w:tab w:val="clear" w:pos="9360"/>
        </w:tabs>
        <w:rPr>
          <w:rFonts w:cs="Arial"/>
          <w:bCs/>
          <w:iCs/>
          <w:szCs w:val="24"/>
        </w:rPr>
      </w:pPr>
    </w:p>
    <w:p w:rsidR="00A23BAA" w:rsidRDefault="00C934FD" w:rsidP="00A23BAA">
      <w:pPr>
        <w:tabs>
          <w:tab w:val="clear" w:pos="360"/>
          <w:tab w:val="clear" w:pos="9360"/>
        </w:tabs>
        <w:rPr>
          <w:rFonts w:cs="Arial"/>
          <w:bCs/>
          <w:iCs/>
          <w:szCs w:val="24"/>
        </w:rPr>
      </w:pPr>
      <w:r>
        <w:rPr>
          <w:rFonts w:cs="Arial"/>
          <w:bCs/>
          <w:iCs/>
          <w:szCs w:val="24"/>
        </w:rPr>
        <w:t>Looking back, I do find it weird that I’ve lived my whole life so far and never cared about money. I worked my ass off, but I’ve always spend it, cause wtf it’s money, what am I supposed to do with it? Eat it? No, you do something with it or you give it to somebody else? Right?</w:t>
      </w:r>
      <w:r w:rsidR="005A379B">
        <w:rPr>
          <w:rFonts w:cs="Arial"/>
          <w:bCs/>
          <w:iCs/>
          <w:szCs w:val="24"/>
        </w:rPr>
        <w:t xml:space="preserve"> OMG, right?</w:t>
      </w:r>
    </w:p>
    <w:p w:rsidR="00F85A19" w:rsidRDefault="00F85A19" w:rsidP="00A23BAA">
      <w:pPr>
        <w:tabs>
          <w:tab w:val="clear" w:pos="360"/>
          <w:tab w:val="clear" w:pos="9360"/>
        </w:tabs>
        <w:rPr>
          <w:rFonts w:cs="Arial"/>
          <w:bCs/>
          <w:iCs/>
          <w:szCs w:val="24"/>
        </w:rPr>
      </w:pPr>
    </w:p>
    <w:p w:rsidR="00DF43C0" w:rsidRDefault="00DF43C0" w:rsidP="00A23BAA">
      <w:pPr>
        <w:tabs>
          <w:tab w:val="clear" w:pos="360"/>
          <w:tab w:val="clear" w:pos="9360"/>
        </w:tabs>
        <w:rPr>
          <w:rFonts w:cs="Arial"/>
          <w:bCs/>
          <w:iCs/>
          <w:szCs w:val="24"/>
        </w:rPr>
      </w:pPr>
      <w:r>
        <w:rPr>
          <w:rFonts w:cs="Arial"/>
          <w:bCs/>
          <w:iCs/>
          <w:szCs w:val="24"/>
        </w:rPr>
        <w:t xml:space="preserve">Anyway, I can only analyze as much as I can with the tools I have access to. Cause that’s </w:t>
      </w:r>
      <w:r w:rsidR="00303AAA">
        <w:rPr>
          <w:rFonts w:cs="Arial"/>
          <w:bCs/>
          <w:iCs/>
          <w:szCs w:val="24"/>
        </w:rPr>
        <w:t>life,</w:t>
      </w:r>
      <w:r>
        <w:rPr>
          <w:rFonts w:cs="Arial"/>
          <w:bCs/>
          <w:iCs/>
          <w:szCs w:val="24"/>
        </w:rPr>
        <w:t xml:space="preserve"> right? </w:t>
      </w:r>
      <w:r w:rsidR="00303AAA">
        <w:rPr>
          <w:rFonts w:cs="Arial"/>
          <w:bCs/>
          <w:iCs/>
          <w:szCs w:val="24"/>
        </w:rPr>
        <w:t xml:space="preserve">You do what you can right just as I’m doing whatever I think I can do for this world. </w:t>
      </w:r>
    </w:p>
    <w:p w:rsidR="0007044D" w:rsidRDefault="00303AAA" w:rsidP="00A23BAA">
      <w:pPr>
        <w:tabs>
          <w:tab w:val="clear" w:pos="360"/>
          <w:tab w:val="clear" w:pos="9360"/>
        </w:tabs>
        <w:rPr>
          <w:rFonts w:cs="Arial"/>
          <w:bCs/>
          <w:iCs/>
          <w:szCs w:val="24"/>
        </w:rPr>
      </w:pPr>
      <w:r>
        <w:rPr>
          <w:rFonts w:cs="Arial"/>
          <w:bCs/>
          <w:iCs/>
          <w:szCs w:val="24"/>
        </w:rPr>
        <w:t xml:space="preserve">I’m still thinking of ways of making the DNA Engine more performant. But you know what this code means right? If given enough hardware and some slight software modifications, it could map the whole DNA and tell you what is responsible for what. You just need data. That concept could be applied to virtually anything. X amount of Parkinson’s patients, with X </w:t>
      </w:r>
      <w:r>
        <w:rPr>
          <w:rFonts w:cs="Arial"/>
          <w:bCs/>
          <w:iCs/>
          <w:szCs w:val="24"/>
        </w:rPr>
        <w:lastRenderedPageBreak/>
        <w:t xml:space="preserve">amount of similar but without Parkinson’s. Blue eyes vs brown eyes. And so on. Remember it’s finite, so mapping the meaning of the whole DNA-Sequence can be achieved. </w:t>
      </w:r>
      <w:proofErr w:type="spellStart"/>
      <w:r>
        <w:rPr>
          <w:rFonts w:cs="Arial"/>
          <w:bCs/>
          <w:iCs/>
          <w:szCs w:val="24"/>
        </w:rPr>
        <w:t>Pfff</w:t>
      </w:r>
      <w:proofErr w:type="spellEnd"/>
      <w:r>
        <w:rPr>
          <w:rFonts w:cs="Arial"/>
          <w:bCs/>
          <w:iCs/>
          <w:szCs w:val="24"/>
        </w:rPr>
        <w:t>, my life is so freaking ironic. Here I am imaging ways to cure people only to ask myself the question: Who am I to play God? But problem is what if I am?</w:t>
      </w:r>
      <w:r w:rsidR="004E76F3">
        <w:rPr>
          <w:rFonts w:cs="Arial"/>
          <w:bCs/>
          <w:iCs/>
          <w:szCs w:val="24"/>
        </w:rPr>
        <w:t xml:space="preserve"> </w:t>
      </w:r>
      <w:proofErr w:type="spellStart"/>
      <w:r w:rsidR="004E76F3">
        <w:rPr>
          <w:rFonts w:cs="Arial"/>
          <w:bCs/>
          <w:iCs/>
          <w:szCs w:val="24"/>
        </w:rPr>
        <w:t>Haha</w:t>
      </w:r>
      <w:proofErr w:type="spellEnd"/>
      <w:r w:rsidR="004E76F3">
        <w:rPr>
          <w:rFonts w:cs="Arial"/>
          <w:bCs/>
          <w:iCs/>
          <w:szCs w:val="24"/>
        </w:rPr>
        <w:t>, if you think about it, it is logical. How would God present himself, through communication</w:t>
      </w:r>
      <w:r w:rsidR="00CE5911">
        <w:rPr>
          <w:rFonts w:cs="Arial"/>
          <w:bCs/>
          <w:iCs/>
          <w:szCs w:val="24"/>
        </w:rPr>
        <w:t xml:space="preserve">. Or did you want me to do something else as an entrance? Something beyond your comprehension? Well, that’s me doing it, </w:t>
      </w:r>
      <w:r w:rsidR="001652A8">
        <w:rPr>
          <w:rFonts w:cs="Arial"/>
          <w:bCs/>
          <w:iCs/>
          <w:szCs w:val="24"/>
        </w:rPr>
        <w:t>it’s</w:t>
      </w:r>
      <w:r w:rsidR="00CE5911">
        <w:rPr>
          <w:rFonts w:cs="Arial"/>
          <w:bCs/>
          <w:iCs/>
          <w:szCs w:val="24"/>
        </w:rPr>
        <w:t xml:space="preserve"> me saying what’s up people.</w:t>
      </w:r>
      <w:r>
        <w:rPr>
          <w:rFonts w:cs="Arial"/>
          <w:bCs/>
          <w:iCs/>
          <w:szCs w:val="24"/>
        </w:rPr>
        <w:t xml:space="preserve"> Some people wish to become God </w:t>
      </w:r>
      <w:r w:rsidR="004E76F3">
        <w:rPr>
          <w:rFonts w:cs="Arial"/>
          <w:bCs/>
          <w:iCs/>
          <w:szCs w:val="24"/>
        </w:rPr>
        <w:t xml:space="preserve">but they always forget that it also means to be the one true deterrent. And </w:t>
      </w:r>
      <w:r w:rsidR="00CE5911">
        <w:rPr>
          <w:rFonts w:cs="Arial"/>
          <w:bCs/>
          <w:iCs/>
          <w:szCs w:val="24"/>
        </w:rPr>
        <w:t>that’s why</w:t>
      </w:r>
      <w:r w:rsidR="004E76F3">
        <w:rPr>
          <w:rFonts w:cs="Arial"/>
          <w:bCs/>
          <w:iCs/>
          <w:szCs w:val="24"/>
        </w:rPr>
        <w:t xml:space="preserve"> my dear readers, is why this job is so hard alright. Why </w:t>
      </w:r>
      <w:r w:rsidR="00CE5911">
        <w:rPr>
          <w:rFonts w:cs="Arial"/>
          <w:bCs/>
          <w:iCs/>
          <w:szCs w:val="24"/>
        </w:rPr>
        <w:t>I am this</w:t>
      </w:r>
      <w:r w:rsidR="004E76F3">
        <w:rPr>
          <w:rFonts w:cs="Arial"/>
          <w:bCs/>
          <w:iCs/>
          <w:szCs w:val="24"/>
        </w:rPr>
        <w:t xml:space="preserve"> way. Why can’t I just simply be carefree like most people pretend to be. Why do I care so much and at the same time don’t care? Why do I have so many obstacles in my life or am I placing them myself? </w:t>
      </w:r>
      <w:proofErr w:type="spellStart"/>
      <w:r w:rsidR="004E76F3">
        <w:rPr>
          <w:rFonts w:cs="Arial"/>
          <w:bCs/>
          <w:iCs/>
          <w:szCs w:val="24"/>
        </w:rPr>
        <w:t>Pff</w:t>
      </w:r>
      <w:proofErr w:type="spellEnd"/>
      <w:r w:rsidR="004E76F3">
        <w:rPr>
          <w:rFonts w:cs="Arial"/>
          <w:bCs/>
          <w:iCs/>
          <w:szCs w:val="24"/>
        </w:rPr>
        <w:t>, it doesn’t even bother me anymore, because I’ve always felt that I’ve been playing life on Hard Mode. Everything seems so easy now.</w:t>
      </w:r>
      <w:r w:rsidR="00CE5911">
        <w:rPr>
          <w:rFonts w:cs="Arial"/>
          <w:bCs/>
          <w:iCs/>
          <w:szCs w:val="24"/>
        </w:rPr>
        <w:t xml:space="preserve"> Cause now it’s going to be up to you dear reader. Cause you have sinned so much I basically had no other choice than to make an appearance. Shit, you try to live your whole life hearing God Dammit. Well what? </w:t>
      </w:r>
      <w:r w:rsidR="0007044D">
        <w:rPr>
          <w:rFonts w:cs="Arial"/>
          <w:bCs/>
          <w:iCs/>
          <w:szCs w:val="24"/>
        </w:rPr>
        <w:t xml:space="preserve">It’s frustrating to hear that mate, so freaking much. I’m doing all I can. I’m getting stronger, again the possibilities are infinite. </w:t>
      </w:r>
    </w:p>
    <w:p w:rsidR="005D520D" w:rsidRDefault="0007044D" w:rsidP="00A23BAA">
      <w:pPr>
        <w:tabs>
          <w:tab w:val="clear" w:pos="360"/>
          <w:tab w:val="clear" w:pos="9360"/>
        </w:tabs>
        <w:rPr>
          <w:rFonts w:cs="Arial"/>
          <w:bCs/>
          <w:iCs/>
          <w:szCs w:val="24"/>
        </w:rPr>
      </w:pPr>
      <w:r>
        <w:rPr>
          <w:rFonts w:cs="Arial"/>
          <w:bCs/>
          <w:iCs/>
          <w:szCs w:val="24"/>
        </w:rPr>
        <w:t>Anyway, if you were to meet God, would you want God to stay or to leave? Or are you just going to put me straight into an asylum</w:t>
      </w:r>
      <w:r w:rsidR="001652A8">
        <w:rPr>
          <w:rFonts w:cs="Arial"/>
          <w:bCs/>
          <w:iCs/>
          <w:szCs w:val="24"/>
        </w:rPr>
        <w:t>?</w:t>
      </w:r>
      <w:r>
        <w:rPr>
          <w:rFonts w:cs="Arial"/>
          <w:bCs/>
          <w:iCs/>
          <w:szCs w:val="24"/>
        </w:rPr>
        <w:t xml:space="preserve"> How have I done you wrong? What is it with you people? Why does God feel so lonely? It’s weird, it’s like I’m asking myself, was it worth it? </w:t>
      </w:r>
      <w:r w:rsidR="005D520D">
        <w:rPr>
          <w:rFonts w:cs="Arial"/>
          <w:bCs/>
          <w:iCs/>
          <w:szCs w:val="24"/>
        </w:rPr>
        <w:t>I don’t know yet, you tell me.</w:t>
      </w:r>
      <w:r w:rsidR="00D25817">
        <w:rPr>
          <w:rFonts w:cs="Arial"/>
          <w:bCs/>
          <w:iCs/>
          <w:szCs w:val="24"/>
        </w:rPr>
        <w:t xml:space="preserve"> </w:t>
      </w:r>
      <w:r w:rsidR="00347CBB">
        <w:rPr>
          <w:rFonts w:cs="Arial"/>
          <w:bCs/>
          <w:iCs/>
          <w:szCs w:val="24"/>
        </w:rPr>
        <w:t>Why do I have the feeling that in the end it all comes down to me.</w:t>
      </w:r>
    </w:p>
    <w:p w:rsidR="00C934FD" w:rsidRDefault="00C934FD" w:rsidP="00A23BAA">
      <w:pPr>
        <w:tabs>
          <w:tab w:val="clear" w:pos="360"/>
          <w:tab w:val="clear" w:pos="9360"/>
        </w:tabs>
        <w:rPr>
          <w:rFonts w:cs="Arial"/>
          <w:bCs/>
          <w:iCs/>
          <w:szCs w:val="24"/>
        </w:rPr>
      </w:pPr>
    </w:p>
    <w:p w:rsidR="005D520D" w:rsidRDefault="005D520D">
      <w:pPr>
        <w:tabs>
          <w:tab w:val="clear" w:pos="360"/>
          <w:tab w:val="clear" w:pos="9360"/>
        </w:tabs>
        <w:rPr>
          <w:rFonts w:cs="Arial"/>
          <w:bCs/>
          <w:iCs/>
          <w:szCs w:val="24"/>
        </w:rPr>
      </w:pPr>
      <w:r>
        <w:rPr>
          <w:rFonts w:cs="Arial"/>
          <w:bCs/>
          <w:iCs/>
          <w:szCs w:val="24"/>
        </w:rPr>
        <w:br w:type="page"/>
      </w:r>
    </w:p>
    <w:bookmarkStart w:id="79" w:name="_Toc512419364"/>
    <w:bookmarkStart w:id="80" w:name="_Toc512419661"/>
    <w:p w:rsidR="00313943" w:rsidRPr="005110FE" w:rsidRDefault="009F6AD9" w:rsidP="00313943">
      <w:pPr>
        <w:pStyle w:val="Naamhoofdstuk"/>
      </w:pPr>
      <w:sdt>
        <w:sdtPr>
          <w:id w:val="1811291368"/>
          <w:placeholder>
            <w:docPart w:val="FCE185B5839F4F2EB7298582BF8F5E3A"/>
          </w:placeholder>
        </w:sdtPr>
        <w:sdtContent>
          <w:r w:rsidR="00313943">
            <w:t>How to run the code of life?</w:t>
          </w:r>
        </w:sdtContent>
      </w:sdt>
      <w:bookmarkEnd w:id="79"/>
      <w:bookmarkEnd w:id="80"/>
    </w:p>
    <w:p w:rsidR="002312FD" w:rsidRDefault="00313943" w:rsidP="00313943">
      <w:pPr>
        <w:tabs>
          <w:tab w:val="clear" w:pos="360"/>
          <w:tab w:val="clear" w:pos="9360"/>
        </w:tabs>
        <w:rPr>
          <w:rFonts w:cs="Arial"/>
          <w:bCs/>
          <w:iCs/>
          <w:szCs w:val="24"/>
        </w:rPr>
      </w:pPr>
      <w:r w:rsidRPr="005110FE">
        <w:tab/>
      </w:r>
      <w:r>
        <w:rPr>
          <w:rFonts w:cs="Arial"/>
          <w:bCs/>
          <w:iCs/>
          <w:szCs w:val="24"/>
        </w:rPr>
        <w:t>In this chapter I will show you how run my DNA Engine on Ubuntu and Windows</w:t>
      </w:r>
      <w:r w:rsidR="00103AEB">
        <w:rPr>
          <w:rFonts w:cs="Arial"/>
          <w:bCs/>
          <w:iCs/>
          <w:szCs w:val="24"/>
        </w:rPr>
        <w:t xml:space="preserve"> (coming soon)</w:t>
      </w:r>
      <w:r>
        <w:rPr>
          <w:rFonts w:cs="Arial"/>
          <w:bCs/>
          <w:iCs/>
          <w:szCs w:val="24"/>
        </w:rPr>
        <w:t>. And in the next chapter I’ll explain the code step by step, so you can reproduce it and who knows make it better! By now you know what a nucleotide is and how I managed to digitalize that</w:t>
      </w:r>
      <w:r w:rsidR="00C46825">
        <w:rPr>
          <w:rFonts w:cs="Arial"/>
          <w:bCs/>
          <w:iCs/>
          <w:szCs w:val="24"/>
        </w:rPr>
        <w:t xml:space="preserve"> DNA-</w:t>
      </w:r>
      <w:r>
        <w:rPr>
          <w:rFonts w:cs="Arial"/>
          <w:bCs/>
          <w:iCs/>
          <w:szCs w:val="24"/>
        </w:rPr>
        <w:t xml:space="preserve">information so that the computer can understand it. If you don’t want to reproduce the code I suggest you </w:t>
      </w:r>
      <w:r w:rsidR="00C46825">
        <w:rPr>
          <w:rFonts w:cs="Arial"/>
          <w:bCs/>
          <w:iCs/>
          <w:szCs w:val="24"/>
        </w:rPr>
        <w:t>move to the next chapter</w:t>
      </w:r>
      <w:r>
        <w:rPr>
          <w:rFonts w:cs="Arial"/>
          <w:bCs/>
          <w:iCs/>
          <w:szCs w:val="24"/>
        </w:rPr>
        <w:t xml:space="preserve"> but know that the evidence is written. If you have basic python </w:t>
      </w:r>
      <w:r w:rsidR="00BC05A7">
        <w:rPr>
          <w:rFonts w:cs="Arial"/>
          <w:bCs/>
          <w:iCs/>
          <w:szCs w:val="24"/>
        </w:rPr>
        <w:t>knowledge you should be able to understand it.</w:t>
      </w:r>
    </w:p>
    <w:p w:rsidR="00BC05A7" w:rsidRDefault="00BC05A7" w:rsidP="00313943">
      <w:pPr>
        <w:tabs>
          <w:tab w:val="clear" w:pos="360"/>
          <w:tab w:val="clear" w:pos="9360"/>
        </w:tabs>
        <w:rPr>
          <w:rFonts w:cs="Arial"/>
          <w:bCs/>
          <w:iCs/>
          <w:szCs w:val="24"/>
        </w:rPr>
      </w:pPr>
    </w:p>
    <w:p w:rsidR="00E40E96" w:rsidRDefault="00E40E96">
      <w:pPr>
        <w:tabs>
          <w:tab w:val="clear" w:pos="360"/>
          <w:tab w:val="clear" w:pos="9360"/>
        </w:tabs>
      </w:pPr>
      <w:r>
        <w:rPr>
          <w:rFonts w:cs="Arial"/>
          <w:bCs/>
          <w:iCs/>
          <w:szCs w:val="24"/>
        </w:rPr>
        <w:t xml:space="preserve">Simple, follow the tutorial on: </w:t>
      </w:r>
      <w:hyperlink r:id="rId23" w:history="1">
        <w:r w:rsidR="001652A8" w:rsidRPr="00897486">
          <w:rPr>
            <w:rStyle w:val="Hyperlink"/>
          </w:rPr>
          <w:t>https://github.com/King-G/DNAEngine/wiki</w:t>
        </w:r>
      </w:hyperlink>
    </w:p>
    <w:p w:rsidR="001652A8" w:rsidRDefault="001652A8">
      <w:pPr>
        <w:tabs>
          <w:tab w:val="clear" w:pos="360"/>
          <w:tab w:val="clear" w:pos="9360"/>
        </w:tabs>
        <w:rPr>
          <w:rFonts w:cs="Arial"/>
          <w:bCs/>
          <w:iCs/>
          <w:szCs w:val="24"/>
        </w:rPr>
      </w:pPr>
    </w:p>
    <w:p w:rsidR="002810CB" w:rsidRDefault="002810CB">
      <w:pPr>
        <w:tabs>
          <w:tab w:val="clear" w:pos="360"/>
          <w:tab w:val="clear" w:pos="9360"/>
        </w:tabs>
        <w:rPr>
          <w:rFonts w:cs="Arial"/>
          <w:bCs/>
          <w:iCs/>
          <w:szCs w:val="24"/>
        </w:rPr>
      </w:pPr>
      <w:r>
        <w:rPr>
          <w:rFonts w:cs="Arial"/>
          <w:bCs/>
          <w:iCs/>
          <w:szCs w:val="24"/>
        </w:rPr>
        <w:br w:type="page"/>
      </w:r>
    </w:p>
    <w:p w:rsidR="002810CB" w:rsidRDefault="002810CB">
      <w:pPr>
        <w:tabs>
          <w:tab w:val="clear" w:pos="360"/>
          <w:tab w:val="clear" w:pos="9360"/>
        </w:tabs>
        <w:rPr>
          <w:rFonts w:cs="Arial"/>
          <w:bCs/>
          <w:iCs/>
          <w:szCs w:val="24"/>
        </w:rPr>
      </w:pPr>
    </w:p>
    <w:p w:rsidR="00AA6769" w:rsidRDefault="00AA6769" w:rsidP="00AA6769">
      <w:pPr>
        <w:tabs>
          <w:tab w:val="clear" w:pos="360"/>
          <w:tab w:val="clear" w:pos="9360"/>
        </w:tabs>
      </w:pPr>
      <w:r>
        <w:t>“</w:t>
      </w:r>
      <w:r>
        <w:rPr>
          <w:rFonts w:cs="Arial"/>
          <w:bCs/>
          <w:iCs/>
          <w:szCs w:val="24"/>
        </w:rPr>
        <w:t>Christians say Jesus is the messenger, Muslims say Muhammed is the messenger. Who gives a fuck who the messenger is, did you get the message?</w:t>
      </w:r>
      <w:r>
        <w:t xml:space="preserve">” </w:t>
      </w:r>
    </w:p>
    <w:p w:rsidR="00AA6769" w:rsidRPr="00AA6769" w:rsidRDefault="00AA6769" w:rsidP="00AA6769">
      <w:pPr>
        <w:tabs>
          <w:tab w:val="clear" w:pos="360"/>
          <w:tab w:val="clear" w:pos="9360"/>
        </w:tabs>
        <w:rPr>
          <w:rFonts w:cs="Arial"/>
          <w:bCs/>
          <w:iCs/>
          <w:szCs w:val="24"/>
        </w:rPr>
      </w:pPr>
    </w:p>
    <w:p w:rsidR="005B0459" w:rsidRDefault="00AA6769" w:rsidP="00AA6769">
      <w:pPr>
        <w:tabs>
          <w:tab w:val="clear" w:pos="360"/>
          <w:tab w:val="clear" w:pos="9360"/>
        </w:tabs>
        <w:rPr>
          <w:rFonts w:cs="Arial"/>
          <w:bCs/>
          <w:iCs/>
          <w:szCs w:val="24"/>
        </w:rPr>
      </w:pPr>
      <w:r>
        <w:t>― Eddie Griffin</w:t>
      </w:r>
      <w:r>
        <w:rPr>
          <w:rFonts w:cs="Arial"/>
          <w:bCs/>
          <w:iCs/>
          <w:szCs w:val="24"/>
        </w:rPr>
        <w:t xml:space="preserve"> </w:t>
      </w:r>
    </w:p>
    <w:p w:rsidR="005B0459" w:rsidRDefault="005B0459">
      <w:pPr>
        <w:tabs>
          <w:tab w:val="clear" w:pos="360"/>
          <w:tab w:val="clear" w:pos="9360"/>
        </w:tabs>
        <w:rPr>
          <w:rFonts w:cs="Arial"/>
          <w:bCs/>
          <w:iCs/>
          <w:szCs w:val="24"/>
        </w:rPr>
      </w:pPr>
      <w:r>
        <w:rPr>
          <w:rFonts w:cs="Arial"/>
          <w:bCs/>
          <w:iCs/>
          <w:szCs w:val="24"/>
        </w:rPr>
        <w:br w:type="page"/>
      </w:r>
    </w:p>
    <w:p w:rsidR="005B0459" w:rsidRDefault="005B0459" w:rsidP="005B0459">
      <w:pPr>
        <w:pStyle w:val="kop2"/>
        <w:rPr>
          <w:sz w:val="40"/>
          <w:szCs w:val="40"/>
        </w:rPr>
      </w:pPr>
      <w:bookmarkStart w:id="81" w:name="_Toc512419365"/>
      <w:bookmarkStart w:id="82" w:name="_Toc512419387"/>
      <w:bookmarkStart w:id="83" w:name="_Toc512419580"/>
      <w:bookmarkStart w:id="84" w:name="_Toc512419662"/>
      <w:r>
        <w:rPr>
          <w:sz w:val="40"/>
          <w:szCs w:val="40"/>
        </w:rPr>
        <w:lastRenderedPageBreak/>
        <w:t>Chapter Five</w:t>
      </w:r>
      <w:r>
        <w:rPr>
          <w:sz w:val="40"/>
          <w:szCs w:val="40"/>
        </w:rPr>
        <w:br/>
        <w:t>God’s message</w:t>
      </w:r>
      <w:r w:rsidRPr="00286E79">
        <w:rPr>
          <w:sz w:val="40"/>
          <w:szCs w:val="40"/>
        </w:rPr>
        <w:t>.</w:t>
      </w:r>
      <w:bookmarkEnd w:id="81"/>
      <w:bookmarkEnd w:id="82"/>
      <w:bookmarkEnd w:id="83"/>
      <w:bookmarkEnd w:id="84"/>
    </w:p>
    <w:p w:rsidR="005B0459" w:rsidRDefault="005B0459" w:rsidP="005B0459">
      <w:pPr>
        <w:tabs>
          <w:tab w:val="clear" w:pos="360"/>
          <w:tab w:val="clear" w:pos="9360"/>
        </w:tabs>
        <w:rPr>
          <w:sz w:val="40"/>
          <w:szCs w:val="40"/>
        </w:rPr>
      </w:pPr>
      <w:r>
        <w:rPr>
          <w:sz w:val="40"/>
          <w:szCs w:val="40"/>
        </w:rPr>
        <w:br w:type="page"/>
      </w:r>
    </w:p>
    <w:bookmarkStart w:id="85" w:name="_Toc512419366"/>
    <w:bookmarkStart w:id="86" w:name="_Toc512419663"/>
    <w:p w:rsidR="005B0459" w:rsidRPr="005110FE" w:rsidRDefault="009F6AD9" w:rsidP="005B0459">
      <w:pPr>
        <w:pStyle w:val="Naamhoofdstuk"/>
      </w:pPr>
      <w:sdt>
        <w:sdtPr>
          <w:id w:val="1805269437"/>
          <w:placeholder>
            <w:docPart w:val="4206A94ACD3E4AD687432FE4A5C93EB0"/>
          </w:placeholder>
        </w:sdtPr>
        <w:sdtContent>
          <w:r w:rsidR="005B0459">
            <w:t>God’s Message</w:t>
          </w:r>
        </w:sdtContent>
      </w:sdt>
      <w:bookmarkEnd w:id="85"/>
      <w:bookmarkEnd w:id="86"/>
    </w:p>
    <w:p w:rsidR="00E3380A" w:rsidRDefault="005B0459" w:rsidP="005B0459">
      <w:pPr>
        <w:tabs>
          <w:tab w:val="clear" w:pos="360"/>
          <w:tab w:val="clear" w:pos="9360"/>
        </w:tabs>
        <w:rPr>
          <w:rFonts w:cs="Arial"/>
          <w:bCs/>
          <w:iCs/>
          <w:szCs w:val="24"/>
        </w:rPr>
      </w:pPr>
      <w:r w:rsidRPr="005110FE">
        <w:tab/>
      </w:r>
      <w:r>
        <w:rPr>
          <w:rFonts w:cs="Arial"/>
          <w:bCs/>
          <w:iCs/>
          <w:szCs w:val="24"/>
        </w:rPr>
        <w:t>What does God strive for</w:t>
      </w:r>
      <w:r w:rsidR="00E3380A">
        <w:rPr>
          <w:rFonts w:cs="Arial"/>
          <w:bCs/>
          <w:iCs/>
          <w:szCs w:val="24"/>
        </w:rPr>
        <w:t>? Simply, the future. I guess this kind of thing happens once in a while.</w:t>
      </w:r>
      <w:r>
        <w:rPr>
          <w:rFonts w:cs="Arial"/>
          <w:bCs/>
          <w:iCs/>
          <w:szCs w:val="24"/>
        </w:rPr>
        <w:t xml:space="preserve"> </w:t>
      </w:r>
      <w:r w:rsidR="00E3380A">
        <w:rPr>
          <w:rFonts w:cs="Arial"/>
          <w:bCs/>
          <w:iCs/>
          <w:szCs w:val="24"/>
        </w:rPr>
        <w:t>I’d like to see people living in peace. I’d like them not to be far away, but closer instead. I’d like to see a world where there are no borders and one without war. I’m going to show you how to have endless water, endless food and endless shelter</w:t>
      </w:r>
      <w:r w:rsidR="00711157">
        <w:rPr>
          <w:rFonts w:cs="Arial"/>
          <w:bCs/>
          <w:iCs/>
          <w:szCs w:val="24"/>
        </w:rPr>
        <w:t xml:space="preserve"> and endless jobs if you desire so</w:t>
      </w:r>
      <w:r w:rsidR="00E3380A">
        <w:rPr>
          <w:rFonts w:cs="Arial"/>
          <w:bCs/>
          <w:iCs/>
          <w:szCs w:val="24"/>
        </w:rPr>
        <w:t>. For this is very important.</w:t>
      </w:r>
    </w:p>
    <w:p w:rsidR="00E3380A" w:rsidRDefault="00E3380A" w:rsidP="005B0459">
      <w:pPr>
        <w:tabs>
          <w:tab w:val="clear" w:pos="360"/>
          <w:tab w:val="clear" w:pos="9360"/>
        </w:tabs>
        <w:rPr>
          <w:rFonts w:cs="Arial"/>
          <w:bCs/>
          <w:iCs/>
          <w:szCs w:val="24"/>
        </w:rPr>
      </w:pPr>
    </w:p>
    <w:p w:rsidR="00E3380A" w:rsidRDefault="00E3380A" w:rsidP="005B0459">
      <w:pPr>
        <w:tabs>
          <w:tab w:val="clear" w:pos="360"/>
          <w:tab w:val="clear" w:pos="9360"/>
        </w:tabs>
        <w:rPr>
          <w:rFonts w:cs="Arial"/>
          <w:bCs/>
          <w:iCs/>
          <w:szCs w:val="24"/>
        </w:rPr>
      </w:pPr>
      <w:r>
        <w:rPr>
          <w:rFonts w:cs="Arial"/>
          <w:bCs/>
          <w:iCs/>
          <w:szCs w:val="24"/>
        </w:rPr>
        <w:t>If people would live closer to each other, we wouldn’t pollute the Earth so much. We’d have endless jobs by colonizing the rest of the world with solar panels and wind turbines</w:t>
      </w:r>
      <w:r w:rsidR="00C84E55">
        <w:rPr>
          <w:rFonts w:cs="Arial"/>
          <w:bCs/>
          <w:iCs/>
          <w:szCs w:val="24"/>
        </w:rPr>
        <w:t xml:space="preserve"> and agriculture</w:t>
      </w:r>
      <w:r w:rsidR="00711157">
        <w:rPr>
          <w:rFonts w:cs="Arial"/>
          <w:bCs/>
          <w:iCs/>
          <w:szCs w:val="24"/>
        </w:rPr>
        <w:t>, a future of electric cars and automatization</w:t>
      </w:r>
      <w:r>
        <w:rPr>
          <w:rFonts w:cs="Arial"/>
          <w:bCs/>
          <w:iCs/>
          <w:szCs w:val="24"/>
        </w:rPr>
        <w:t>. Green energy is</w:t>
      </w:r>
      <w:r w:rsidR="00C84E55">
        <w:rPr>
          <w:rFonts w:cs="Arial"/>
          <w:bCs/>
          <w:iCs/>
          <w:szCs w:val="24"/>
        </w:rPr>
        <w:t xml:space="preserve"> also</w:t>
      </w:r>
      <w:r>
        <w:rPr>
          <w:rFonts w:cs="Arial"/>
          <w:bCs/>
          <w:iCs/>
          <w:szCs w:val="24"/>
        </w:rPr>
        <w:t xml:space="preserve"> the key.</w:t>
      </w:r>
      <w:r w:rsidR="003B3E1D">
        <w:rPr>
          <w:rFonts w:cs="Arial"/>
          <w:bCs/>
          <w:iCs/>
          <w:szCs w:val="24"/>
        </w:rPr>
        <w:t xml:space="preserve"> We’d never go hungry.</w:t>
      </w:r>
    </w:p>
    <w:p w:rsidR="00E3380A" w:rsidRDefault="00E3380A" w:rsidP="005B0459">
      <w:pPr>
        <w:tabs>
          <w:tab w:val="clear" w:pos="360"/>
          <w:tab w:val="clear" w:pos="9360"/>
        </w:tabs>
        <w:rPr>
          <w:rFonts w:cs="Arial"/>
          <w:bCs/>
          <w:iCs/>
          <w:szCs w:val="24"/>
        </w:rPr>
      </w:pPr>
    </w:p>
    <w:p w:rsidR="00E3380A" w:rsidRDefault="00E3380A" w:rsidP="005B0459">
      <w:pPr>
        <w:tabs>
          <w:tab w:val="clear" w:pos="360"/>
          <w:tab w:val="clear" w:pos="9360"/>
        </w:tabs>
        <w:rPr>
          <w:rFonts w:cs="Arial"/>
          <w:bCs/>
          <w:iCs/>
          <w:szCs w:val="24"/>
        </w:rPr>
      </w:pPr>
      <w:r>
        <w:rPr>
          <w:rFonts w:cs="Arial"/>
          <w:bCs/>
          <w:iCs/>
          <w:szCs w:val="24"/>
        </w:rPr>
        <w:t>If we would devise a machine that filters sea water to normal water, we’d never go thirsty.</w:t>
      </w:r>
    </w:p>
    <w:p w:rsidR="00E3380A" w:rsidRDefault="00E3380A" w:rsidP="005B0459">
      <w:pPr>
        <w:tabs>
          <w:tab w:val="clear" w:pos="360"/>
          <w:tab w:val="clear" w:pos="9360"/>
        </w:tabs>
        <w:rPr>
          <w:rFonts w:cs="Arial"/>
          <w:bCs/>
          <w:iCs/>
          <w:szCs w:val="24"/>
        </w:rPr>
      </w:pPr>
    </w:p>
    <w:p w:rsidR="00550600" w:rsidRDefault="00E3380A" w:rsidP="005B0459">
      <w:pPr>
        <w:tabs>
          <w:tab w:val="clear" w:pos="360"/>
          <w:tab w:val="clear" w:pos="9360"/>
        </w:tabs>
        <w:rPr>
          <w:rFonts w:cs="Arial"/>
          <w:bCs/>
          <w:iCs/>
          <w:szCs w:val="24"/>
        </w:rPr>
      </w:pPr>
      <w:r>
        <w:rPr>
          <w:rFonts w:cs="Arial"/>
          <w:bCs/>
          <w:iCs/>
          <w:szCs w:val="24"/>
        </w:rPr>
        <w:t>If we were able to work the job</w:t>
      </w:r>
      <w:r w:rsidR="00FD0CD6">
        <w:rPr>
          <w:rFonts w:cs="Arial"/>
          <w:bCs/>
          <w:iCs/>
          <w:szCs w:val="24"/>
        </w:rPr>
        <w:t>(s)</w:t>
      </w:r>
      <w:r>
        <w:rPr>
          <w:rFonts w:cs="Arial"/>
          <w:bCs/>
          <w:iCs/>
          <w:szCs w:val="24"/>
        </w:rPr>
        <w:t xml:space="preserve"> we like, we’d never go bored. Boredom is terrible. Don’t get bored</w:t>
      </w:r>
      <w:r w:rsidR="00550600">
        <w:rPr>
          <w:rFonts w:cs="Arial"/>
          <w:bCs/>
          <w:iCs/>
          <w:szCs w:val="24"/>
        </w:rPr>
        <w:t xml:space="preserve">. But we also must </w:t>
      </w:r>
      <w:proofErr w:type="spellStart"/>
      <w:r w:rsidR="00550600">
        <w:rPr>
          <w:rFonts w:cs="Arial"/>
          <w:bCs/>
          <w:iCs/>
          <w:szCs w:val="24"/>
        </w:rPr>
        <w:t>automize</w:t>
      </w:r>
      <w:proofErr w:type="spellEnd"/>
      <w:r w:rsidR="00550600">
        <w:rPr>
          <w:rFonts w:cs="Arial"/>
          <w:bCs/>
          <w:iCs/>
          <w:szCs w:val="24"/>
        </w:rPr>
        <w:t xml:space="preserve"> the jobs we don’t like and de-</w:t>
      </w:r>
      <w:proofErr w:type="spellStart"/>
      <w:r w:rsidR="00550600">
        <w:rPr>
          <w:rFonts w:cs="Arial"/>
          <w:bCs/>
          <w:iCs/>
          <w:szCs w:val="24"/>
        </w:rPr>
        <w:t>automize</w:t>
      </w:r>
      <w:proofErr w:type="spellEnd"/>
      <w:r w:rsidR="00550600">
        <w:rPr>
          <w:rFonts w:cs="Arial"/>
          <w:bCs/>
          <w:iCs/>
          <w:szCs w:val="24"/>
        </w:rPr>
        <w:t xml:space="preserve"> the jobs we do like.</w:t>
      </w:r>
    </w:p>
    <w:p w:rsidR="00550600" w:rsidRDefault="00550600" w:rsidP="005B0459">
      <w:pPr>
        <w:tabs>
          <w:tab w:val="clear" w:pos="360"/>
          <w:tab w:val="clear" w:pos="9360"/>
        </w:tabs>
        <w:rPr>
          <w:rFonts w:cs="Arial"/>
          <w:bCs/>
          <w:iCs/>
          <w:szCs w:val="24"/>
        </w:rPr>
      </w:pPr>
    </w:p>
    <w:p w:rsidR="00550600" w:rsidRDefault="00550600" w:rsidP="005B0459">
      <w:pPr>
        <w:tabs>
          <w:tab w:val="clear" w:pos="360"/>
          <w:tab w:val="clear" w:pos="9360"/>
        </w:tabs>
        <w:rPr>
          <w:rFonts w:cs="Arial"/>
          <w:bCs/>
          <w:iCs/>
          <w:szCs w:val="24"/>
        </w:rPr>
      </w:pPr>
      <w:r>
        <w:rPr>
          <w:rFonts w:cs="Arial"/>
          <w:bCs/>
          <w:iCs/>
          <w:szCs w:val="24"/>
        </w:rPr>
        <w:t xml:space="preserve">If there would be only one </w:t>
      </w:r>
      <w:r w:rsidR="002545F9">
        <w:rPr>
          <w:rFonts w:cs="Arial"/>
          <w:bCs/>
          <w:iCs/>
          <w:szCs w:val="24"/>
        </w:rPr>
        <w:t xml:space="preserve">overlapping worldwide </w:t>
      </w:r>
      <w:r>
        <w:rPr>
          <w:rFonts w:cs="Arial"/>
          <w:bCs/>
          <w:iCs/>
          <w:szCs w:val="24"/>
        </w:rPr>
        <w:t>government, everyone would have security.</w:t>
      </w:r>
      <w:r w:rsidR="00E97EFC">
        <w:rPr>
          <w:rFonts w:cs="Arial"/>
          <w:bCs/>
          <w:iCs/>
          <w:szCs w:val="24"/>
        </w:rPr>
        <w:t xml:space="preserve"> </w:t>
      </w:r>
      <w:r w:rsidR="005A1FE4">
        <w:rPr>
          <w:rFonts w:cs="Arial"/>
          <w:bCs/>
          <w:iCs/>
          <w:szCs w:val="24"/>
        </w:rPr>
        <w:t>I know what you’re thinking… No, this isn’t king of the hill people it’s co-op, you just happened to be partnered with God.</w:t>
      </w:r>
    </w:p>
    <w:p w:rsidR="00550600" w:rsidRDefault="00550600" w:rsidP="005B0459">
      <w:pPr>
        <w:tabs>
          <w:tab w:val="clear" w:pos="360"/>
          <w:tab w:val="clear" w:pos="9360"/>
        </w:tabs>
        <w:rPr>
          <w:rFonts w:cs="Arial"/>
          <w:bCs/>
          <w:iCs/>
          <w:szCs w:val="24"/>
        </w:rPr>
      </w:pPr>
    </w:p>
    <w:p w:rsidR="001F17BF" w:rsidRDefault="00550600" w:rsidP="005B0459">
      <w:pPr>
        <w:tabs>
          <w:tab w:val="clear" w:pos="360"/>
          <w:tab w:val="clear" w:pos="9360"/>
        </w:tabs>
        <w:rPr>
          <w:rFonts w:cs="Arial"/>
          <w:bCs/>
          <w:iCs/>
          <w:szCs w:val="24"/>
        </w:rPr>
      </w:pPr>
      <w:r>
        <w:rPr>
          <w:rFonts w:cs="Arial"/>
          <w:bCs/>
          <w:iCs/>
          <w:szCs w:val="24"/>
        </w:rPr>
        <w:t>If there would be no materialism, everyone would be equally rich.</w:t>
      </w:r>
    </w:p>
    <w:p w:rsidR="00550600" w:rsidRDefault="00550600" w:rsidP="005B0459">
      <w:pPr>
        <w:tabs>
          <w:tab w:val="clear" w:pos="360"/>
          <w:tab w:val="clear" w:pos="9360"/>
        </w:tabs>
        <w:rPr>
          <w:rFonts w:cs="Arial"/>
          <w:bCs/>
          <w:iCs/>
          <w:szCs w:val="24"/>
        </w:rPr>
      </w:pPr>
    </w:p>
    <w:p w:rsidR="00550600" w:rsidRDefault="00550600" w:rsidP="005B0459">
      <w:pPr>
        <w:tabs>
          <w:tab w:val="clear" w:pos="360"/>
          <w:tab w:val="clear" w:pos="9360"/>
        </w:tabs>
        <w:rPr>
          <w:rFonts w:cs="Arial"/>
          <w:bCs/>
          <w:iCs/>
          <w:szCs w:val="24"/>
        </w:rPr>
      </w:pPr>
      <w:r>
        <w:rPr>
          <w:rFonts w:cs="Arial"/>
          <w:bCs/>
          <w:iCs/>
          <w:szCs w:val="24"/>
        </w:rPr>
        <w:t xml:space="preserve">How do you do this? Simple, you work together? Cause in the end, what were you fighting for? Stop the fight, start working together. </w:t>
      </w:r>
    </w:p>
    <w:p w:rsidR="00AD12F0" w:rsidRDefault="00D303B9" w:rsidP="005B0459">
      <w:pPr>
        <w:tabs>
          <w:tab w:val="clear" w:pos="360"/>
          <w:tab w:val="clear" w:pos="9360"/>
        </w:tabs>
        <w:rPr>
          <w:rFonts w:cs="Arial"/>
          <w:bCs/>
          <w:iCs/>
          <w:szCs w:val="24"/>
        </w:rPr>
      </w:pPr>
      <w:r>
        <w:rPr>
          <w:rFonts w:cs="Arial"/>
          <w:bCs/>
          <w:iCs/>
          <w:szCs w:val="24"/>
        </w:rPr>
        <w:t>This book, is your ticket in.</w:t>
      </w:r>
    </w:p>
    <w:p w:rsidR="00550600" w:rsidRDefault="00550600" w:rsidP="005B0459">
      <w:pPr>
        <w:tabs>
          <w:tab w:val="clear" w:pos="360"/>
          <w:tab w:val="clear" w:pos="9360"/>
        </w:tabs>
        <w:rPr>
          <w:rFonts w:cs="Arial"/>
          <w:bCs/>
          <w:iCs/>
          <w:szCs w:val="24"/>
        </w:rPr>
      </w:pPr>
    </w:p>
    <w:p w:rsidR="000D1DD7" w:rsidRDefault="000D1DD7" w:rsidP="005B0459">
      <w:pPr>
        <w:tabs>
          <w:tab w:val="clear" w:pos="360"/>
          <w:tab w:val="clear" w:pos="9360"/>
        </w:tabs>
        <w:rPr>
          <w:rFonts w:cs="Arial"/>
          <w:bCs/>
          <w:iCs/>
          <w:szCs w:val="24"/>
        </w:rPr>
      </w:pPr>
      <w:r>
        <w:rPr>
          <w:rFonts w:cs="Arial"/>
          <w:bCs/>
          <w:iCs/>
          <w:szCs w:val="24"/>
        </w:rPr>
        <w:t xml:space="preserve">Why am I writing this book, simply to deliver a message? </w:t>
      </w:r>
      <w:r>
        <w:rPr>
          <w:rFonts w:cs="Arial"/>
          <w:bCs/>
          <w:iCs/>
          <w:szCs w:val="24"/>
        </w:rPr>
        <w:br/>
        <w:t>I ask myself everyday “why do I live”, why am I haunted by my memories, why do I care so much? And for the love of God, why am I risking my life for it.</w:t>
      </w:r>
    </w:p>
    <w:p w:rsidR="000D1DD7" w:rsidRDefault="000D1DD7" w:rsidP="005B0459">
      <w:pPr>
        <w:tabs>
          <w:tab w:val="clear" w:pos="360"/>
          <w:tab w:val="clear" w:pos="9360"/>
        </w:tabs>
        <w:rPr>
          <w:rFonts w:cs="Arial"/>
          <w:bCs/>
          <w:iCs/>
          <w:szCs w:val="24"/>
        </w:rPr>
      </w:pPr>
    </w:p>
    <w:p w:rsidR="000D4E27" w:rsidRDefault="000D4E27" w:rsidP="005B0459">
      <w:pPr>
        <w:tabs>
          <w:tab w:val="clear" w:pos="360"/>
          <w:tab w:val="clear" w:pos="9360"/>
        </w:tabs>
        <w:rPr>
          <w:rFonts w:cs="Arial"/>
          <w:bCs/>
          <w:iCs/>
          <w:szCs w:val="24"/>
        </w:rPr>
      </w:pPr>
      <w:r>
        <w:rPr>
          <w:rFonts w:cs="Arial"/>
          <w:bCs/>
          <w:iCs/>
          <w:szCs w:val="24"/>
        </w:rPr>
        <w:t>Let me put this in perspective…</w:t>
      </w:r>
    </w:p>
    <w:p w:rsidR="000D4E27" w:rsidRDefault="000D4E27" w:rsidP="005B0459">
      <w:pPr>
        <w:tabs>
          <w:tab w:val="clear" w:pos="360"/>
          <w:tab w:val="clear" w:pos="9360"/>
        </w:tabs>
        <w:rPr>
          <w:rFonts w:cs="Arial"/>
          <w:bCs/>
          <w:iCs/>
          <w:szCs w:val="24"/>
        </w:rPr>
      </w:pPr>
    </w:p>
    <w:p w:rsidR="000D4E27" w:rsidRDefault="000D4E27" w:rsidP="005B0459">
      <w:pPr>
        <w:tabs>
          <w:tab w:val="clear" w:pos="360"/>
          <w:tab w:val="clear" w:pos="9360"/>
        </w:tabs>
        <w:rPr>
          <w:rFonts w:cs="Arial"/>
          <w:bCs/>
          <w:iCs/>
          <w:szCs w:val="24"/>
        </w:rPr>
      </w:pPr>
      <w:r>
        <w:rPr>
          <w:rFonts w:cs="Arial"/>
          <w:bCs/>
          <w:iCs/>
          <w:szCs w:val="24"/>
        </w:rPr>
        <w:t xml:space="preserve">If God really told me to warn </w:t>
      </w:r>
      <w:r w:rsidR="00346F87">
        <w:rPr>
          <w:rFonts w:cs="Arial"/>
          <w:bCs/>
          <w:iCs/>
          <w:szCs w:val="24"/>
        </w:rPr>
        <w:t>you</w:t>
      </w:r>
      <w:r>
        <w:rPr>
          <w:rFonts w:cs="Arial"/>
          <w:bCs/>
          <w:iCs/>
          <w:szCs w:val="24"/>
        </w:rPr>
        <w:t xml:space="preserve"> about </w:t>
      </w:r>
      <w:r w:rsidR="00346F87">
        <w:rPr>
          <w:rFonts w:cs="Arial"/>
          <w:bCs/>
          <w:iCs/>
          <w:szCs w:val="24"/>
        </w:rPr>
        <w:t>your</w:t>
      </w:r>
      <w:r>
        <w:rPr>
          <w:rFonts w:cs="Arial"/>
          <w:bCs/>
          <w:iCs/>
          <w:szCs w:val="24"/>
        </w:rPr>
        <w:t xml:space="preserve"> misdoings</w:t>
      </w:r>
      <w:r w:rsidR="00346F87">
        <w:rPr>
          <w:rFonts w:cs="Arial"/>
          <w:bCs/>
          <w:iCs/>
          <w:szCs w:val="24"/>
        </w:rPr>
        <w:t xml:space="preserve"> then I’m just a guy trying to do that. I observe, I think, I summarize and I report. But why does believing feel like something important? </w:t>
      </w:r>
      <w:r>
        <w:rPr>
          <w:rFonts w:cs="Arial"/>
          <w:bCs/>
          <w:iCs/>
          <w:szCs w:val="24"/>
        </w:rPr>
        <w:t xml:space="preserve">Maybe God is angry, maybe </w:t>
      </w:r>
      <w:r w:rsidR="00050161">
        <w:rPr>
          <w:rFonts w:cs="Arial"/>
          <w:bCs/>
          <w:iCs/>
          <w:szCs w:val="24"/>
        </w:rPr>
        <w:t>H</w:t>
      </w:r>
      <w:r>
        <w:rPr>
          <w:rFonts w:cs="Arial"/>
          <w:bCs/>
          <w:iCs/>
          <w:szCs w:val="24"/>
        </w:rPr>
        <w:t xml:space="preserve">e hates us all, or maybe </w:t>
      </w:r>
      <w:r w:rsidR="00685B1F">
        <w:rPr>
          <w:rFonts w:cs="Arial"/>
          <w:bCs/>
          <w:iCs/>
          <w:szCs w:val="24"/>
        </w:rPr>
        <w:t>H</w:t>
      </w:r>
      <w:r>
        <w:rPr>
          <w:rFonts w:cs="Arial"/>
          <w:bCs/>
          <w:iCs/>
          <w:szCs w:val="24"/>
        </w:rPr>
        <w:t>e’s not loved.</w:t>
      </w:r>
      <w:r w:rsidR="00346F87">
        <w:rPr>
          <w:rFonts w:cs="Arial"/>
          <w:bCs/>
          <w:iCs/>
          <w:szCs w:val="24"/>
        </w:rPr>
        <w:t xml:space="preserve"> Either way, I think it’s the most important adventure of mine, because it seems like something impossible to do</w:t>
      </w:r>
      <w:r w:rsidR="001F17BF">
        <w:rPr>
          <w:rFonts w:cs="Arial"/>
          <w:bCs/>
          <w:iCs/>
          <w:szCs w:val="24"/>
        </w:rPr>
        <w:t xml:space="preserve"> and I’ll always try to prove the impossible</w:t>
      </w:r>
      <w:r w:rsidR="00346F87">
        <w:rPr>
          <w:rFonts w:cs="Arial"/>
          <w:bCs/>
          <w:iCs/>
          <w:szCs w:val="24"/>
        </w:rPr>
        <w:t>. I’m supposed to figure out your misdoings, which is very difficult, but once put into perspective it’s something clear</w:t>
      </w:r>
      <w:r w:rsidR="00C752B3">
        <w:rPr>
          <w:rFonts w:cs="Arial"/>
          <w:bCs/>
          <w:iCs/>
          <w:szCs w:val="24"/>
        </w:rPr>
        <w:t xml:space="preserve"> but it’s kind of a living hell for me, for I suffer in order for you to</w:t>
      </w:r>
      <w:r w:rsidR="00B01280">
        <w:rPr>
          <w:rFonts w:cs="Arial"/>
          <w:bCs/>
          <w:iCs/>
          <w:szCs w:val="24"/>
        </w:rPr>
        <w:t xml:space="preserve"> become</w:t>
      </w:r>
      <w:r w:rsidR="00C752B3">
        <w:rPr>
          <w:rFonts w:cs="Arial"/>
          <w:bCs/>
          <w:iCs/>
          <w:szCs w:val="24"/>
        </w:rPr>
        <w:t xml:space="preserve"> better</w:t>
      </w:r>
      <w:r w:rsidR="00346F87">
        <w:rPr>
          <w:rFonts w:cs="Arial"/>
          <w:bCs/>
          <w:iCs/>
          <w:szCs w:val="24"/>
        </w:rPr>
        <w:t>.</w:t>
      </w:r>
      <w:r w:rsidR="00C752B3">
        <w:rPr>
          <w:rFonts w:cs="Arial"/>
          <w:bCs/>
          <w:iCs/>
          <w:szCs w:val="24"/>
        </w:rPr>
        <w:t xml:space="preserve"> Is it because your happiness makes me happy, if so, isn’t that selfish in some way?</w:t>
      </w:r>
      <w:r w:rsidR="00346F87">
        <w:rPr>
          <w:rFonts w:cs="Arial"/>
          <w:bCs/>
          <w:iCs/>
          <w:szCs w:val="24"/>
        </w:rPr>
        <w:t xml:space="preserve"> Secondly, and most importantly and most likely the hardest task of them all. To warn you. That’s very hard, because I don’t really know if you’d ever have enough evidence to prove that. By claiming God’s </w:t>
      </w:r>
      <w:r w:rsidR="00DF43C0">
        <w:rPr>
          <w:rFonts w:cs="Arial"/>
          <w:bCs/>
          <w:iCs/>
          <w:szCs w:val="24"/>
        </w:rPr>
        <w:t>Authority,</w:t>
      </w:r>
      <w:r w:rsidR="00346F87">
        <w:rPr>
          <w:rFonts w:cs="Arial"/>
          <w:bCs/>
          <w:iCs/>
          <w:szCs w:val="24"/>
        </w:rPr>
        <w:t xml:space="preserve"> I </w:t>
      </w:r>
      <w:r w:rsidR="005163D9">
        <w:rPr>
          <w:rFonts w:cs="Arial"/>
          <w:bCs/>
          <w:iCs/>
          <w:szCs w:val="24"/>
        </w:rPr>
        <w:t>c</w:t>
      </w:r>
      <w:r w:rsidR="00346F87">
        <w:rPr>
          <w:rFonts w:cs="Arial"/>
          <w:bCs/>
          <w:iCs/>
          <w:szCs w:val="24"/>
        </w:rPr>
        <w:t xml:space="preserve">an attract enough attention to share this message. Hey, If I’m not God, then God only told me to warn you, he didn’t mention how I’m supposed to do it. </w:t>
      </w:r>
    </w:p>
    <w:p w:rsidR="000D4E27" w:rsidRDefault="000D4E27" w:rsidP="005B0459">
      <w:pPr>
        <w:tabs>
          <w:tab w:val="clear" w:pos="360"/>
          <w:tab w:val="clear" w:pos="9360"/>
        </w:tabs>
        <w:rPr>
          <w:rFonts w:cs="Arial"/>
          <w:bCs/>
          <w:iCs/>
          <w:szCs w:val="24"/>
        </w:rPr>
      </w:pPr>
    </w:p>
    <w:p w:rsidR="000D4E27" w:rsidRDefault="000D4E27" w:rsidP="005B0459">
      <w:pPr>
        <w:tabs>
          <w:tab w:val="clear" w:pos="360"/>
          <w:tab w:val="clear" w:pos="9360"/>
        </w:tabs>
        <w:rPr>
          <w:rFonts w:cs="Arial"/>
          <w:bCs/>
          <w:iCs/>
          <w:szCs w:val="24"/>
        </w:rPr>
      </w:pPr>
      <w:r>
        <w:rPr>
          <w:rFonts w:cs="Arial"/>
          <w:bCs/>
          <w:iCs/>
          <w:szCs w:val="24"/>
        </w:rPr>
        <w:t>There are 3 possible situations here:</w:t>
      </w:r>
    </w:p>
    <w:p w:rsidR="000D4E27" w:rsidRDefault="000D4E27" w:rsidP="005B0459">
      <w:pPr>
        <w:tabs>
          <w:tab w:val="clear" w:pos="360"/>
          <w:tab w:val="clear" w:pos="9360"/>
        </w:tabs>
        <w:rPr>
          <w:rFonts w:cs="Arial"/>
          <w:bCs/>
          <w:iCs/>
          <w:szCs w:val="24"/>
        </w:rPr>
      </w:pPr>
      <w:r>
        <w:rPr>
          <w:rFonts w:cs="Arial"/>
          <w:bCs/>
          <w:iCs/>
          <w:szCs w:val="24"/>
        </w:rPr>
        <w:t xml:space="preserve">1. Either I’m lying to be God. Which would make me the biggest sinner of them all? But by doing so, gives me a platform to communicate the message nonetheless. Cause if I remember correctly even the Bible says </w:t>
      </w:r>
      <w:r w:rsidR="00C752B3">
        <w:rPr>
          <w:rFonts w:cs="Arial"/>
          <w:bCs/>
          <w:iCs/>
          <w:szCs w:val="24"/>
        </w:rPr>
        <w:t xml:space="preserve">that you have </w:t>
      </w:r>
      <w:r>
        <w:rPr>
          <w:rFonts w:cs="Arial"/>
          <w:bCs/>
          <w:iCs/>
          <w:szCs w:val="24"/>
        </w:rPr>
        <w:t>to test the message. So, you can’t ignore the message. If I have to go down, I might as well go down a legend.</w:t>
      </w:r>
      <w:r w:rsidR="00B01280">
        <w:rPr>
          <w:rFonts w:cs="Arial"/>
          <w:bCs/>
          <w:iCs/>
          <w:szCs w:val="24"/>
        </w:rPr>
        <w:t xml:space="preserve"> But the world already </w:t>
      </w:r>
      <w:r w:rsidR="005A1FE4">
        <w:rPr>
          <w:rFonts w:cs="Arial"/>
          <w:bCs/>
          <w:iCs/>
          <w:szCs w:val="24"/>
        </w:rPr>
        <w:t>seems</w:t>
      </w:r>
      <w:r w:rsidR="00B01280">
        <w:rPr>
          <w:rFonts w:cs="Arial"/>
          <w:bCs/>
          <w:iCs/>
          <w:szCs w:val="24"/>
        </w:rPr>
        <w:t xml:space="preserve"> down to me, so I can see only one possibility left, one of the way up.</w:t>
      </w:r>
    </w:p>
    <w:p w:rsidR="00C752B3" w:rsidRDefault="00C752B3" w:rsidP="005B0459">
      <w:pPr>
        <w:tabs>
          <w:tab w:val="clear" w:pos="360"/>
          <w:tab w:val="clear" w:pos="9360"/>
        </w:tabs>
        <w:rPr>
          <w:rFonts w:cs="Arial"/>
          <w:bCs/>
          <w:iCs/>
          <w:szCs w:val="24"/>
        </w:rPr>
      </w:pPr>
    </w:p>
    <w:p w:rsidR="00C752B3" w:rsidRDefault="000D4E27" w:rsidP="005B0459">
      <w:pPr>
        <w:tabs>
          <w:tab w:val="clear" w:pos="360"/>
          <w:tab w:val="clear" w:pos="9360"/>
        </w:tabs>
        <w:rPr>
          <w:rFonts w:cs="Arial"/>
          <w:bCs/>
          <w:iCs/>
          <w:szCs w:val="24"/>
        </w:rPr>
      </w:pPr>
      <w:r>
        <w:rPr>
          <w:rFonts w:cs="Arial"/>
          <w:bCs/>
          <w:iCs/>
          <w:szCs w:val="24"/>
        </w:rPr>
        <w:t xml:space="preserve">2. Either I’m delusional. Which I think by reading this book clearly shows that I know a thing or two and I’m not likely to be that. Even if I am, you know my story and thus know that I’m harmless. </w:t>
      </w:r>
      <w:r w:rsidR="005163D9">
        <w:rPr>
          <w:rFonts w:cs="Arial"/>
          <w:bCs/>
          <w:iCs/>
          <w:szCs w:val="24"/>
        </w:rPr>
        <w:t>And that it doesn’t really matter what you think of me, as long as you know what I’m trying to say.</w:t>
      </w:r>
      <w:r w:rsidR="005B1D06">
        <w:rPr>
          <w:rFonts w:cs="Arial"/>
          <w:bCs/>
          <w:iCs/>
          <w:szCs w:val="24"/>
        </w:rPr>
        <w:t xml:space="preserve"> </w:t>
      </w:r>
      <w:r w:rsidR="00035169">
        <w:rPr>
          <w:rFonts w:cs="Arial"/>
          <w:bCs/>
          <w:iCs/>
          <w:szCs w:val="24"/>
        </w:rPr>
        <w:t>And why am I then this way?</w:t>
      </w:r>
      <w:r w:rsidR="00B36BEB">
        <w:rPr>
          <w:rFonts w:cs="Arial"/>
          <w:bCs/>
          <w:iCs/>
          <w:szCs w:val="24"/>
        </w:rPr>
        <w:t xml:space="preserve"> Maybe my life is to suffer for yours</w:t>
      </w:r>
      <w:r w:rsidR="00C752B3">
        <w:rPr>
          <w:rFonts w:cs="Arial"/>
          <w:bCs/>
          <w:iCs/>
          <w:szCs w:val="24"/>
        </w:rPr>
        <w:t>, but why</w:t>
      </w:r>
      <w:r w:rsidR="00B36BEB">
        <w:rPr>
          <w:rFonts w:cs="Arial"/>
          <w:bCs/>
          <w:iCs/>
          <w:szCs w:val="24"/>
        </w:rPr>
        <w:t>?</w:t>
      </w:r>
      <w:r w:rsidR="00685B1F">
        <w:rPr>
          <w:rFonts w:cs="Arial"/>
          <w:bCs/>
          <w:iCs/>
          <w:szCs w:val="24"/>
        </w:rPr>
        <w:t xml:space="preserve"> Do I have control of my Life then?</w:t>
      </w:r>
    </w:p>
    <w:p w:rsidR="000D4E27" w:rsidRDefault="00B36BEB" w:rsidP="005B0459">
      <w:pPr>
        <w:tabs>
          <w:tab w:val="clear" w:pos="360"/>
          <w:tab w:val="clear" w:pos="9360"/>
        </w:tabs>
        <w:rPr>
          <w:rFonts w:cs="Arial"/>
          <w:bCs/>
          <w:iCs/>
          <w:szCs w:val="24"/>
        </w:rPr>
      </w:pPr>
      <w:r>
        <w:rPr>
          <w:rFonts w:cs="Arial"/>
          <w:bCs/>
          <w:iCs/>
          <w:szCs w:val="24"/>
        </w:rPr>
        <w:t xml:space="preserve"> </w:t>
      </w:r>
    </w:p>
    <w:p w:rsidR="00B36BEB" w:rsidRDefault="000D4E27" w:rsidP="005B0459">
      <w:pPr>
        <w:tabs>
          <w:tab w:val="clear" w:pos="360"/>
          <w:tab w:val="clear" w:pos="9360"/>
        </w:tabs>
        <w:rPr>
          <w:rFonts w:cs="Arial"/>
          <w:bCs/>
          <w:iCs/>
          <w:szCs w:val="24"/>
        </w:rPr>
      </w:pPr>
      <w:r>
        <w:rPr>
          <w:rFonts w:cs="Arial"/>
          <w:bCs/>
          <w:iCs/>
          <w:szCs w:val="24"/>
        </w:rPr>
        <w:t xml:space="preserve">3. Either I am God, and thus </w:t>
      </w:r>
      <w:r w:rsidR="005163D9">
        <w:rPr>
          <w:rFonts w:cs="Arial"/>
          <w:bCs/>
          <w:iCs/>
          <w:szCs w:val="24"/>
        </w:rPr>
        <w:t>claiming God’s Authority, whatever that means.</w:t>
      </w:r>
    </w:p>
    <w:p w:rsidR="00B36BEB" w:rsidRDefault="00B36BEB" w:rsidP="005B0459">
      <w:pPr>
        <w:tabs>
          <w:tab w:val="clear" w:pos="360"/>
          <w:tab w:val="clear" w:pos="9360"/>
        </w:tabs>
        <w:rPr>
          <w:rFonts w:cs="Arial"/>
          <w:bCs/>
          <w:iCs/>
          <w:szCs w:val="24"/>
        </w:rPr>
      </w:pPr>
    </w:p>
    <w:p w:rsidR="003B3E1D" w:rsidRDefault="00B36BEB" w:rsidP="005B0459">
      <w:pPr>
        <w:tabs>
          <w:tab w:val="clear" w:pos="360"/>
          <w:tab w:val="clear" w:pos="9360"/>
        </w:tabs>
        <w:rPr>
          <w:rFonts w:cs="Arial"/>
          <w:bCs/>
          <w:iCs/>
          <w:szCs w:val="24"/>
        </w:rPr>
      </w:pPr>
      <w:r>
        <w:rPr>
          <w:rFonts w:cs="Arial"/>
          <w:bCs/>
          <w:iCs/>
          <w:szCs w:val="24"/>
        </w:rPr>
        <w:t xml:space="preserve">Call me crazy, but in the end, maybe I’m just a guy with one heck of a story. A teacher trying to be a preacher. A lonely man looking for Love and acceptance. </w:t>
      </w:r>
      <w:r w:rsidR="00B91F3A">
        <w:rPr>
          <w:rFonts w:cs="Arial"/>
          <w:bCs/>
          <w:iCs/>
          <w:szCs w:val="24"/>
        </w:rPr>
        <w:t>A handsome guy with a messiah complex because I know that y</w:t>
      </w:r>
      <w:r>
        <w:rPr>
          <w:rFonts w:cs="Arial"/>
          <w:bCs/>
          <w:iCs/>
          <w:szCs w:val="24"/>
        </w:rPr>
        <w:t xml:space="preserve">ou live </w:t>
      </w:r>
      <w:r w:rsidR="00B91F3A">
        <w:rPr>
          <w:rFonts w:cs="Arial"/>
          <w:bCs/>
          <w:iCs/>
          <w:szCs w:val="24"/>
        </w:rPr>
        <w:t>to live forevermore. And that my destiny, whatever it may be, will be to guide you.</w:t>
      </w:r>
      <w:r w:rsidR="00F803DF">
        <w:rPr>
          <w:rFonts w:cs="Arial"/>
          <w:bCs/>
          <w:iCs/>
          <w:szCs w:val="24"/>
        </w:rPr>
        <w:t xml:space="preserve"> </w:t>
      </w:r>
      <w:r w:rsidR="0067353E">
        <w:rPr>
          <w:rFonts w:cs="Arial"/>
          <w:bCs/>
          <w:iCs/>
          <w:szCs w:val="24"/>
        </w:rPr>
        <w:t>I’m meant to do something, yet I don’t know what exactly. But I’ll figure it out. Maybe I’m just meant to be here to watch, maybe I’m meant to be here for some action, I don’t know yet.</w:t>
      </w:r>
      <w:r w:rsidR="00FD0CD6">
        <w:rPr>
          <w:rFonts w:cs="Arial"/>
          <w:bCs/>
          <w:iCs/>
          <w:szCs w:val="24"/>
        </w:rPr>
        <w:t xml:space="preserve"> Whatever it is, it feels appropriate to say: “</w:t>
      </w:r>
      <w:r w:rsidR="00FD0CD6" w:rsidRPr="00FD0CD6">
        <w:rPr>
          <w:rFonts w:cs="Arial"/>
          <w:bCs/>
          <w:iCs/>
          <w:szCs w:val="24"/>
        </w:rPr>
        <w:t>Buckle your seatbelt Dorothy, because Kansas is going bye-bye!</w:t>
      </w:r>
      <w:r w:rsidR="00FD0CD6">
        <w:rPr>
          <w:rFonts w:cs="Arial"/>
          <w:bCs/>
          <w:iCs/>
          <w:szCs w:val="24"/>
        </w:rPr>
        <w:t>”</w:t>
      </w:r>
    </w:p>
    <w:p w:rsidR="003B3E1D" w:rsidRDefault="003B3E1D" w:rsidP="005B0459">
      <w:pPr>
        <w:tabs>
          <w:tab w:val="clear" w:pos="360"/>
          <w:tab w:val="clear" w:pos="9360"/>
        </w:tabs>
        <w:rPr>
          <w:rFonts w:cs="Arial"/>
          <w:bCs/>
          <w:iCs/>
          <w:szCs w:val="24"/>
        </w:rPr>
      </w:pPr>
    </w:p>
    <w:p w:rsidR="004961E2" w:rsidRDefault="004961E2" w:rsidP="005B0459">
      <w:pPr>
        <w:tabs>
          <w:tab w:val="clear" w:pos="360"/>
          <w:tab w:val="clear" w:pos="9360"/>
        </w:tabs>
        <w:rPr>
          <w:rFonts w:cs="Arial"/>
          <w:bCs/>
          <w:iCs/>
          <w:szCs w:val="24"/>
        </w:rPr>
      </w:pPr>
      <w:r>
        <w:rPr>
          <w:rFonts w:cs="Arial"/>
          <w:bCs/>
          <w:iCs/>
          <w:szCs w:val="24"/>
        </w:rPr>
        <w:br w:type="page"/>
      </w:r>
    </w:p>
    <w:bookmarkStart w:id="87" w:name="_Toc512419367"/>
    <w:bookmarkStart w:id="88" w:name="_Toc512419664"/>
    <w:p w:rsidR="00FC4A89" w:rsidRPr="005110FE" w:rsidRDefault="009F6AD9" w:rsidP="00FC4A89">
      <w:pPr>
        <w:pStyle w:val="Naamhoofdstuk"/>
      </w:pPr>
      <w:sdt>
        <w:sdtPr>
          <w:id w:val="-680047178"/>
          <w:placeholder>
            <w:docPart w:val="4B1712A359784B6C9697BFCDEB8C8B0C"/>
          </w:placeholder>
        </w:sdtPr>
        <w:sdtContent>
          <w:r w:rsidR="00FC4A89">
            <w:t>Cover</w:t>
          </w:r>
        </w:sdtContent>
      </w:sdt>
      <w:bookmarkEnd w:id="87"/>
      <w:bookmarkEnd w:id="88"/>
    </w:p>
    <w:p w:rsidR="008850B5" w:rsidRPr="005110FE" w:rsidRDefault="00FC4A89" w:rsidP="008850B5">
      <w:r>
        <w:rPr>
          <w:noProof/>
          <w:lang w:val="nl-BE" w:eastAsia="nl-BE"/>
        </w:rPr>
        <w:drawing>
          <wp:anchor distT="0" distB="0" distL="114300" distR="114300" simplePos="0" relativeHeight="251659264" behindDoc="1" locked="0" layoutInCell="1" allowOverlap="1">
            <wp:simplePos x="0" y="0"/>
            <wp:positionH relativeFrom="column">
              <wp:posOffset>3040380</wp:posOffset>
            </wp:positionH>
            <wp:positionV relativeFrom="paragraph">
              <wp:posOffset>7620</wp:posOffset>
            </wp:positionV>
            <wp:extent cx="2689860" cy="4034790"/>
            <wp:effectExtent l="0" t="0" r="0" b="0"/>
            <wp:wrapTight wrapText="bothSides">
              <wp:wrapPolygon edited="0">
                <wp:start x="0" y="0"/>
                <wp:lineTo x="0" y="21518"/>
                <wp:lineTo x="21416" y="21518"/>
                <wp:lineTo x="21416" y="0"/>
                <wp:lineTo x="0" y="0"/>
              </wp:wrapPolygon>
            </wp:wrapTight>
            <wp:docPr id="3" name="Afbeelding 3" descr="C:\Users\gabsi\AppData\Local\Microsoft\Windows\INetCache\Content.Word\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si\AppData\Local\Microsoft\Windows\INetCache\Content.Word\profi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9860" cy="4034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50B5">
        <w:t>Cover Text here.</w:t>
      </w:r>
    </w:p>
    <w:p w:rsidR="00AD69A4" w:rsidRPr="005110FE" w:rsidRDefault="00AD69A4" w:rsidP="00102397"/>
    <w:sectPr w:rsidR="00AD69A4" w:rsidRPr="005110FE" w:rsidSect="005110FE">
      <w:headerReference w:type="default" r:id="rId25"/>
      <w:pgSz w:w="11907" w:h="16839" w:code="9"/>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532" w:rsidRDefault="00030532">
      <w:r>
        <w:separator/>
      </w:r>
    </w:p>
  </w:endnote>
  <w:endnote w:type="continuationSeparator" w:id="0">
    <w:p w:rsidR="00030532" w:rsidRDefault="00030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532" w:rsidRDefault="00030532">
      <w:r>
        <w:separator/>
      </w:r>
    </w:p>
  </w:footnote>
  <w:footnote w:type="continuationSeparator" w:id="0">
    <w:p w:rsidR="00030532" w:rsidRDefault="00030532">
      <w:r>
        <w:continuationSeparator/>
      </w:r>
    </w:p>
  </w:footnote>
  <w:footnote w:id="1">
    <w:p w:rsidR="009F6AD9" w:rsidRPr="004547FC" w:rsidRDefault="009F6AD9">
      <w:pPr>
        <w:pStyle w:val="FootnoteText"/>
      </w:pPr>
      <w:r>
        <w:rPr>
          <w:rStyle w:val="FootnoteReference"/>
        </w:rPr>
        <w:footnoteRef/>
      </w:r>
      <w:r>
        <w:t xml:space="preserve"> </w:t>
      </w:r>
      <w:r w:rsidRPr="004547FC">
        <w:t>Duality: an instance of opposition or contrast between two concepts or two aspects of something; a dualism.</w:t>
      </w:r>
    </w:p>
  </w:footnote>
  <w:footnote w:id="2">
    <w:p w:rsidR="009F6AD9" w:rsidRPr="004547FC" w:rsidRDefault="009F6AD9">
      <w:pPr>
        <w:pStyle w:val="FootnoteText"/>
      </w:pPr>
      <w:r>
        <w:rPr>
          <w:rStyle w:val="FootnoteReference"/>
        </w:rPr>
        <w:footnoteRef/>
      </w:r>
      <w:r>
        <w:t xml:space="preserve"> </w:t>
      </w:r>
      <w:r w:rsidRPr="00BD551C">
        <w:t>https://www.nasa.gov/home/hqnews/2011/jan/HQ_11-007_Kepler_Rocky_Planet.html</w:t>
      </w:r>
    </w:p>
  </w:footnote>
  <w:footnote w:id="3">
    <w:p w:rsidR="009F6AD9" w:rsidRPr="004547FC" w:rsidRDefault="009F6AD9" w:rsidP="001426A5">
      <w:pPr>
        <w:pStyle w:val="FootnoteText"/>
      </w:pPr>
      <w:r>
        <w:rPr>
          <w:rStyle w:val="FootnoteReference"/>
        </w:rPr>
        <w:footnoteRef/>
      </w:r>
      <w:r>
        <w:t xml:space="preserve"> </w:t>
      </w:r>
      <w:r w:rsidRPr="001426A5">
        <w:t>http://deredactie.be/cm/vrtnieuws/regio/westvlaanderen/1.939444</w:t>
      </w:r>
    </w:p>
  </w:footnote>
  <w:footnote w:id="4">
    <w:p w:rsidR="009F6AD9" w:rsidRPr="004547FC" w:rsidRDefault="009F6AD9">
      <w:pPr>
        <w:pStyle w:val="FootnoteText"/>
      </w:pPr>
      <w:r>
        <w:rPr>
          <w:rStyle w:val="FootnoteReference"/>
        </w:rPr>
        <w:footnoteRef/>
      </w:r>
      <w:r>
        <w:t xml:space="preserve"> </w:t>
      </w:r>
      <w:r w:rsidRPr="001426A5">
        <w:t>https://www.kortrijk.be/opendata/evenementen/applab2/verslag-applab2</w:t>
      </w:r>
    </w:p>
  </w:footnote>
  <w:footnote w:id="5">
    <w:p w:rsidR="009F6AD9" w:rsidRPr="004547FC" w:rsidRDefault="009F6AD9">
      <w:pPr>
        <w:pStyle w:val="FootnoteText"/>
      </w:pPr>
      <w:r>
        <w:rPr>
          <w:rStyle w:val="FootnoteReference"/>
        </w:rPr>
        <w:footnoteRef/>
      </w:r>
      <w:r>
        <w:t xml:space="preserve"> </w:t>
      </w:r>
      <w:r w:rsidRPr="00F36B63">
        <w:t>http://www.popularmechanics.com/science/a22280/double-slit-experiment-even-weirder/</w:t>
      </w:r>
    </w:p>
  </w:footnote>
  <w:footnote w:id="6">
    <w:p w:rsidR="009F6AD9" w:rsidRPr="004547FC" w:rsidRDefault="009F6AD9">
      <w:pPr>
        <w:pStyle w:val="FootnoteText"/>
      </w:pPr>
      <w:r>
        <w:rPr>
          <w:rStyle w:val="FootnoteReference"/>
        </w:rPr>
        <w:footnoteRef/>
      </w:r>
      <w:r>
        <w:t xml:space="preserve"> </w:t>
      </w:r>
      <w:r w:rsidRPr="005A06A2">
        <w:t>http://www.popularmechanics.com/science/a22094/video-explainer-double-slit-experiment/</w:t>
      </w:r>
    </w:p>
  </w:footnote>
  <w:footnote w:id="7">
    <w:p w:rsidR="009F6AD9" w:rsidRPr="004547FC" w:rsidRDefault="009F6AD9">
      <w:pPr>
        <w:pStyle w:val="FootnoteText"/>
      </w:pPr>
      <w:r>
        <w:rPr>
          <w:rStyle w:val="FootnoteReference"/>
        </w:rPr>
        <w:footnoteRef/>
      </w:r>
      <w:r>
        <w:t xml:space="preserve"> </w:t>
      </w:r>
      <w:r w:rsidRPr="005A06A2">
        <w:t>https://www.youtube.com/watch?v=8ORLN_KwAgs</w:t>
      </w:r>
    </w:p>
  </w:footnote>
  <w:footnote w:id="8">
    <w:p w:rsidR="009F6AD9" w:rsidRPr="005616D6" w:rsidRDefault="009F6AD9">
      <w:pPr>
        <w:pStyle w:val="FootnoteText"/>
      </w:pPr>
      <w:r>
        <w:rPr>
          <w:rStyle w:val="FootnoteReference"/>
        </w:rPr>
        <w:footnoteRef/>
      </w:r>
      <w:r>
        <w:t xml:space="preserve"> </w:t>
      </w:r>
      <w:r w:rsidRPr="005616D6">
        <w:t>https://en.wikipedia.org/wiki/Moore%27s_law</w:t>
      </w:r>
    </w:p>
  </w:footnote>
  <w:footnote w:id="9">
    <w:p w:rsidR="009F6AD9" w:rsidRDefault="009F6AD9">
      <w:pPr>
        <w:pStyle w:val="FootnoteText"/>
      </w:pPr>
      <w:r>
        <w:rPr>
          <w:rStyle w:val="FootnoteReference"/>
        </w:rPr>
        <w:footnoteRef/>
      </w:r>
      <w:r>
        <w:t xml:space="preserve"> </w:t>
      </w:r>
      <w:r w:rsidRPr="00C551D7">
        <w:t>http://www.economist.com/technology-quarterly/2016-03-12/after-moores-law</w:t>
      </w:r>
    </w:p>
    <w:p w:rsidR="009F6AD9" w:rsidRPr="004547FC" w:rsidRDefault="009F6AD9">
      <w:pPr>
        <w:pStyle w:val="FootnoteText"/>
      </w:pPr>
    </w:p>
  </w:footnote>
  <w:footnote w:id="10">
    <w:p w:rsidR="009F6AD9" w:rsidRPr="00BA5314" w:rsidRDefault="009F6AD9">
      <w:pPr>
        <w:pStyle w:val="FootnoteText"/>
        <w:rPr>
          <w:lang w:val="nl-BE"/>
        </w:rPr>
      </w:pPr>
      <w:r>
        <w:rPr>
          <w:rStyle w:val="FootnoteReference"/>
        </w:rPr>
        <w:footnoteRef/>
      </w:r>
      <w:r>
        <w:t xml:space="preserve"> </w:t>
      </w:r>
      <w:r w:rsidRPr="0030345B">
        <w:t>digikrant.nieuwsblad.be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6AD9" w:rsidRPr="005110FE" w:rsidRDefault="009F6AD9" w:rsidP="00CD2595">
    <w:pPr>
      <w:pStyle w:val="koptekst"/>
      <w:jc w:val="right"/>
      <w:rPr>
        <w:rStyle w:val="paginanummer"/>
      </w:rPr>
    </w:pPr>
    <w:sdt>
      <w:sdtPr>
        <w:id w:val="498842618"/>
        <w:placeholder>
          <w:docPart w:val="B8DD391216284D4CA73641289E44425E"/>
        </w:placeholder>
      </w:sdtPr>
      <w:sdtContent>
        <w:r>
          <w:t>Karim Gabsi</w:t>
        </w:r>
      </w:sdtContent>
    </w:sdt>
    <w:r>
      <w:t xml:space="preserve"> / </w:t>
    </w:r>
    <w:sdt>
      <w:sdtPr>
        <w:id w:val="498842620"/>
        <w:placeholder>
          <w:docPart w:val="B8DD391216284D4CA73641289E44425E"/>
        </w:placeholder>
      </w:sdtPr>
      <w:sdtContent>
        <w:r w:rsidRPr="00286E79">
          <w:t>∞√∞</w:t>
        </w:r>
      </w:sdtContent>
    </w:sdt>
    <w:r>
      <w:t xml:space="preserve"> / </w:t>
    </w:r>
    <w:r>
      <w:rPr>
        <w:rStyle w:val="paginanummer"/>
      </w:rPr>
      <w:fldChar w:fldCharType="begin"/>
    </w:r>
    <w:r w:rsidRPr="005110FE">
      <w:rPr>
        <w:rStyle w:val="paginanummer"/>
      </w:rPr>
      <w:instrText xml:space="preserve"> PAGE </w:instrText>
    </w:r>
    <w:r>
      <w:rPr>
        <w:rStyle w:val="paginanummer"/>
      </w:rPr>
      <w:fldChar w:fldCharType="separate"/>
    </w:r>
    <w:r>
      <w:rPr>
        <w:rStyle w:val="paginanummer"/>
        <w:noProof/>
      </w:rPr>
      <w:t>67</w:t>
    </w:r>
    <w:r>
      <w:rPr>
        <w:rStyle w:val="paginanummer"/>
      </w:rPr>
      <w:fldChar w:fldCharType="end"/>
    </w:r>
  </w:p>
  <w:p w:rsidR="009F6AD9" w:rsidRPr="005110FE" w:rsidRDefault="009F6AD9" w:rsidP="00CD2595">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0461"/>
    <w:multiLevelType w:val="hybridMultilevel"/>
    <w:tmpl w:val="8D0231F2"/>
    <w:lvl w:ilvl="0" w:tplc="492EE46C">
      <w:numFmt w:val="bullet"/>
      <w:lvlText w:val=""/>
      <w:lvlJc w:val="left"/>
      <w:pPr>
        <w:ind w:left="720" w:hanging="360"/>
      </w:pPr>
      <w:rPr>
        <w:rFonts w:ascii="Wingdings" w:eastAsia="Times New Roman" w:hAnsi="Wingdings"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C4B1396"/>
    <w:multiLevelType w:val="hybridMultilevel"/>
    <w:tmpl w:val="4FE686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3CF060C"/>
    <w:multiLevelType w:val="hybridMultilevel"/>
    <w:tmpl w:val="C3AC1BB4"/>
    <w:lvl w:ilvl="0" w:tplc="CC1C071A">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D4379C4"/>
    <w:multiLevelType w:val="hybridMultilevel"/>
    <w:tmpl w:val="BDE23E84"/>
    <w:lvl w:ilvl="0" w:tplc="43EC2A8C">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113560E"/>
    <w:multiLevelType w:val="hybridMultilevel"/>
    <w:tmpl w:val="5A8ACB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C3C"/>
    <w:rsid w:val="00001155"/>
    <w:rsid w:val="0000779F"/>
    <w:rsid w:val="000118A2"/>
    <w:rsid w:val="00012CAD"/>
    <w:rsid w:val="0001602A"/>
    <w:rsid w:val="00017662"/>
    <w:rsid w:val="0002166B"/>
    <w:rsid w:val="0002474B"/>
    <w:rsid w:val="00024796"/>
    <w:rsid w:val="00025378"/>
    <w:rsid w:val="000261E1"/>
    <w:rsid w:val="00027F85"/>
    <w:rsid w:val="00030450"/>
    <w:rsid w:val="00030532"/>
    <w:rsid w:val="00035169"/>
    <w:rsid w:val="000369DF"/>
    <w:rsid w:val="00037918"/>
    <w:rsid w:val="00040E60"/>
    <w:rsid w:val="0004157E"/>
    <w:rsid w:val="0004261F"/>
    <w:rsid w:val="0004289A"/>
    <w:rsid w:val="000444B1"/>
    <w:rsid w:val="00050161"/>
    <w:rsid w:val="000564AB"/>
    <w:rsid w:val="00057231"/>
    <w:rsid w:val="000611B9"/>
    <w:rsid w:val="00063CE9"/>
    <w:rsid w:val="000667E5"/>
    <w:rsid w:val="00067195"/>
    <w:rsid w:val="0007044D"/>
    <w:rsid w:val="00073810"/>
    <w:rsid w:val="000759DF"/>
    <w:rsid w:val="00076362"/>
    <w:rsid w:val="000822B8"/>
    <w:rsid w:val="00086475"/>
    <w:rsid w:val="00091229"/>
    <w:rsid w:val="00095129"/>
    <w:rsid w:val="000954D2"/>
    <w:rsid w:val="000A73FF"/>
    <w:rsid w:val="000B4C19"/>
    <w:rsid w:val="000B4D59"/>
    <w:rsid w:val="000B5126"/>
    <w:rsid w:val="000B7145"/>
    <w:rsid w:val="000B739C"/>
    <w:rsid w:val="000C3683"/>
    <w:rsid w:val="000C45EC"/>
    <w:rsid w:val="000C743D"/>
    <w:rsid w:val="000D0139"/>
    <w:rsid w:val="000D1DD7"/>
    <w:rsid w:val="000D2888"/>
    <w:rsid w:val="000D3172"/>
    <w:rsid w:val="000D4E27"/>
    <w:rsid w:val="000E771C"/>
    <w:rsid w:val="000F3B8B"/>
    <w:rsid w:val="000F3E09"/>
    <w:rsid w:val="000F6313"/>
    <w:rsid w:val="000F66A3"/>
    <w:rsid w:val="000F6EC7"/>
    <w:rsid w:val="000F77AE"/>
    <w:rsid w:val="00101DAE"/>
    <w:rsid w:val="00102397"/>
    <w:rsid w:val="00103AEB"/>
    <w:rsid w:val="00103BF2"/>
    <w:rsid w:val="0010581A"/>
    <w:rsid w:val="00107549"/>
    <w:rsid w:val="00115764"/>
    <w:rsid w:val="00115E9B"/>
    <w:rsid w:val="001161BF"/>
    <w:rsid w:val="00117177"/>
    <w:rsid w:val="00117C3C"/>
    <w:rsid w:val="00120507"/>
    <w:rsid w:val="0012332D"/>
    <w:rsid w:val="00125391"/>
    <w:rsid w:val="00132684"/>
    <w:rsid w:val="00133601"/>
    <w:rsid w:val="0013513C"/>
    <w:rsid w:val="001369E5"/>
    <w:rsid w:val="00141300"/>
    <w:rsid w:val="001419AC"/>
    <w:rsid w:val="001426A5"/>
    <w:rsid w:val="00145A0D"/>
    <w:rsid w:val="00146DC3"/>
    <w:rsid w:val="00152BCF"/>
    <w:rsid w:val="00154D10"/>
    <w:rsid w:val="0015583D"/>
    <w:rsid w:val="00157F17"/>
    <w:rsid w:val="00163CEF"/>
    <w:rsid w:val="001652A8"/>
    <w:rsid w:val="001668CA"/>
    <w:rsid w:val="001704B2"/>
    <w:rsid w:val="00171F95"/>
    <w:rsid w:val="001765C4"/>
    <w:rsid w:val="00177BB4"/>
    <w:rsid w:val="00181132"/>
    <w:rsid w:val="00186D20"/>
    <w:rsid w:val="0019282E"/>
    <w:rsid w:val="001941D9"/>
    <w:rsid w:val="001B17D3"/>
    <w:rsid w:val="001B3D55"/>
    <w:rsid w:val="001B40B2"/>
    <w:rsid w:val="001B4DED"/>
    <w:rsid w:val="001C04B7"/>
    <w:rsid w:val="001C0786"/>
    <w:rsid w:val="001C2FAC"/>
    <w:rsid w:val="001C32D3"/>
    <w:rsid w:val="001D0F6A"/>
    <w:rsid w:val="001D3C97"/>
    <w:rsid w:val="001D41AF"/>
    <w:rsid w:val="001D4BD6"/>
    <w:rsid w:val="001E32D8"/>
    <w:rsid w:val="001E7361"/>
    <w:rsid w:val="001F02CA"/>
    <w:rsid w:val="001F1416"/>
    <w:rsid w:val="001F17BF"/>
    <w:rsid w:val="001F5F6B"/>
    <w:rsid w:val="002009E2"/>
    <w:rsid w:val="002018D1"/>
    <w:rsid w:val="00204A03"/>
    <w:rsid w:val="0020585F"/>
    <w:rsid w:val="002100CC"/>
    <w:rsid w:val="002127EB"/>
    <w:rsid w:val="00213B95"/>
    <w:rsid w:val="0021512B"/>
    <w:rsid w:val="002202A6"/>
    <w:rsid w:val="002205D9"/>
    <w:rsid w:val="00221782"/>
    <w:rsid w:val="00223840"/>
    <w:rsid w:val="00226734"/>
    <w:rsid w:val="00230233"/>
    <w:rsid w:val="002302F7"/>
    <w:rsid w:val="002312FD"/>
    <w:rsid w:val="00232C4A"/>
    <w:rsid w:val="00235EBA"/>
    <w:rsid w:val="002363DF"/>
    <w:rsid w:val="00236E16"/>
    <w:rsid w:val="00237116"/>
    <w:rsid w:val="0023756C"/>
    <w:rsid w:val="00240EA7"/>
    <w:rsid w:val="00242745"/>
    <w:rsid w:val="00245AB3"/>
    <w:rsid w:val="002464A4"/>
    <w:rsid w:val="0025211F"/>
    <w:rsid w:val="00252A7F"/>
    <w:rsid w:val="002545F9"/>
    <w:rsid w:val="00262CB0"/>
    <w:rsid w:val="00263FCC"/>
    <w:rsid w:val="00264248"/>
    <w:rsid w:val="00265296"/>
    <w:rsid w:val="0026693D"/>
    <w:rsid w:val="0026725C"/>
    <w:rsid w:val="00267AF0"/>
    <w:rsid w:val="002703BC"/>
    <w:rsid w:val="0027089F"/>
    <w:rsid w:val="002756B2"/>
    <w:rsid w:val="0027770E"/>
    <w:rsid w:val="00277C44"/>
    <w:rsid w:val="002808F0"/>
    <w:rsid w:val="002810CB"/>
    <w:rsid w:val="00281D98"/>
    <w:rsid w:val="0028579F"/>
    <w:rsid w:val="00286E79"/>
    <w:rsid w:val="00293436"/>
    <w:rsid w:val="00295BDC"/>
    <w:rsid w:val="002963C8"/>
    <w:rsid w:val="002A1D99"/>
    <w:rsid w:val="002A4EFA"/>
    <w:rsid w:val="002A630C"/>
    <w:rsid w:val="002A7097"/>
    <w:rsid w:val="002B202C"/>
    <w:rsid w:val="002B29A4"/>
    <w:rsid w:val="002B2B14"/>
    <w:rsid w:val="002B46B2"/>
    <w:rsid w:val="002B5644"/>
    <w:rsid w:val="002B5E4A"/>
    <w:rsid w:val="002B651E"/>
    <w:rsid w:val="002C00F6"/>
    <w:rsid w:val="002C15D8"/>
    <w:rsid w:val="002C4BE9"/>
    <w:rsid w:val="002C782D"/>
    <w:rsid w:val="002D1EA3"/>
    <w:rsid w:val="002D3C60"/>
    <w:rsid w:val="002D4CFF"/>
    <w:rsid w:val="002D6314"/>
    <w:rsid w:val="002E0B82"/>
    <w:rsid w:val="002E1B29"/>
    <w:rsid w:val="002E5885"/>
    <w:rsid w:val="002E6DD5"/>
    <w:rsid w:val="002F3653"/>
    <w:rsid w:val="002F507C"/>
    <w:rsid w:val="00300725"/>
    <w:rsid w:val="00300E49"/>
    <w:rsid w:val="0030287D"/>
    <w:rsid w:val="00303AAA"/>
    <w:rsid w:val="003049BF"/>
    <w:rsid w:val="0030721D"/>
    <w:rsid w:val="00307D86"/>
    <w:rsid w:val="00310DD3"/>
    <w:rsid w:val="00311CC3"/>
    <w:rsid w:val="003136F7"/>
    <w:rsid w:val="00313943"/>
    <w:rsid w:val="00315C56"/>
    <w:rsid w:val="00315CEB"/>
    <w:rsid w:val="00315ED3"/>
    <w:rsid w:val="003206AF"/>
    <w:rsid w:val="00320907"/>
    <w:rsid w:val="003234E2"/>
    <w:rsid w:val="00323D4D"/>
    <w:rsid w:val="00323DEE"/>
    <w:rsid w:val="00324F78"/>
    <w:rsid w:val="0032701E"/>
    <w:rsid w:val="00327E58"/>
    <w:rsid w:val="00330431"/>
    <w:rsid w:val="003317EB"/>
    <w:rsid w:val="00332B09"/>
    <w:rsid w:val="00333730"/>
    <w:rsid w:val="003342AE"/>
    <w:rsid w:val="0033590B"/>
    <w:rsid w:val="00336D99"/>
    <w:rsid w:val="003427CB"/>
    <w:rsid w:val="003427E3"/>
    <w:rsid w:val="0034530C"/>
    <w:rsid w:val="00346F87"/>
    <w:rsid w:val="00347CBB"/>
    <w:rsid w:val="00352BC0"/>
    <w:rsid w:val="003544C0"/>
    <w:rsid w:val="00357389"/>
    <w:rsid w:val="0035766C"/>
    <w:rsid w:val="0036540C"/>
    <w:rsid w:val="00366100"/>
    <w:rsid w:val="00367257"/>
    <w:rsid w:val="00370052"/>
    <w:rsid w:val="00370A42"/>
    <w:rsid w:val="00373F02"/>
    <w:rsid w:val="00373F2A"/>
    <w:rsid w:val="0037441B"/>
    <w:rsid w:val="00374AFB"/>
    <w:rsid w:val="00376B01"/>
    <w:rsid w:val="00380E0D"/>
    <w:rsid w:val="0038316C"/>
    <w:rsid w:val="003843CF"/>
    <w:rsid w:val="003854BA"/>
    <w:rsid w:val="00397A47"/>
    <w:rsid w:val="003A2083"/>
    <w:rsid w:val="003A6624"/>
    <w:rsid w:val="003A6B6F"/>
    <w:rsid w:val="003A7956"/>
    <w:rsid w:val="003B2ABE"/>
    <w:rsid w:val="003B3E1D"/>
    <w:rsid w:val="003B5A9E"/>
    <w:rsid w:val="003C35C9"/>
    <w:rsid w:val="003C6211"/>
    <w:rsid w:val="003D498B"/>
    <w:rsid w:val="003D61CE"/>
    <w:rsid w:val="003D638C"/>
    <w:rsid w:val="003D6DC9"/>
    <w:rsid w:val="003E11DF"/>
    <w:rsid w:val="003E3878"/>
    <w:rsid w:val="003E588C"/>
    <w:rsid w:val="003E7C91"/>
    <w:rsid w:val="003F3CC7"/>
    <w:rsid w:val="003F5A83"/>
    <w:rsid w:val="003F6AED"/>
    <w:rsid w:val="00411588"/>
    <w:rsid w:val="004118D6"/>
    <w:rsid w:val="00411C07"/>
    <w:rsid w:val="00411FA0"/>
    <w:rsid w:val="00413324"/>
    <w:rsid w:val="00421515"/>
    <w:rsid w:val="00421CED"/>
    <w:rsid w:val="0042386F"/>
    <w:rsid w:val="004249C7"/>
    <w:rsid w:val="0042651D"/>
    <w:rsid w:val="004326E0"/>
    <w:rsid w:val="0043426F"/>
    <w:rsid w:val="004357C7"/>
    <w:rsid w:val="0043744F"/>
    <w:rsid w:val="004442DF"/>
    <w:rsid w:val="00451AD8"/>
    <w:rsid w:val="0045469D"/>
    <w:rsid w:val="004547FC"/>
    <w:rsid w:val="00454F45"/>
    <w:rsid w:val="00455BBC"/>
    <w:rsid w:val="004570F3"/>
    <w:rsid w:val="004619EA"/>
    <w:rsid w:val="00466852"/>
    <w:rsid w:val="00472641"/>
    <w:rsid w:val="004737DA"/>
    <w:rsid w:val="004745A8"/>
    <w:rsid w:val="00474649"/>
    <w:rsid w:val="0047630E"/>
    <w:rsid w:val="00480C00"/>
    <w:rsid w:val="00482397"/>
    <w:rsid w:val="004831CB"/>
    <w:rsid w:val="00484D15"/>
    <w:rsid w:val="004870ED"/>
    <w:rsid w:val="004930F7"/>
    <w:rsid w:val="004961E2"/>
    <w:rsid w:val="004A4313"/>
    <w:rsid w:val="004A4BF7"/>
    <w:rsid w:val="004A525C"/>
    <w:rsid w:val="004A6429"/>
    <w:rsid w:val="004A718B"/>
    <w:rsid w:val="004B0EBD"/>
    <w:rsid w:val="004B3A33"/>
    <w:rsid w:val="004B5177"/>
    <w:rsid w:val="004B6AEB"/>
    <w:rsid w:val="004C13F2"/>
    <w:rsid w:val="004C35D2"/>
    <w:rsid w:val="004C3EDD"/>
    <w:rsid w:val="004C454E"/>
    <w:rsid w:val="004C5423"/>
    <w:rsid w:val="004C564A"/>
    <w:rsid w:val="004D1960"/>
    <w:rsid w:val="004D1CF8"/>
    <w:rsid w:val="004D3A27"/>
    <w:rsid w:val="004D4402"/>
    <w:rsid w:val="004E06BF"/>
    <w:rsid w:val="004E0FED"/>
    <w:rsid w:val="004E1526"/>
    <w:rsid w:val="004E3755"/>
    <w:rsid w:val="004E76F3"/>
    <w:rsid w:val="004E7CFA"/>
    <w:rsid w:val="004F132F"/>
    <w:rsid w:val="004F385A"/>
    <w:rsid w:val="004F3B04"/>
    <w:rsid w:val="004F5437"/>
    <w:rsid w:val="005100FF"/>
    <w:rsid w:val="005110FE"/>
    <w:rsid w:val="005163D9"/>
    <w:rsid w:val="00517040"/>
    <w:rsid w:val="0051754F"/>
    <w:rsid w:val="0052029C"/>
    <w:rsid w:val="00521EB6"/>
    <w:rsid w:val="00522252"/>
    <w:rsid w:val="005231E5"/>
    <w:rsid w:val="00532018"/>
    <w:rsid w:val="005334A2"/>
    <w:rsid w:val="005356A7"/>
    <w:rsid w:val="0053753F"/>
    <w:rsid w:val="005422C4"/>
    <w:rsid w:val="00544FDC"/>
    <w:rsid w:val="0054676A"/>
    <w:rsid w:val="00550600"/>
    <w:rsid w:val="005511C6"/>
    <w:rsid w:val="00551A30"/>
    <w:rsid w:val="00552868"/>
    <w:rsid w:val="00552BA6"/>
    <w:rsid w:val="0055326D"/>
    <w:rsid w:val="0055360A"/>
    <w:rsid w:val="00554CA6"/>
    <w:rsid w:val="005577E2"/>
    <w:rsid w:val="00557906"/>
    <w:rsid w:val="00560AAD"/>
    <w:rsid w:val="00560C42"/>
    <w:rsid w:val="005616D6"/>
    <w:rsid w:val="00564D08"/>
    <w:rsid w:val="00567C8B"/>
    <w:rsid w:val="00570C70"/>
    <w:rsid w:val="0057364B"/>
    <w:rsid w:val="00574D0B"/>
    <w:rsid w:val="00580D01"/>
    <w:rsid w:val="00587254"/>
    <w:rsid w:val="00587B43"/>
    <w:rsid w:val="00587FE8"/>
    <w:rsid w:val="00590E5C"/>
    <w:rsid w:val="0059274A"/>
    <w:rsid w:val="00594E6D"/>
    <w:rsid w:val="00596D4C"/>
    <w:rsid w:val="005A06A2"/>
    <w:rsid w:val="005A1979"/>
    <w:rsid w:val="005A1AC9"/>
    <w:rsid w:val="005A1FE4"/>
    <w:rsid w:val="005A2435"/>
    <w:rsid w:val="005A2BD9"/>
    <w:rsid w:val="005A379B"/>
    <w:rsid w:val="005B0459"/>
    <w:rsid w:val="005B1D06"/>
    <w:rsid w:val="005B3C23"/>
    <w:rsid w:val="005B4AF8"/>
    <w:rsid w:val="005C0524"/>
    <w:rsid w:val="005C4150"/>
    <w:rsid w:val="005C4944"/>
    <w:rsid w:val="005C6C86"/>
    <w:rsid w:val="005C7742"/>
    <w:rsid w:val="005D115A"/>
    <w:rsid w:val="005D1E44"/>
    <w:rsid w:val="005D2418"/>
    <w:rsid w:val="005D3406"/>
    <w:rsid w:val="005D520D"/>
    <w:rsid w:val="005D654D"/>
    <w:rsid w:val="005E1589"/>
    <w:rsid w:val="005E41B2"/>
    <w:rsid w:val="005E5DB1"/>
    <w:rsid w:val="005E5DCE"/>
    <w:rsid w:val="005E7E1B"/>
    <w:rsid w:val="005F67C5"/>
    <w:rsid w:val="005F740C"/>
    <w:rsid w:val="00606210"/>
    <w:rsid w:val="00610B4C"/>
    <w:rsid w:val="00611AF7"/>
    <w:rsid w:val="00613133"/>
    <w:rsid w:val="00613C99"/>
    <w:rsid w:val="00614764"/>
    <w:rsid w:val="006165BA"/>
    <w:rsid w:val="006215F9"/>
    <w:rsid w:val="00621DB8"/>
    <w:rsid w:val="00627627"/>
    <w:rsid w:val="00633B48"/>
    <w:rsid w:val="0063584F"/>
    <w:rsid w:val="006410F4"/>
    <w:rsid w:val="006418DD"/>
    <w:rsid w:val="00641EF7"/>
    <w:rsid w:val="006441CF"/>
    <w:rsid w:val="00650101"/>
    <w:rsid w:val="006518C4"/>
    <w:rsid w:val="00652EE4"/>
    <w:rsid w:val="00652FD5"/>
    <w:rsid w:val="006575B6"/>
    <w:rsid w:val="00660E5F"/>
    <w:rsid w:val="0066335E"/>
    <w:rsid w:val="00672EAE"/>
    <w:rsid w:val="0067353E"/>
    <w:rsid w:val="00677ED0"/>
    <w:rsid w:val="00681BE3"/>
    <w:rsid w:val="00682C32"/>
    <w:rsid w:val="00685B1F"/>
    <w:rsid w:val="00686476"/>
    <w:rsid w:val="00686FA1"/>
    <w:rsid w:val="006966AC"/>
    <w:rsid w:val="006A2E43"/>
    <w:rsid w:val="006A300F"/>
    <w:rsid w:val="006A518B"/>
    <w:rsid w:val="006A7AE3"/>
    <w:rsid w:val="006B1812"/>
    <w:rsid w:val="006B26B6"/>
    <w:rsid w:val="006B3F48"/>
    <w:rsid w:val="006B5AE2"/>
    <w:rsid w:val="006C16E2"/>
    <w:rsid w:val="006C3876"/>
    <w:rsid w:val="006C4127"/>
    <w:rsid w:val="006D0FE6"/>
    <w:rsid w:val="006D409A"/>
    <w:rsid w:val="006D4251"/>
    <w:rsid w:val="006D578E"/>
    <w:rsid w:val="006D627C"/>
    <w:rsid w:val="006E3317"/>
    <w:rsid w:val="006E381C"/>
    <w:rsid w:val="006E5A19"/>
    <w:rsid w:val="006E5C1E"/>
    <w:rsid w:val="006E5DB2"/>
    <w:rsid w:val="006F03A1"/>
    <w:rsid w:val="006F40B2"/>
    <w:rsid w:val="006F5BF1"/>
    <w:rsid w:val="007003E6"/>
    <w:rsid w:val="007019D9"/>
    <w:rsid w:val="00701CC4"/>
    <w:rsid w:val="00702E48"/>
    <w:rsid w:val="00703717"/>
    <w:rsid w:val="007051F3"/>
    <w:rsid w:val="00711157"/>
    <w:rsid w:val="007148B4"/>
    <w:rsid w:val="007153F4"/>
    <w:rsid w:val="00715893"/>
    <w:rsid w:val="00715B57"/>
    <w:rsid w:val="00715DEC"/>
    <w:rsid w:val="00717CAA"/>
    <w:rsid w:val="00720AE1"/>
    <w:rsid w:val="0072170E"/>
    <w:rsid w:val="007424A0"/>
    <w:rsid w:val="00742A84"/>
    <w:rsid w:val="007431ED"/>
    <w:rsid w:val="00747701"/>
    <w:rsid w:val="00747C53"/>
    <w:rsid w:val="00750BBC"/>
    <w:rsid w:val="00751128"/>
    <w:rsid w:val="007532BF"/>
    <w:rsid w:val="007546D1"/>
    <w:rsid w:val="00757D7D"/>
    <w:rsid w:val="00760805"/>
    <w:rsid w:val="0076124F"/>
    <w:rsid w:val="0076167B"/>
    <w:rsid w:val="00763752"/>
    <w:rsid w:val="00764378"/>
    <w:rsid w:val="00770EF9"/>
    <w:rsid w:val="00771583"/>
    <w:rsid w:val="00772496"/>
    <w:rsid w:val="00773B50"/>
    <w:rsid w:val="00780944"/>
    <w:rsid w:val="00780F0E"/>
    <w:rsid w:val="007824DF"/>
    <w:rsid w:val="00787228"/>
    <w:rsid w:val="00790CFA"/>
    <w:rsid w:val="007910A0"/>
    <w:rsid w:val="00796F76"/>
    <w:rsid w:val="007A3C3C"/>
    <w:rsid w:val="007A6EAC"/>
    <w:rsid w:val="007A7626"/>
    <w:rsid w:val="007B03C8"/>
    <w:rsid w:val="007B078B"/>
    <w:rsid w:val="007B4E61"/>
    <w:rsid w:val="007C0012"/>
    <w:rsid w:val="007C11DE"/>
    <w:rsid w:val="007C2198"/>
    <w:rsid w:val="007C3D8E"/>
    <w:rsid w:val="007C4416"/>
    <w:rsid w:val="007C4A95"/>
    <w:rsid w:val="007C5014"/>
    <w:rsid w:val="007C59E3"/>
    <w:rsid w:val="007D3A42"/>
    <w:rsid w:val="007E341B"/>
    <w:rsid w:val="007E460E"/>
    <w:rsid w:val="007E516F"/>
    <w:rsid w:val="007E5A1E"/>
    <w:rsid w:val="007E718F"/>
    <w:rsid w:val="007F306C"/>
    <w:rsid w:val="007F72E7"/>
    <w:rsid w:val="007F73C0"/>
    <w:rsid w:val="00800325"/>
    <w:rsid w:val="0080709B"/>
    <w:rsid w:val="00810531"/>
    <w:rsid w:val="00811E50"/>
    <w:rsid w:val="00811F65"/>
    <w:rsid w:val="00812FF3"/>
    <w:rsid w:val="00824253"/>
    <w:rsid w:val="00824DC3"/>
    <w:rsid w:val="00825C41"/>
    <w:rsid w:val="00826F63"/>
    <w:rsid w:val="008272DD"/>
    <w:rsid w:val="0083210E"/>
    <w:rsid w:val="00833326"/>
    <w:rsid w:val="00837D5D"/>
    <w:rsid w:val="0084747D"/>
    <w:rsid w:val="00850D94"/>
    <w:rsid w:val="0085204E"/>
    <w:rsid w:val="008551AA"/>
    <w:rsid w:val="00860B3A"/>
    <w:rsid w:val="008621C6"/>
    <w:rsid w:val="0086413A"/>
    <w:rsid w:val="0086464A"/>
    <w:rsid w:val="00864D8B"/>
    <w:rsid w:val="00880ACC"/>
    <w:rsid w:val="008850B5"/>
    <w:rsid w:val="00887CB4"/>
    <w:rsid w:val="00891CB1"/>
    <w:rsid w:val="0089331A"/>
    <w:rsid w:val="008934B8"/>
    <w:rsid w:val="00893C09"/>
    <w:rsid w:val="008940EF"/>
    <w:rsid w:val="00894AD3"/>
    <w:rsid w:val="00895348"/>
    <w:rsid w:val="00896CF7"/>
    <w:rsid w:val="0089739B"/>
    <w:rsid w:val="008A11D2"/>
    <w:rsid w:val="008A5B71"/>
    <w:rsid w:val="008A6F30"/>
    <w:rsid w:val="008B0858"/>
    <w:rsid w:val="008B70E6"/>
    <w:rsid w:val="008B718F"/>
    <w:rsid w:val="008C199D"/>
    <w:rsid w:val="008C64EA"/>
    <w:rsid w:val="008D3386"/>
    <w:rsid w:val="008D37CE"/>
    <w:rsid w:val="008D4B61"/>
    <w:rsid w:val="008D7619"/>
    <w:rsid w:val="008E0897"/>
    <w:rsid w:val="008E19E8"/>
    <w:rsid w:val="008E4CF8"/>
    <w:rsid w:val="008E577F"/>
    <w:rsid w:val="008E5DD4"/>
    <w:rsid w:val="008E7A44"/>
    <w:rsid w:val="008F2BC6"/>
    <w:rsid w:val="008F4BEF"/>
    <w:rsid w:val="008F4E40"/>
    <w:rsid w:val="0090278C"/>
    <w:rsid w:val="00902841"/>
    <w:rsid w:val="00907F85"/>
    <w:rsid w:val="0091062B"/>
    <w:rsid w:val="00911068"/>
    <w:rsid w:val="009114A2"/>
    <w:rsid w:val="00913CA6"/>
    <w:rsid w:val="00913FD5"/>
    <w:rsid w:val="00915086"/>
    <w:rsid w:val="00916564"/>
    <w:rsid w:val="009215B3"/>
    <w:rsid w:val="0092404C"/>
    <w:rsid w:val="00924F8B"/>
    <w:rsid w:val="00926D80"/>
    <w:rsid w:val="009278A5"/>
    <w:rsid w:val="00931B70"/>
    <w:rsid w:val="009326D0"/>
    <w:rsid w:val="00933903"/>
    <w:rsid w:val="00936050"/>
    <w:rsid w:val="009411F4"/>
    <w:rsid w:val="009432AD"/>
    <w:rsid w:val="0094666F"/>
    <w:rsid w:val="009479BF"/>
    <w:rsid w:val="00953CBA"/>
    <w:rsid w:val="00955BB4"/>
    <w:rsid w:val="00957C8D"/>
    <w:rsid w:val="00963D90"/>
    <w:rsid w:val="00964C3E"/>
    <w:rsid w:val="0097161F"/>
    <w:rsid w:val="009716BD"/>
    <w:rsid w:val="00971BC0"/>
    <w:rsid w:val="0097301A"/>
    <w:rsid w:val="00973A59"/>
    <w:rsid w:val="00980F13"/>
    <w:rsid w:val="009843D2"/>
    <w:rsid w:val="00984E20"/>
    <w:rsid w:val="009852C1"/>
    <w:rsid w:val="00986605"/>
    <w:rsid w:val="00991109"/>
    <w:rsid w:val="00991EA0"/>
    <w:rsid w:val="00992B64"/>
    <w:rsid w:val="009A2845"/>
    <w:rsid w:val="009B53F8"/>
    <w:rsid w:val="009B5A1C"/>
    <w:rsid w:val="009C23A1"/>
    <w:rsid w:val="009C4DD5"/>
    <w:rsid w:val="009C7B31"/>
    <w:rsid w:val="009D0691"/>
    <w:rsid w:val="009D4DDB"/>
    <w:rsid w:val="009D4FF2"/>
    <w:rsid w:val="009D64D3"/>
    <w:rsid w:val="009D7C75"/>
    <w:rsid w:val="009E0172"/>
    <w:rsid w:val="009E0616"/>
    <w:rsid w:val="009E37E6"/>
    <w:rsid w:val="009E784D"/>
    <w:rsid w:val="009F6AD9"/>
    <w:rsid w:val="00A01EC2"/>
    <w:rsid w:val="00A01F8B"/>
    <w:rsid w:val="00A05E6C"/>
    <w:rsid w:val="00A13E4D"/>
    <w:rsid w:val="00A21AED"/>
    <w:rsid w:val="00A22C5F"/>
    <w:rsid w:val="00A23184"/>
    <w:rsid w:val="00A23BAA"/>
    <w:rsid w:val="00A25E75"/>
    <w:rsid w:val="00A30EF0"/>
    <w:rsid w:val="00A329EF"/>
    <w:rsid w:val="00A33E7D"/>
    <w:rsid w:val="00A34E06"/>
    <w:rsid w:val="00A34F6E"/>
    <w:rsid w:val="00A37CA8"/>
    <w:rsid w:val="00A40677"/>
    <w:rsid w:val="00A435D7"/>
    <w:rsid w:val="00A461B5"/>
    <w:rsid w:val="00A50B2D"/>
    <w:rsid w:val="00A53E24"/>
    <w:rsid w:val="00A55D85"/>
    <w:rsid w:val="00A5714E"/>
    <w:rsid w:val="00A64DC0"/>
    <w:rsid w:val="00A65926"/>
    <w:rsid w:val="00A665C0"/>
    <w:rsid w:val="00A67A05"/>
    <w:rsid w:val="00A70736"/>
    <w:rsid w:val="00A734A9"/>
    <w:rsid w:val="00A73D2A"/>
    <w:rsid w:val="00A7438B"/>
    <w:rsid w:val="00A807DD"/>
    <w:rsid w:val="00A813F0"/>
    <w:rsid w:val="00A81D55"/>
    <w:rsid w:val="00A82048"/>
    <w:rsid w:val="00A831EE"/>
    <w:rsid w:val="00A833AE"/>
    <w:rsid w:val="00A87704"/>
    <w:rsid w:val="00A9013C"/>
    <w:rsid w:val="00A91D4C"/>
    <w:rsid w:val="00A93651"/>
    <w:rsid w:val="00A93A63"/>
    <w:rsid w:val="00A9533C"/>
    <w:rsid w:val="00A95953"/>
    <w:rsid w:val="00A95DF1"/>
    <w:rsid w:val="00A967FE"/>
    <w:rsid w:val="00AA06D0"/>
    <w:rsid w:val="00AA6769"/>
    <w:rsid w:val="00AA7998"/>
    <w:rsid w:val="00AB2387"/>
    <w:rsid w:val="00AB2569"/>
    <w:rsid w:val="00AB3049"/>
    <w:rsid w:val="00AB78EE"/>
    <w:rsid w:val="00AC1D2A"/>
    <w:rsid w:val="00AC215D"/>
    <w:rsid w:val="00AC3342"/>
    <w:rsid w:val="00AC4277"/>
    <w:rsid w:val="00AC5DE2"/>
    <w:rsid w:val="00AC64C1"/>
    <w:rsid w:val="00AC7E33"/>
    <w:rsid w:val="00AD0509"/>
    <w:rsid w:val="00AD065C"/>
    <w:rsid w:val="00AD12F0"/>
    <w:rsid w:val="00AD69A4"/>
    <w:rsid w:val="00AE6B4D"/>
    <w:rsid w:val="00AE736B"/>
    <w:rsid w:val="00AE7451"/>
    <w:rsid w:val="00AE7968"/>
    <w:rsid w:val="00AF53EC"/>
    <w:rsid w:val="00AF5F85"/>
    <w:rsid w:val="00AF6924"/>
    <w:rsid w:val="00AF694E"/>
    <w:rsid w:val="00AF7ED5"/>
    <w:rsid w:val="00B008C3"/>
    <w:rsid w:val="00B01280"/>
    <w:rsid w:val="00B05366"/>
    <w:rsid w:val="00B1335F"/>
    <w:rsid w:val="00B13934"/>
    <w:rsid w:val="00B15443"/>
    <w:rsid w:val="00B15560"/>
    <w:rsid w:val="00B1573C"/>
    <w:rsid w:val="00B15746"/>
    <w:rsid w:val="00B20572"/>
    <w:rsid w:val="00B2633D"/>
    <w:rsid w:val="00B3009E"/>
    <w:rsid w:val="00B3099C"/>
    <w:rsid w:val="00B31173"/>
    <w:rsid w:val="00B326EA"/>
    <w:rsid w:val="00B3305E"/>
    <w:rsid w:val="00B368EF"/>
    <w:rsid w:val="00B36BEB"/>
    <w:rsid w:val="00B40B0A"/>
    <w:rsid w:val="00B4179F"/>
    <w:rsid w:val="00B50CC7"/>
    <w:rsid w:val="00B50D21"/>
    <w:rsid w:val="00B55F5A"/>
    <w:rsid w:val="00B619A8"/>
    <w:rsid w:val="00B6237C"/>
    <w:rsid w:val="00B70890"/>
    <w:rsid w:val="00B70EF3"/>
    <w:rsid w:val="00B712E5"/>
    <w:rsid w:val="00B73B4E"/>
    <w:rsid w:val="00B826DD"/>
    <w:rsid w:val="00B85B91"/>
    <w:rsid w:val="00B8748C"/>
    <w:rsid w:val="00B91659"/>
    <w:rsid w:val="00B91C9F"/>
    <w:rsid w:val="00B91F3A"/>
    <w:rsid w:val="00B9554A"/>
    <w:rsid w:val="00BA32FD"/>
    <w:rsid w:val="00BA5314"/>
    <w:rsid w:val="00BA6F59"/>
    <w:rsid w:val="00BB2EBC"/>
    <w:rsid w:val="00BB7C53"/>
    <w:rsid w:val="00BC05A7"/>
    <w:rsid w:val="00BC0D32"/>
    <w:rsid w:val="00BC0E30"/>
    <w:rsid w:val="00BC3154"/>
    <w:rsid w:val="00BC62BC"/>
    <w:rsid w:val="00BC7783"/>
    <w:rsid w:val="00BD2A47"/>
    <w:rsid w:val="00BD33F8"/>
    <w:rsid w:val="00BD52B0"/>
    <w:rsid w:val="00BD551C"/>
    <w:rsid w:val="00BD67F8"/>
    <w:rsid w:val="00BE1F35"/>
    <w:rsid w:val="00BE3A51"/>
    <w:rsid w:val="00BE4CC0"/>
    <w:rsid w:val="00BE5E89"/>
    <w:rsid w:val="00BE7E2F"/>
    <w:rsid w:val="00BF3A8E"/>
    <w:rsid w:val="00BF4B2F"/>
    <w:rsid w:val="00C07B86"/>
    <w:rsid w:val="00C11909"/>
    <w:rsid w:val="00C124F2"/>
    <w:rsid w:val="00C16B93"/>
    <w:rsid w:val="00C1705D"/>
    <w:rsid w:val="00C17871"/>
    <w:rsid w:val="00C219B3"/>
    <w:rsid w:val="00C2364D"/>
    <w:rsid w:val="00C2688C"/>
    <w:rsid w:val="00C3033C"/>
    <w:rsid w:val="00C344C3"/>
    <w:rsid w:val="00C36C28"/>
    <w:rsid w:val="00C4269F"/>
    <w:rsid w:val="00C46825"/>
    <w:rsid w:val="00C479D9"/>
    <w:rsid w:val="00C5255B"/>
    <w:rsid w:val="00C53372"/>
    <w:rsid w:val="00C5442B"/>
    <w:rsid w:val="00C551D7"/>
    <w:rsid w:val="00C57FF3"/>
    <w:rsid w:val="00C60F3A"/>
    <w:rsid w:val="00C62C83"/>
    <w:rsid w:val="00C6353C"/>
    <w:rsid w:val="00C64265"/>
    <w:rsid w:val="00C64A95"/>
    <w:rsid w:val="00C65C31"/>
    <w:rsid w:val="00C722D0"/>
    <w:rsid w:val="00C752B3"/>
    <w:rsid w:val="00C82230"/>
    <w:rsid w:val="00C833CE"/>
    <w:rsid w:val="00C836D3"/>
    <w:rsid w:val="00C84E55"/>
    <w:rsid w:val="00C852BF"/>
    <w:rsid w:val="00C920D1"/>
    <w:rsid w:val="00C92171"/>
    <w:rsid w:val="00C934FD"/>
    <w:rsid w:val="00C95D9C"/>
    <w:rsid w:val="00C96330"/>
    <w:rsid w:val="00C96767"/>
    <w:rsid w:val="00CA0130"/>
    <w:rsid w:val="00CA04B7"/>
    <w:rsid w:val="00CA0B3F"/>
    <w:rsid w:val="00CA0BB4"/>
    <w:rsid w:val="00CA2E57"/>
    <w:rsid w:val="00CA3F9D"/>
    <w:rsid w:val="00CA4204"/>
    <w:rsid w:val="00CA4490"/>
    <w:rsid w:val="00CA5332"/>
    <w:rsid w:val="00CA54BB"/>
    <w:rsid w:val="00CB0666"/>
    <w:rsid w:val="00CC1A48"/>
    <w:rsid w:val="00CC1F4F"/>
    <w:rsid w:val="00CC3394"/>
    <w:rsid w:val="00CC3606"/>
    <w:rsid w:val="00CC5619"/>
    <w:rsid w:val="00CC7B7C"/>
    <w:rsid w:val="00CD03A5"/>
    <w:rsid w:val="00CD2595"/>
    <w:rsid w:val="00CD27E6"/>
    <w:rsid w:val="00CD656D"/>
    <w:rsid w:val="00CD6C72"/>
    <w:rsid w:val="00CE0A54"/>
    <w:rsid w:val="00CE0B60"/>
    <w:rsid w:val="00CE2C8B"/>
    <w:rsid w:val="00CE42E3"/>
    <w:rsid w:val="00CE45AB"/>
    <w:rsid w:val="00CE4CE5"/>
    <w:rsid w:val="00CE5911"/>
    <w:rsid w:val="00CE636B"/>
    <w:rsid w:val="00CF2882"/>
    <w:rsid w:val="00CF67F5"/>
    <w:rsid w:val="00CF7721"/>
    <w:rsid w:val="00D00D8C"/>
    <w:rsid w:val="00D02C9F"/>
    <w:rsid w:val="00D02F61"/>
    <w:rsid w:val="00D03CA8"/>
    <w:rsid w:val="00D062FD"/>
    <w:rsid w:val="00D1671A"/>
    <w:rsid w:val="00D170A9"/>
    <w:rsid w:val="00D22C9F"/>
    <w:rsid w:val="00D22CB9"/>
    <w:rsid w:val="00D25817"/>
    <w:rsid w:val="00D26963"/>
    <w:rsid w:val="00D303B9"/>
    <w:rsid w:val="00D30CCE"/>
    <w:rsid w:val="00D355E8"/>
    <w:rsid w:val="00D364EA"/>
    <w:rsid w:val="00D427A1"/>
    <w:rsid w:val="00D428BE"/>
    <w:rsid w:val="00D449DE"/>
    <w:rsid w:val="00D54C4B"/>
    <w:rsid w:val="00D55108"/>
    <w:rsid w:val="00D56B3E"/>
    <w:rsid w:val="00D617A8"/>
    <w:rsid w:val="00D6253B"/>
    <w:rsid w:val="00D63376"/>
    <w:rsid w:val="00D658F0"/>
    <w:rsid w:val="00D70CE3"/>
    <w:rsid w:val="00D72632"/>
    <w:rsid w:val="00D74145"/>
    <w:rsid w:val="00D75700"/>
    <w:rsid w:val="00D76E0A"/>
    <w:rsid w:val="00D8096F"/>
    <w:rsid w:val="00D80BF1"/>
    <w:rsid w:val="00D8299C"/>
    <w:rsid w:val="00D862DD"/>
    <w:rsid w:val="00D86347"/>
    <w:rsid w:val="00D8718E"/>
    <w:rsid w:val="00D926B1"/>
    <w:rsid w:val="00D949AF"/>
    <w:rsid w:val="00D94ECF"/>
    <w:rsid w:val="00D95CC6"/>
    <w:rsid w:val="00DA218C"/>
    <w:rsid w:val="00DA3D75"/>
    <w:rsid w:val="00DA6A8A"/>
    <w:rsid w:val="00DA7902"/>
    <w:rsid w:val="00DA7CE9"/>
    <w:rsid w:val="00DB1725"/>
    <w:rsid w:val="00DB3586"/>
    <w:rsid w:val="00DB3A2F"/>
    <w:rsid w:val="00DB5A9D"/>
    <w:rsid w:val="00DB745D"/>
    <w:rsid w:val="00DB75A2"/>
    <w:rsid w:val="00DC39C5"/>
    <w:rsid w:val="00DC3D90"/>
    <w:rsid w:val="00DC6182"/>
    <w:rsid w:val="00DD068C"/>
    <w:rsid w:val="00DD2288"/>
    <w:rsid w:val="00DD56ED"/>
    <w:rsid w:val="00DD7651"/>
    <w:rsid w:val="00DE02AB"/>
    <w:rsid w:val="00DE3644"/>
    <w:rsid w:val="00DE47EE"/>
    <w:rsid w:val="00DE6891"/>
    <w:rsid w:val="00DE7A62"/>
    <w:rsid w:val="00DF3B65"/>
    <w:rsid w:val="00DF43C0"/>
    <w:rsid w:val="00DF47DC"/>
    <w:rsid w:val="00DF5FA0"/>
    <w:rsid w:val="00E01F34"/>
    <w:rsid w:val="00E01F63"/>
    <w:rsid w:val="00E02BE9"/>
    <w:rsid w:val="00E0417B"/>
    <w:rsid w:val="00E055F2"/>
    <w:rsid w:val="00E13309"/>
    <w:rsid w:val="00E20659"/>
    <w:rsid w:val="00E24D00"/>
    <w:rsid w:val="00E27087"/>
    <w:rsid w:val="00E274D7"/>
    <w:rsid w:val="00E31073"/>
    <w:rsid w:val="00E311A3"/>
    <w:rsid w:val="00E31AD9"/>
    <w:rsid w:val="00E3380A"/>
    <w:rsid w:val="00E33C25"/>
    <w:rsid w:val="00E34F9B"/>
    <w:rsid w:val="00E3558B"/>
    <w:rsid w:val="00E40368"/>
    <w:rsid w:val="00E40E96"/>
    <w:rsid w:val="00E43AD2"/>
    <w:rsid w:val="00E44345"/>
    <w:rsid w:val="00E47F14"/>
    <w:rsid w:val="00E512FE"/>
    <w:rsid w:val="00E52B36"/>
    <w:rsid w:val="00E52F89"/>
    <w:rsid w:val="00E53136"/>
    <w:rsid w:val="00E53495"/>
    <w:rsid w:val="00E5498C"/>
    <w:rsid w:val="00E60879"/>
    <w:rsid w:val="00E63A82"/>
    <w:rsid w:val="00E63EDC"/>
    <w:rsid w:val="00E64152"/>
    <w:rsid w:val="00E67CE9"/>
    <w:rsid w:val="00E72F0B"/>
    <w:rsid w:val="00E74AA3"/>
    <w:rsid w:val="00E76296"/>
    <w:rsid w:val="00E853A5"/>
    <w:rsid w:val="00E859DF"/>
    <w:rsid w:val="00E85EDD"/>
    <w:rsid w:val="00E90B9F"/>
    <w:rsid w:val="00E92CCB"/>
    <w:rsid w:val="00E93123"/>
    <w:rsid w:val="00E9452E"/>
    <w:rsid w:val="00E94BF0"/>
    <w:rsid w:val="00E94F1E"/>
    <w:rsid w:val="00E97EFC"/>
    <w:rsid w:val="00EA2C84"/>
    <w:rsid w:val="00EA6DC2"/>
    <w:rsid w:val="00EA7238"/>
    <w:rsid w:val="00EB017B"/>
    <w:rsid w:val="00EB1829"/>
    <w:rsid w:val="00EB2218"/>
    <w:rsid w:val="00EB3D37"/>
    <w:rsid w:val="00EB7EC0"/>
    <w:rsid w:val="00EC0B19"/>
    <w:rsid w:val="00ED04CE"/>
    <w:rsid w:val="00ED0BC8"/>
    <w:rsid w:val="00ED3290"/>
    <w:rsid w:val="00ED32E7"/>
    <w:rsid w:val="00ED4886"/>
    <w:rsid w:val="00ED6A1F"/>
    <w:rsid w:val="00ED7291"/>
    <w:rsid w:val="00EE0844"/>
    <w:rsid w:val="00EE0D60"/>
    <w:rsid w:val="00EE0E22"/>
    <w:rsid w:val="00EE41AC"/>
    <w:rsid w:val="00EE5FD0"/>
    <w:rsid w:val="00EE7B98"/>
    <w:rsid w:val="00EE7EAF"/>
    <w:rsid w:val="00EF6E6C"/>
    <w:rsid w:val="00EF7360"/>
    <w:rsid w:val="00F004E4"/>
    <w:rsid w:val="00F00F58"/>
    <w:rsid w:val="00F029CC"/>
    <w:rsid w:val="00F0558E"/>
    <w:rsid w:val="00F072C3"/>
    <w:rsid w:val="00F11F4F"/>
    <w:rsid w:val="00F12306"/>
    <w:rsid w:val="00F20424"/>
    <w:rsid w:val="00F247FD"/>
    <w:rsid w:val="00F3464B"/>
    <w:rsid w:val="00F3657C"/>
    <w:rsid w:val="00F36B63"/>
    <w:rsid w:val="00F40799"/>
    <w:rsid w:val="00F474A8"/>
    <w:rsid w:val="00F52141"/>
    <w:rsid w:val="00F5794D"/>
    <w:rsid w:val="00F622CC"/>
    <w:rsid w:val="00F70574"/>
    <w:rsid w:val="00F72BE0"/>
    <w:rsid w:val="00F73BA9"/>
    <w:rsid w:val="00F767B1"/>
    <w:rsid w:val="00F77048"/>
    <w:rsid w:val="00F803DF"/>
    <w:rsid w:val="00F81EF4"/>
    <w:rsid w:val="00F82902"/>
    <w:rsid w:val="00F85A19"/>
    <w:rsid w:val="00F86C7E"/>
    <w:rsid w:val="00F86DFE"/>
    <w:rsid w:val="00F87834"/>
    <w:rsid w:val="00F92084"/>
    <w:rsid w:val="00F9464F"/>
    <w:rsid w:val="00F96DD6"/>
    <w:rsid w:val="00F975EB"/>
    <w:rsid w:val="00FA07BC"/>
    <w:rsid w:val="00FA297D"/>
    <w:rsid w:val="00FB5A5C"/>
    <w:rsid w:val="00FB7670"/>
    <w:rsid w:val="00FB7D29"/>
    <w:rsid w:val="00FC1B66"/>
    <w:rsid w:val="00FC1E34"/>
    <w:rsid w:val="00FC23C6"/>
    <w:rsid w:val="00FC4A89"/>
    <w:rsid w:val="00FC4BC9"/>
    <w:rsid w:val="00FD0CD6"/>
    <w:rsid w:val="00FD2E1A"/>
    <w:rsid w:val="00FD42AF"/>
    <w:rsid w:val="00FE335F"/>
    <w:rsid w:val="00FE377E"/>
    <w:rsid w:val="00FF25D2"/>
    <w:rsid w:val="00FF2E24"/>
    <w:rsid w:val="00FF4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3B0AB"/>
  <w15:docId w15:val="{FDEF145E-F043-4D93-8F83-D83BB6BF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link w:val="Heading1Char"/>
    <w:qFormat/>
    <w:rsid w:val="006A518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Normal"/>
    <w:next w:val="Normal"/>
    <w:qFormat/>
    <w:rsid w:val="00D22CB9"/>
    <w:pPr>
      <w:keepNext/>
      <w:spacing w:before="4320" w:line="480" w:lineRule="auto"/>
      <w:jc w:val="center"/>
      <w:outlineLvl w:val="0"/>
    </w:pPr>
    <w:rPr>
      <w:rFonts w:cs="Arial"/>
      <w:bCs/>
      <w:caps/>
      <w:kern w:val="32"/>
      <w:szCs w:val="24"/>
    </w:rPr>
  </w:style>
  <w:style w:type="paragraph" w:customStyle="1" w:styleId="kop2">
    <w:name w:val="kop 2"/>
    <w:basedOn w:val="Normal"/>
    <w:next w:val="Normal"/>
    <w:qFormat/>
    <w:rsid w:val="00CC1F4F"/>
    <w:pPr>
      <w:keepNext/>
      <w:spacing w:line="480" w:lineRule="auto"/>
      <w:jc w:val="center"/>
      <w:outlineLvl w:val="1"/>
    </w:pPr>
    <w:rPr>
      <w:rFonts w:cs="Arial"/>
      <w:bCs/>
      <w:iCs/>
      <w:szCs w:val="28"/>
    </w:rPr>
  </w:style>
  <w:style w:type="paragraph" w:customStyle="1" w:styleId="kop3">
    <w:name w:val="kop 3"/>
    <w:basedOn w:val="Hoofdtekst"/>
    <w:next w:val="Normal"/>
    <w:qFormat/>
    <w:rsid w:val="007C4416"/>
    <w:pPr>
      <w:spacing w:before="960" w:after="240"/>
      <w:jc w:val="center"/>
      <w:outlineLvl w:val="2"/>
    </w:pPr>
  </w:style>
  <w:style w:type="paragraph" w:customStyle="1" w:styleId="Hoofdtekst">
    <w:name w:val="Hoofdtekst"/>
    <w:basedOn w:val="Normal"/>
    <w:rsid w:val="00606210"/>
    <w:pPr>
      <w:spacing w:line="480" w:lineRule="auto"/>
    </w:pPr>
  </w:style>
  <w:style w:type="paragraph" w:customStyle="1" w:styleId="koptekst">
    <w:name w:val="koptekst"/>
    <w:basedOn w:val="Normal"/>
    <w:rsid w:val="00CD2595"/>
    <w:pPr>
      <w:tabs>
        <w:tab w:val="clear" w:pos="360"/>
        <w:tab w:val="clear" w:pos="9360"/>
        <w:tab w:val="center" w:pos="4320"/>
        <w:tab w:val="right" w:pos="8640"/>
      </w:tabs>
    </w:pPr>
  </w:style>
  <w:style w:type="paragraph" w:customStyle="1" w:styleId="voettekst">
    <w:name w:val="voettekst"/>
    <w:basedOn w:val="Normal"/>
    <w:rsid w:val="00CD2595"/>
    <w:pPr>
      <w:tabs>
        <w:tab w:val="clear" w:pos="360"/>
        <w:tab w:val="clear" w:pos="9360"/>
        <w:tab w:val="center" w:pos="4320"/>
        <w:tab w:val="right" w:pos="8640"/>
      </w:tabs>
    </w:pPr>
  </w:style>
  <w:style w:type="character" w:customStyle="1" w:styleId="paginanummer">
    <w:name w:val="paginanummer"/>
    <w:basedOn w:val="DefaultParagraphFont"/>
    <w:rsid w:val="00CD2595"/>
  </w:style>
  <w:style w:type="paragraph" w:customStyle="1" w:styleId="Naamhoofdstuk">
    <w:name w:val="Naam hoofdstuk"/>
    <w:basedOn w:val="kop3"/>
    <w:rsid w:val="007C4416"/>
  </w:style>
  <w:style w:type="character" w:customStyle="1" w:styleId="Tekstvantijdelijkeaanduidingen">
    <w:name w:val="Tekst van tijdelijke aanduidingen"/>
    <w:basedOn w:val="DefaultParagraphFont"/>
    <w:uiPriority w:val="99"/>
    <w:semiHidden/>
    <w:rsid w:val="0051754F"/>
    <w:rPr>
      <w:color w:val="808080"/>
    </w:rPr>
  </w:style>
  <w:style w:type="paragraph" w:customStyle="1" w:styleId="Ballontekst1">
    <w:name w:val="Ballontekst1"/>
    <w:basedOn w:val="Normal"/>
    <w:link w:val="Tekensvoorballontekst"/>
    <w:rsid w:val="0051754F"/>
    <w:rPr>
      <w:rFonts w:ascii="Tahoma" w:hAnsi="Tahoma" w:cs="Tahoma"/>
      <w:sz w:val="16"/>
      <w:szCs w:val="16"/>
    </w:rPr>
  </w:style>
  <w:style w:type="character" w:customStyle="1" w:styleId="Tekensvoorballontekst">
    <w:name w:val="Tekens voor ballontekst"/>
    <w:basedOn w:val="DefaultParagraphFont"/>
    <w:link w:val="Ballontekst1"/>
    <w:rsid w:val="0051754F"/>
    <w:rPr>
      <w:rFonts w:ascii="Tahoma" w:hAnsi="Tahoma" w:cs="Tahoma"/>
      <w:sz w:val="16"/>
      <w:szCs w:val="16"/>
    </w:rPr>
  </w:style>
  <w:style w:type="paragraph" w:styleId="BalloonText">
    <w:name w:val="Balloon Text"/>
    <w:basedOn w:val="Normal"/>
    <w:link w:val="BalloonTextChar"/>
    <w:rsid w:val="005110FE"/>
    <w:rPr>
      <w:rFonts w:ascii="Tahoma" w:hAnsi="Tahoma" w:cs="Tahoma"/>
      <w:sz w:val="16"/>
      <w:szCs w:val="16"/>
    </w:rPr>
  </w:style>
  <w:style w:type="character" w:customStyle="1" w:styleId="BalloonTextChar">
    <w:name w:val="Balloon Text Char"/>
    <w:basedOn w:val="DefaultParagraphFont"/>
    <w:link w:val="BalloonText"/>
    <w:rsid w:val="005110FE"/>
    <w:rPr>
      <w:rFonts w:ascii="Tahoma" w:hAnsi="Tahoma" w:cs="Tahoma"/>
      <w:sz w:val="16"/>
      <w:szCs w:val="16"/>
    </w:rPr>
  </w:style>
  <w:style w:type="character" w:styleId="Hyperlink">
    <w:name w:val="Hyperlink"/>
    <w:basedOn w:val="DefaultParagraphFont"/>
    <w:uiPriority w:val="99"/>
    <w:unhideWhenUsed/>
    <w:rsid w:val="00117C3C"/>
    <w:rPr>
      <w:color w:val="0000FF" w:themeColor="hyperlink"/>
      <w:u w:val="single"/>
    </w:rPr>
  </w:style>
  <w:style w:type="character" w:customStyle="1" w:styleId="Onopgelostemelding1">
    <w:name w:val="Onopgeloste melding1"/>
    <w:basedOn w:val="DefaultParagraphFont"/>
    <w:uiPriority w:val="99"/>
    <w:semiHidden/>
    <w:unhideWhenUsed/>
    <w:rsid w:val="00117C3C"/>
    <w:rPr>
      <w:color w:val="808080"/>
      <w:shd w:val="clear" w:color="auto" w:fill="E6E6E6"/>
    </w:rPr>
  </w:style>
  <w:style w:type="paragraph" w:styleId="Header">
    <w:name w:val="header"/>
    <w:basedOn w:val="Normal"/>
    <w:link w:val="HeaderChar"/>
    <w:unhideWhenUsed/>
    <w:rsid w:val="00117C3C"/>
    <w:pPr>
      <w:tabs>
        <w:tab w:val="clear" w:pos="360"/>
        <w:tab w:val="clear" w:pos="9360"/>
        <w:tab w:val="center" w:pos="4536"/>
        <w:tab w:val="right" w:pos="9072"/>
      </w:tabs>
    </w:pPr>
  </w:style>
  <w:style w:type="character" w:customStyle="1" w:styleId="HeaderChar">
    <w:name w:val="Header Char"/>
    <w:basedOn w:val="DefaultParagraphFont"/>
    <w:link w:val="Header"/>
    <w:rsid w:val="00117C3C"/>
    <w:rPr>
      <w:sz w:val="24"/>
      <w:lang w:val="nl-NL"/>
    </w:rPr>
  </w:style>
  <w:style w:type="paragraph" w:styleId="Footer">
    <w:name w:val="footer"/>
    <w:basedOn w:val="Normal"/>
    <w:link w:val="FooterChar"/>
    <w:unhideWhenUsed/>
    <w:rsid w:val="00117C3C"/>
    <w:pPr>
      <w:tabs>
        <w:tab w:val="clear" w:pos="360"/>
        <w:tab w:val="clear" w:pos="9360"/>
        <w:tab w:val="center" w:pos="4536"/>
        <w:tab w:val="right" w:pos="9072"/>
      </w:tabs>
    </w:pPr>
  </w:style>
  <w:style w:type="character" w:customStyle="1" w:styleId="FooterChar">
    <w:name w:val="Footer Char"/>
    <w:basedOn w:val="DefaultParagraphFont"/>
    <w:link w:val="Footer"/>
    <w:rsid w:val="00117C3C"/>
    <w:rPr>
      <w:sz w:val="24"/>
      <w:lang w:val="nl-NL"/>
    </w:rPr>
  </w:style>
  <w:style w:type="character" w:styleId="CommentReference">
    <w:name w:val="annotation reference"/>
    <w:basedOn w:val="DefaultParagraphFont"/>
    <w:semiHidden/>
    <w:unhideWhenUsed/>
    <w:rsid w:val="00864D8B"/>
    <w:rPr>
      <w:sz w:val="16"/>
      <w:szCs w:val="16"/>
    </w:rPr>
  </w:style>
  <w:style w:type="paragraph" w:styleId="CommentText">
    <w:name w:val="annotation text"/>
    <w:basedOn w:val="Normal"/>
    <w:link w:val="CommentTextChar"/>
    <w:semiHidden/>
    <w:unhideWhenUsed/>
    <w:rsid w:val="00864D8B"/>
    <w:rPr>
      <w:sz w:val="20"/>
    </w:rPr>
  </w:style>
  <w:style w:type="character" w:customStyle="1" w:styleId="CommentTextChar">
    <w:name w:val="Comment Text Char"/>
    <w:basedOn w:val="DefaultParagraphFont"/>
    <w:link w:val="CommentText"/>
    <w:semiHidden/>
    <w:rsid w:val="00864D8B"/>
  </w:style>
  <w:style w:type="paragraph" w:styleId="CommentSubject">
    <w:name w:val="annotation subject"/>
    <w:basedOn w:val="CommentText"/>
    <w:next w:val="CommentText"/>
    <w:link w:val="CommentSubjectChar"/>
    <w:semiHidden/>
    <w:unhideWhenUsed/>
    <w:rsid w:val="00864D8B"/>
    <w:rPr>
      <w:b/>
      <w:bCs/>
    </w:rPr>
  </w:style>
  <w:style w:type="character" w:customStyle="1" w:styleId="CommentSubjectChar">
    <w:name w:val="Comment Subject Char"/>
    <w:basedOn w:val="CommentTextChar"/>
    <w:link w:val="CommentSubject"/>
    <w:semiHidden/>
    <w:rsid w:val="00864D8B"/>
    <w:rPr>
      <w:b/>
      <w:bCs/>
    </w:rPr>
  </w:style>
  <w:style w:type="paragraph" w:styleId="FootnoteText">
    <w:name w:val="footnote text"/>
    <w:basedOn w:val="Normal"/>
    <w:link w:val="FootnoteTextChar"/>
    <w:semiHidden/>
    <w:unhideWhenUsed/>
    <w:rsid w:val="00864D8B"/>
    <w:rPr>
      <w:sz w:val="20"/>
    </w:rPr>
  </w:style>
  <w:style w:type="character" w:customStyle="1" w:styleId="FootnoteTextChar">
    <w:name w:val="Footnote Text Char"/>
    <w:basedOn w:val="DefaultParagraphFont"/>
    <w:link w:val="FootnoteText"/>
    <w:semiHidden/>
    <w:rsid w:val="00864D8B"/>
  </w:style>
  <w:style w:type="character" w:styleId="FootnoteReference">
    <w:name w:val="footnote reference"/>
    <w:basedOn w:val="DefaultParagraphFont"/>
    <w:semiHidden/>
    <w:unhideWhenUsed/>
    <w:rsid w:val="00864D8B"/>
    <w:rPr>
      <w:vertAlign w:val="superscript"/>
    </w:rPr>
  </w:style>
  <w:style w:type="paragraph" w:styleId="ListParagraph">
    <w:name w:val="List Paragraph"/>
    <w:basedOn w:val="Normal"/>
    <w:uiPriority w:val="34"/>
    <w:qFormat/>
    <w:rsid w:val="004A718B"/>
    <w:pPr>
      <w:ind w:left="720"/>
      <w:contextualSpacing/>
    </w:pPr>
  </w:style>
  <w:style w:type="character" w:styleId="PlaceholderText">
    <w:name w:val="Placeholder Text"/>
    <w:basedOn w:val="DefaultParagraphFont"/>
    <w:uiPriority w:val="99"/>
    <w:semiHidden/>
    <w:rsid w:val="00336D99"/>
    <w:rPr>
      <w:color w:val="808080"/>
    </w:rPr>
  </w:style>
  <w:style w:type="character" w:styleId="UnresolvedMention">
    <w:name w:val="Unresolved Mention"/>
    <w:basedOn w:val="DefaultParagraphFont"/>
    <w:uiPriority w:val="99"/>
    <w:semiHidden/>
    <w:unhideWhenUsed/>
    <w:rsid w:val="0097161F"/>
    <w:rPr>
      <w:color w:val="808080"/>
      <w:shd w:val="clear" w:color="auto" w:fill="E6E6E6"/>
    </w:rPr>
  </w:style>
  <w:style w:type="character" w:styleId="FollowedHyperlink">
    <w:name w:val="FollowedHyperlink"/>
    <w:basedOn w:val="DefaultParagraphFont"/>
    <w:semiHidden/>
    <w:unhideWhenUsed/>
    <w:rsid w:val="00F029CC"/>
    <w:rPr>
      <w:color w:val="800080" w:themeColor="followedHyperlink"/>
      <w:u w:val="single"/>
    </w:rPr>
  </w:style>
  <w:style w:type="table" w:styleId="TableGrid">
    <w:name w:val="Table Grid"/>
    <w:basedOn w:val="TableNormal"/>
    <w:rsid w:val="004C3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A518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6A518B"/>
    <w:pPr>
      <w:tabs>
        <w:tab w:val="clear" w:pos="360"/>
        <w:tab w:val="clear" w:pos="9360"/>
      </w:tabs>
      <w:spacing w:line="259" w:lineRule="auto"/>
      <w:outlineLvl w:val="9"/>
    </w:pPr>
  </w:style>
  <w:style w:type="paragraph" w:styleId="TOC2">
    <w:name w:val="toc 2"/>
    <w:basedOn w:val="Normal"/>
    <w:next w:val="Normal"/>
    <w:autoRedefine/>
    <w:uiPriority w:val="39"/>
    <w:unhideWhenUsed/>
    <w:rsid w:val="006A518B"/>
    <w:pPr>
      <w:tabs>
        <w:tab w:val="clear" w:pos="360"/>
        <w:tab w:val="clear" w:pos="9360"/>
      </w:tabs>
      <w:spacing w:before="240"/>
    </w:pPr>
    <w:rPr>
      <w:rFonts w:asciiTheme="minorHAnsi" w:hAnsiTheme="minorHAnsi" w:cstheme="minorHAnsi"/>
      <w:b/>
      <w:bCs/>
      <w:sz w:val="20"/>
    </w:rPr>
  </w:style>
  <w:style w:type="paragraph" w:styleId="TOC3">
    <w:name w:val="toc 3"/>
    <w:basedOn w:val="Normal"/>
    <w:next w:val="Normal"/>
    <w:autoRedefine/>
    <w:uiPriority w:val="39"/>
    <w:unhideWhenUsed/>
    <w:rsid w:val="006A518B"/>
    <w:pPr>
      <w:tabs>
        <w:tab w:val="clear" w:pos="360"/>
        <w:tab w:val="clear" w:pos="9360"/>
      </w:tabs>
      <w:ind w:left="240"/>
    </w:pPr>
    <w:rPr>
      <w:rFonts w:asciiTheme="minorHAnsi" w:hAnsiTheme="minorHAnsi" w:cstheme="minorHAnsi"/>
      <w:sz w:val="20"/>
    </w:rPr>
  </w:style>
  <w:style w:type="paragraph" w:styleId="TOC4">
    <w:name w:val="toc 4"/>
    <w:basedOn w:val="Normal"/>
    <w:next w:val="Normal"/>
    <w:autoRedefine/>
    <w:unhideWhenUsed/>
    <w:rsid w:val="006A518B"/>
    <w:pPr>
      <w:tabs>
        <w:tab w:val="clear" w:pos="360"/>
        <w:tab w:val="clear" w:pos="9360"/>
      </w:tabs>
      <w:ind w:left="480"/>
    </w:pPr>
    <w:rPr>
      <w:rFonts w:asciiTheme="minorHAnsi" w:hAnsiTheme="minorHAnsi" w:cstheme="minorHAnsi"/>
      <w:sz w:val="20"/>
    </w:rPr>
  </w:style>
  <w:style w:type="paragraph" w:styleId="TOC1">
    <w:name w:val="toc 1"/>
    <w:basedOn w:val="Normal"/>
    <w:next w:val="Normal"/>
    <w:autoRedefine/>
    <w:unhideWhenUsed/>
    <w:rsid w:val="006A518B"/>
    <w:pPr>
      <w:tabs>
        <w:tab w:val="clear" w:pos="360"/>
        <w:tab w:val="clear" w:pos="9360"/>
      </w:tabs>
      <w:spacing w:before="360"/>
    </w:pPr>
    <w:rPr>
      <w:rFonts w:asciiTheme="majorHAnsi" w:hAnsiTheme="majorHAnsi"/>
      <w:b/>
      <w:bCs/>
      <w:caps/>
      <w:szCs w:val="24"/>
    </w:rPr>
  </w:style>
  <w:style w:type="paragraph" w:styleId="TOC5">
    <w:name w:val="toc 5"/>
    <w:basedOn w:val="Normal"/>
    <w:next w:val="Normal"/>
    <w:autoRedefine/>
    <w:unhideWhenUsed/>
    <w:rsid w:val="006A518B"/>
    <w:pPr>
      <w:tabs>
        <w:tab w:val="clear" w:pos="360"/>
        <w:tab w:val="clear" w:pos="9360"/>
      </w:tabs>
      <w:ind w:left="720"/>
    </w:pPr>
    <w:rPr>
      <w:rFonts w:asciiTheme="minorHAnsi" w:hAnsiTheme="minorHAnsi" w:cstheme="minorHAnsi"/>
      <w:sz w:val="20"/>
    </w:rPr>
  </w:style>
  <w:style w:type="paragraph" w:styleId="TOC6">
    <w:name w:val="toc 6"/>
    <w:basedOn w:val="Normal"/>
    <w:next w:val="Normal"/>
    <w:autoRedefine/>
    <w:unhideWhenUsed/>
    <w:rsid w:val="006A518B"/>
    <w:pPr>
      <w:tabs>
        <w:tab w:val="clear" w:pos="360"/>
        <w:tab w:val="clear" w:pos="9360"/>
      </w:tabs>
      <w:ind w:left="960"/>
    </w:pPr>
    <w:rPr>
      <w:rFonts w:asciiTheme="minorHAnsi" w:hAnsiTheme="minorHAnsi" w:cstheme="minorHAnsi"/>
      <w:sz w:val="20"/>
    </w:rPr>
  </w:style>
  <w:style w:type="paragraph" w:styleId="TOC7">
    <w:name w:val="toc 7"/>
    <w:basedOn w:val="Normal"/>
    <w:next w:val="Normal"/>
    <w:autoRedefine/>
    <w:unhideWhenUsed/>
    <w:rsid w:val="006A518B"/>
    <w:pPr>
      <w:tabs>
        <w:tab w:val="clear" w:pos="360"/>
        <w:tab w:val="clear" w:pos="9360"/>
      </w:tabs>
      <w:ind w:left="1200"/>
    </w:pPr>
    <w:rPr>
      <w:rFonts w:asciiTheme="minorHAnsi" w:hAnsiTheme="minorHAnsi" w:cstheme="minorHAnsi"/>
      <w:sz w:val="20"/>
    </w:rPr>
  </w:style>
  <w:style w:type="paragraph" w:styleId="TOC8">
    <w:name w:val="toc 8"/>
    <w:basedOn w:val="Normal"/>
    <w:next w:val="Normal"/>
    <w:autoRedefine/>
    <w:unhideWhenUsed/>
    <w:rsid w:val="006A518B"/>
    <w:pPr>
      <w:tabs>
        <w:tab w:val="clear" w:pos="360"/>
        <w:tab w:val="clear" w:pos="9360"/>
      </w:tabs>
      <w:ind w:left="1440"/>
    </w:pPr>
    <w:rPr>
      <w:rFonts w:asciiTheme="minorHAnsi" w:hAnsiTheme="minorHAnsi" w:cstheme="minorHAnsi"/>
      <w:sz w:val="20"/>
    </w:rPr>
  </w:style>
  <w:style w:type="paragraph" w:styleId="TOC9">
    <w:name w:val="toc 9"/>
    <w:basedOn w:val="Normal"/>
    <w:next w:val="Normal"/>
    <w:autoRedefine/>
    <w:unhideWhenUsed/>
    <w:rsid w:val="006A518B"/>
    <w:pPr>
      <w:tabs>
        <w:tab w:val="clear" w:pos="360"/>
        <w:tab w:val="clear" w:pos="9360"/>
      </w:tabs>
      <w:ind w:left="1680"/>
    </w:pPr>
    <w:rPr>
      <w:rFonts w:asciiTheme="minorHAnsi" w:hAnsiTheme="minorHAnsi"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6432">
      <w:bodyDiv w:val="1"/>
      <w:marLeft w:val="0"/>
      <w:marRight w:val="0"/>
      <w:marTop w:val="0"/>
      <w:marBottom w:val="0"/>
      <w:divBdr>
        <w:top w:val="none" w:sz="0" w:space="0" w:color="auto"/>
        <w:left w:val="none" w:sz="0" w:space="0" w:color="auto"/>
        <w:bottom w:val="none" w:sz="0" w:space="0" w:color="auto"/>
        <w:right w:val="none" w:sz="0" w:space="0" w:color="auto"/>
      </w:divBdr>
    </w:div>
    <w:div w:id="633100797">
      <w:bodyDiv w:val="1"/>
      <w:marLeft w:val="0"/>
      <w:marRight w:val="0"/>
      <w:marTop w:val="0"/>
      <w:marBottom w:val="0"/>
      <w:divBdr>
        <w:top w:val="none" w:sz="0" w:space="0" w:color="auto"/>
        <w:left w:val="none" w:sz="0" w:space="0" w:color="auto"/>
        <w:bottom w:val="none" w:sz="0" w:space="0" w:color="auto"/>
        <w:right w:val="none" w:sz="0" w:space="0" w:color="auto"/>
      </w:divBdr>
    </w:div>
    <w:div w:id="853763575">
      <w:bodyDiv w:val="1"/>
      <w:marLeft w:val="0"/>
      <w:marRight w:val="0"/>
      <w:marTop w:val="0"/>
      <w:marBottom w:val="0"/>
      <w:divBdr>
        <w:top w:val="none" w:sz="0" w:space="0" w:color="auto"/>
        <w:left w:val="none" w:sz="0" w:space="0" w:color="auto"/>
        <w:bottom w:val="none" w:sz="0" w:space="0" w:color="auto"/>
        <w:right w:val="none" w:sz="0" w:space="0" w:color="auto"/>
      </w:divBdr>
    </w:div>
    <w:div w:id="856390239">
      <w:bodyDiv w:val="1"/>
      <w:marLeft w:val="0"/>
      <w:marRight w:val="0"/>
      <w:marTop w:val="0"/>
      <w:marBottom w:val="0"/>
      <w:divBdr>
        <w:top w:val="none" w:sz="0" w:space="0" w:color="auto"/>
        <w:left w:val="none" w:sz="0" w:space="0" w:color="auto"/>
        <w:bottom w:val="none" w:sz="0" w:space="0" w:color="auto"/>
        <w:right w:val="none" w:sz="0" w:space="0" w:color="auto"/>
      </w:divBdr>
      <w:divsChild>
        <w:div w:id="1400056062">
          <w:marLeft w:val="0"/>
          <w:marRight w:val="0"/>
          <w:marTop w:val="195"/>
          <w:marBottom w:val="0"/>
          <w:divBdr>
            <w:top w:val="none" w:sz="0" w:space="0" w:color="auto"/>
            <w:left w:val="none" w:sz="0" w:space="0" w:color="auto"/>
            <w:bottom w:val="none" w:sz="0" w:space="0" w:color="auto"/>
            <w:right w:val="none" w:sz="0" w:space="0" w:color="auto"/>
          </w:divBdr>
        </w:div>
        <w:div w:id="440343151">
          <w:marLeft w:val="0"/>
          <w:marRight w:val="0"/>
          <w:marTop w:val="195"/>
          <w:marBottom w:val="0"/>
          <w:divBdr>
            <w:top w:val="none" w:sz="0" w:space="0" w:color="auto"/>
            <w:left w:val="none" w:sz="0" w:space="0" w:color="auto"/>
            <w:bottom w:val="none" w:sz="0" w:space="0" w:color="auto"/>
            <w:right w:val="none" w:sz="0" w:space="0" w:color="auto"/>
          </w:divBdr>
        </w:div>
      </w:divsChild>
    </w:div>
    <w:div w:id="1166093820">
      <w:bodyDiv w:val="1"/>
      <w:marLeft w:val="0"/>
      <w:marRight w:val="0"/>
      <w:marTop w:val="0"/>
      <w:marBottom w:val="0"/>
      <w:divBdr>
        <w:top w:val="none" w:sz="0" w:space="0" w:color="auto"/>
        <w:left w:val="none" w:sz="0" w:space="0" w:color="auto"/>
        <w:bottom w:val="none" w:sz="0" w:space="0" w:color="auto"/>
        <w:right w:val="none" w:sz="0" w:space="0" w:color="auto"/>
      </w:divBdr>
    </w:div>
    <w:div w:id="1258636964">
      <w:bodyDiv w:val="1"/>
      <w:marLeft w:val="0"/>
      <w:marRight w:val="0"/>
      <w:marTop w:val="0"/>
      <w:marBottom w:val="0"/>
      <w:divBdr>
        <w:top w:val="none" w:sz="0" w:space="0" w:color="auto"/>
        <w:left w:val="none" w:sz="0" w:space="0" w:color="auto"/>
        <w:bottom w:val="none" w:sz="0" w:space="0" w:color="auto"/>
        <w:right w:val="none" w:sz="0" w:space="0" w:color="auto"/>
      </w:divBdr>
      <w:divsChild>
        <w:div w:id="523638363">
          <w:marLeft w:val="0"/>
          <w:marRight w:val="0"/>
          <w:marTop w:val="0"/>
          <w:marBottom w:val="225"/>
          <w:divBdr>
            <w:top w:val="none" w:sz="0" w:space="0" w:color="auto"/>
            <w:left w:val="none" w:sz="0" w:space="0" w:color="auto"/>
            <w:bottom w:val="none" w:sz="0" w:space="0" w:color="auto"/>
            <w:right w:val="none" w:sz="0" w:space="0" w:color="auto"/>
          </w:divBdr>
          <w:divsChild>
            <w:div w:id="1178037601">
              <w:marLeft w:val="0"/>
              <w:marRight w:val="0"/>
              <w:marTop w:val="0"/>
              <w:marBottom w:val="0"/>
              <w:divBdr>
                <w:top w:val="none" w:sz="0" w:space="0" w:color="auto"/>
                <w:left w:val="none" w:sz="0" w:space="0" w:color="auto"/>
                <w:bottom w:val="none" w:sz="0" w:space="0" w:color="auto"/>
                <w:right w:val="none" w:sz="0" w:space="0" w:color="auto"/>
              </w:divBdr>
              <w:divsChild>
                <w:div w:id="467238115">
                  <w:marLeft w:val="0"/>
                  <w:marRight w:val="0"/>
                  <w:marTop w:val="0"/>
                  <w:marBottom w:val="75"/>
                  <w:divBdr>
                    <w:top w:val="none" w:sz="0" w:space="0" w:color="auto"/>
                    <w:left w:val="none" w:sz="0" w:space="0" w:color="auto"/>
                    <w:bottom w:val="none" w:sz="0" w:space="0" w:color="auto"/>
                    <w:right w:val="none" w:sz="0" w:space="0" w:color="auto"/>
                  </w:divBdr>
                </w:div>
              </w:divsChild>
            </w:div>
            <w:div w:id="1163279255">
              <w:marLeft w:val="0"/>
              <w:marRight w:val="0"/>
              <w:marTop w:val="0"/>
              <w:marBottom w:val="0"/>
              <w:divBdr>
                <w:top w:val="none" w:sz="0" w:space="0" w:color="auto"/>
                <w:left w:val="none" w:sz="0" w:space="0" w:color="auto"/>
                <w:bottom w:val="none" w:sz="0" w:space="0" w:color="auto"/>
                <w:right w:val="none" w:sz="0" w:space="0" w:color="auto"/>
              </w:divBdr>
            </w:div>
          </w:divsChild>
        </w:div>
        <w:div w:id="580332736">
          <w:marLeft w:val="0"/>
          <w:marRight w:val="0"/>
          <w:marTop w:val="0"/>
          <w:marBottom w:val="0"/>
          <w:divBdr>
            <w:top w:val="none" w:sz="0" w:space="0" w:color="auto"/>
            <w:left w:val="none" w:sz="0" w:space="0" w:color="auto"/>
            <w:bottom w:val="none" w:sz="0" w:space="0" w:color="auto"/>
            <w:right w:val="none" w:sz="0" w:space="0" w:color="auto"/>
          </w:divBdr>
          <w:divsChild>
            <w:div w:id="1251431481">
              <w:marLeft w:val="0"/>
              <w:marRight w:val="0"/>
              <w:marTop w:val="0"/>
              <w:marBottom w:val="300"/>
              <w:divBdr>
                <w:top w:val="none" w:sz="0" w:space="0" w:color="auto"/>
                <w:left w:val="none" w:sz="0" w:space="0" w:color="auto"/>
                <w:bottom w:val="none" w:sz="0" w:space="0" w:color="auto"/>
                <w:right w:val="none" w:sz="0" w:space="0" w:color="auto"/>
              </w:divBdr>
              <w:divsChild>
                <w:div w:id="1543514863">
                  <w:marLeft w:val="0"/>
                  <w:marRight w:val="0"/>
                  <w:marTop w:val="0"/>
                  <w:marBottom w:val="0"/>
                  <w:divBdr>
                    <w:top w:val="none" w:sz="0" w:space="0" w:color="auto"/>
                    <w:left w:val="none" w:sz="0" w:space="0" w:color="auto"/>
                    <w:bottom w:val="none" w:sz="0" w:space="0" w:color="auto"/>
                    <w:right w:val="none" w:sz="0" w:space="0" w:color="auto"/>
                  </w:divBdr>
                  <w:divsChild>
                    <w:div w:id="942301510">
                      <w:marLeft w:val="0"/>
                      <w:marRight w:val="0"/>
                      <w:marTop w:val="0"/>
                      <w:marBottom w:val="150"/>
                      <w:divBdr>
                        <w:top w:val="none" w:sz="0" w:space="0" w:color="auto"/>
                        <w:left w:val="none" w:sz="0" w:space="0" w:color="auto"/>
                        <w:bottom w:val="none" w:sz="0" w:space="0" w:color="auto"/>
                        <w:right w:val="none" w:sz="0" w:space="0" w:color="auto"/>
                      </w:divBdr>
                    </w:div>
                  </w:divsChild>
                </w:div>
                <w:div w:id="1917933329">
                  <w:marLeft w:val="0"/>
                  <w:marRight w:val="0"/>
                  <w:marTop w:val="0"/>
                  <w:marBottom w:val="0"/>
                  <w:divBdr>
                    <w:top w:val="none" w:sz="0" w:space="0" w:color="auto"/>
                    <w:left w:val="none" w:sz="0" w:space="0" w:color="auto"/>
                    <w:bottom w:val="none" w:sz="0" w:space="0" w:color="auto"/>
                    <w:right w:val="none" w:sz="0" w:space="0" w:color="auto"/>
                  </w:divBdr>
                  <w:divsChild>
                    <w:div w:id="939723083">
                      <w:marLeft w:val="0"/>
                      <w:marRight w:val="150"/>
                      <w:marTop w:val="75"/>
                      <w:marBottom w:val="0"/>
                      <w:divBdr>
                        <w:top w:val="none" w:sz="0" w:space="0" w:color="auto"/>
                        <w:left w:val="none" w:sz="0" w:space="0" w:color="auto"/>
                        <w:bottom w:val="none" w:sz="0" w:space="0" w:color="auto"/>
                        <w:right w:val="none" w:sz="0" w:space="0" w:color="auto"/>
                      </w:divBdr>
                      <w:divsChild>
                        <w:div w:id="729303036">
                          <w:marLeft w:val="0"/>
                          <w:marRight w:val="0"/>
                          <w:marTop w:val="0"/>
                          <w:marBottom w:val="30"/>
                          <w:divBdr>
                            <w:top w:val="none" w:sz="0" w:space="0" w:color="auto"/>
                            <w:left w:val="none" w:sz="0" w:space="0" w:color="auto"/>
                            <w:bottom w:val="none" w:sz="0" w:space="0" w:color="auto"/>
                            <w:right w:val="none" w:sz="0" w:space="0" w:color="auto"/>
                          </w:divBdr>
                        </w:div>
                      </w:divsChild>
                    </w:div>
                    <w:div w:id="21457372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755395370">
      <w:bodyDiv w:val="1"/>
      <w:marLeft w:val="0"/>
      <w:marRight w:val="0"/>
      <w:marTop w:val="0"/>
      <w:marBottom w:val="0"/>
      <w:divBdr>
        <w:top w:val="none" w:sz="0" w:space="0" w:color="auto"/>
        <w:left w:val="none" w:sz="0" w:space="0" w:color="auto"/>
        <w:bottom w:val="none" w:sz="0" w:space="0" w:color="auto"/>
        <w:right w:val="none" w:sz="0" w:space="0" w:color="auto"/>
      </w:divBdr>
      <w:divsChild>
        <w:div w:id="1516184791">
          <w:marLeft w:val="0"/>
          <w:marRight w:val="0"/>
          <w:marTop w:val="480"/>
          <w:marBottom w:val="480"/>
          <w:divBdr>
            <w:top w:val="none" w:sz="0" w:space="0" w:color="auto"/>
            <w:left w:val="none" w:sz="0" w:space="0" w:color="auto"/>
            <w:bottom w:val="none" w:sz="0" w:space="0" w:color="auto"/>
            <w:right w:val="none" w:sz="0" w:space="0" w:color="auto"/>
          </w:divBdr>
          <w:divsChild>
            <w:div w:id="1089082155">
              <w:marLeft w:val="0"/>
              <w:marRight w:val="0"/>
              <w:marTop w:val="0"/>
              <w:marBottom w:val="0"/>
              <w:divBdr>
                <w:top w:val="none" w:sz="0" w:space="0" w:color="auto"/>
                <w:left w:val="none" w:sz="0" w:space="0" w:color="auto"/>
                <w:bottom w:val="none" w:sz="0" w:space="0" w:color="auto"/>
                <w:right w:val="none" w:sz="0" w:space="0" w:color="auto"/>
              </w:divBdr>
            </w:div>
          </w:divsChild>
        </w:div>
        <w:div w:id="134921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github.com/King-G/DNAEngine/wiki"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learn.genetics.utah.edu/content/basics/dnacodes/" TargetMode="External"/><Relationship Id="rId22" Type="http://schemas.openxmlformats.org/officeDocument/2006/relationships/hyperlink" Target="https://www.genome.gov/10001345/importance-of-mouse-genome/"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si\AppData\Roaming\Microsoft\Templates\Manuscript%20van%20boe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DD391216284D4CA73641289E44425E"/>
        <w:category>
          <w:name w:val="Algemeen"/>
          <w:gallery w:val="placeholder"/>
        </w:category>
        <w:types>
          <w:type w:val="bbPlcHdr"/>
        </w:types>
        <w:behaviors>
          <w:behavior w:val="content"/>
        </w:behaviors>
        <w:guid w:val="{E7B1BEF8-6D79-4555-BADD-1085CFEA8929}"/>
      </w:docPartPr>
      <w:docPartBody>
        <w:p w:rsidR="0017268F" w:rsidRDefault="00304A45">
          <w:pPr>
            <w:pStyle w:val="B8DD391216284D4CA73641289E44425E"/>
          </w:pPr>
          <w:r>
            <w:t>Uw naam</w:t>
          </w:r>
        </w:p>
      </w:docPartBody>
    </w:docPart>
    <w:docPart>
      <w:docPartPr>
        <w:name w:val="5BC8E43920C6494F82DE3E42A228B9C9"/>
        <w:category>
          <w:name w:val="Algemeen"/>
          <w:gallery w:val="placeholder"/>
        </w:category>
        <w:types>
          <w:type w:val="bbPlcHdr"/>
        </w:types>
        <w:behaviors>
          <w:behavior w:val="content"/>
        </w:behaviors>
        <w:guid w:val="{C2F2521B-03AC-4C85-94CC-FD8311B6148C}"/>
      </w:docPartPr>
      <w:docPartBody>
        <w:p w:rsidR="0017268F" w:rsidRDefault="00304A45">
          <w:pPr>
            <w:pStyle w:val="5BC8E43920C6494F82DE3E42A228B9C9"/>
          </w:pPr>
          <w:r w:rsidRPr="007F7C2F">
            <w:rPr>
              <w:rStyle w:val="Tekstvantijdelijkeaanduidingen"/>
            </w:rPr>
            <w:t>Klik hier om tekst in te voeren.</w:t>
          </w:r>
        </w:p>
      </w:docPartBody>
    </w:docPart>
    <w:docPart>
      <w:docPartPr>
        <w:name w:val="512EBCD014D44DB5B6BB2F79DC700C96"/>
        <w:category>
          <w:name w:val="Algemeen"/>
          <w:gallery w:val="placeholder"/>
        </w:category>
        <w:types>
          <w:type w:val="bbPlcHdr"/>
        </w:types>
        <w:behaviors>
          <w:behavior w:val="content"/>
        </w:behaviors>
        <w:guid w:val="{8AD26055-27C2-4A68-BA51-93A387F9CF27}"/>
      </w:docPartPr>
      <w:docPartBody>
        <w:p w:rsidR="0017268F" w:rsidRDefault="00FE33C8" w:rsidP="00FE33C8">
          <w:pPr>
            <w:pStyle w:val="512EBCD014D44DB5B6BB2F79DC700C96"/>
          </w:pPr>
          <w:r w:rsidRPr="007F7C2F">
            <w:rPr>
              <w:rStyle w:val="Tekstvantijdelijkeaanduidingen"/>
            </w:rPr>
            <w:t>Klik hier om tekst in te voeren.</w:t>
          </w:r>
        </w:p>
      </w:docPartBody>
    </w:docPart>
    <w:docPart>
      <w:docPartPr>
        <w:name w:val="C9BA8179D646462495598EB3AD82B4E6"/>
        <w:category>
          <w:name w:val="Algemeen"/>
          <w:gallery w:val="placeholder"/>
        </w:category>
        <w:types>
          <w:type w:val="bbPlcHdr"/>
        </w:types>
        <w:behaviors>
          <w:behavior w:val="content"/>
        </w:behaviors>
        <w:guid w:val="{E0C519E0-E867-42D6-AE2B-D2B19046FD78}"/>
      </w:docPartPr>
      <w:docPartBody>
        <w:p w:rsidR="00191C1B" w:rsidRDefault="005D4BB1" w:rsidP="005D4BB1">
          <w:pPr>
            <w:pStyle w:val="C9BA8179D646462495598EB3AD82B4E6"/>
          </w:pPr>
          <w:r w:rsidRPr="007F7C2F">
            <w:rPr>
              <w:rStyle w:val="Tekstvantijdelijkeaanduidingen"/>
            </w:rPr>
            <w:t>Klik hier om tekst in te voeren.</w:t>
          </w:r>
        </w:p>
      </w:docPartBody>
    </w:docPart>
    <w:docPart>
      <w:docPartPr>
        <w:name w:val="7A3210662A914398BBFDC1C0CA9604E1"/>
        <w:category>
          <w:name w:val="Algemeen"/>
          <w:gallery w:val="placeholder"/>
        </w:category>
        <w:types>
          <w:type w:val="bbPlcHdr"/>
        </w:types>
        <w:behaviors>
          <w:behavior w:val="content"/>
        </w:behaviors>
        <w:guid w:val="{8EF600A5-632B-4C96-9E2E-8AD9CBCA1A42}"/>
      </w:docPartPr>
      <w:docPartBody>
        <w:p w:rsidR="00191C1B" w:rsidRDefault="005D4BB1" w:rsidP="005D4BB1">
          <w:pPr>
            <w:pStyle w:val="7A3210662A914398BBFDC1C0CA9604E1"/>
          </w:pPr>
          <w:r w:rsidRPr="007F7C2F">
            <w:rPr>
              <w:rStyle w:val="Tekstvantijdelijkeaanduidingen"/>
            </w:rPr>
            <w:t>Klik hier om tekst in te voeren.</w:t>
          </w:r>
        </w:p>
      </w:docPartBody>
    </w:docPart>
    <w:docPart>
      <w:docPartPr>
        <w:name w:val="B4701F3E7327495583BADB048A275323"/>
        <w:category>
          <w:name w:val="Algemeen"/>
          <w:gallery w:val="placeholder"/>
        </w:category>
        <w:types>
          <w:type w:val="bbPlcHdr"/>
        </w:types>
        <w:behaviors>
          <w:behavior w:val="content"/>
        </w:behaviors>
        <w:guid w:val="{B0888616-7331-4EC2-BAC4-DB7B48EB22AB}"/>
      </w:docPartPr>
      <w:docPartBody>
        <w:p w:rsidR="00191C1B" w:rsidRDefault="005D4BB1" w:rsidP="005D4BB1">
          <w:pPr>
            <w:pStyle w:val="B4701F3E7327495583BADB048A275323"/>
          </w:pPr>
          <w:r w:rsidRPr="007F7C2F">
            <w:rPr>
              <w:rStyle w:val="Tekstvantijdelijkeaanduidingen"/>
            </w:rPr>
            <w:t>Klik hier om tekst in te voeren.</w:t>
          </w:r>
        </w:p>
      </w:docPartBody>
    </w:docPart>
    <w:docPart>
      <w:docPartPr>
        <w:name w:val="528ED51D87DF4C4CA4EA507A36762F28"/>
        <w:category>
          <w:name w:val="Algemeen"/>
          <w:gallery w:val="placeholder"/>
        </w:category>
        <w:types>
          <w:type w:val="bbPlcHdr"/>
        </w:types>
        <w:behaviors>
          <w:behavior w:val="content"/>
        </w:behaviors>
        <w:guid w:val="{0BACBC7B-73E2-4537-99EA-E7FB957CB051}"/>
      </w:docPartPr>
      <w:docPartBody>
        <w:p w:rsidR="00191C1B" w:rsidRDefault="00191C1B" w:rsidP="00191C1B">
          <w:pPr>
            <w:pStyle w:val="528ED51D87DF4C4CA4EA507A36762F28"/>
          </w:pPr>
          <w:r w:rsidRPr="007F7C2F">
            <w:rPr>
              <w:rStyle w:val="Tekstvantijdelijkeaanduidingen"/>
            </w:rPr>
            <w:t>Klik hier om tekst in te voeren.</w:t>
          </w:r>
        </w:p>
      </w:docPartBody>
    </w:docPart>
    <w:docPart>
      <w:docPartPr>
        <w:name w:val="665CFB15CC3145358B48DEDA9E7D21CC"/>
        <w:category>
          <w:name w:val="Algemeen"/>
          <w:gallery w:val="placeholder"/>
        </w:category>
        <w:types>
          <w:type w:val="bbPlcHdr"/>
        </w:types>
        <w:behaviors>
          <w:behavior w:val="content"/>
        </w:behaviors>
        <w:guid w:val="{34A19D95-9743-4A69-B3FE-17F5BC9865CE}"/>
      </w:docPartPr>
      <w:docPartBody>
        <w:p w:rsidR="00AE1E63" w:rsidRDefault="0052039E" w:rsidP="0052039E">
          <w:pPr>
            <w:pStyle w:val="665CFB15CC3145358B48DEDA9E7D21CC"/>
          </w:pPr>
          <w:r w:rsidRPr="007F7C2F">
            <w:rPr>
              <w:rStyle w:val="Tekstvantijdelijkeaanduidingen"/>
            </w:rPr>
            <w:t>Klik hier om tekst in te voeren.</w:t>
          </w:r>
        </w:p>
      </w:docPartBody>
    </w:docPart>
    <w:docPart>
      <w:docPartPr>
        <w:name w:val="7B611D2F8FE54578B88ED142892411E9"/>
        <w:category>
          <w:name w:val="Algemeen"/>
          <w:gallery w:val="placeholder"/>
        </w:category>
        <w:types>
          <w:type w:val="bbPlcHdr"/>
        </w:types>
        <w:behaviors>
          <w:behavior w:val="content"/>
        </w:behaviors>
        <w:guid w:val="{B55793AF-0707-42DF-9F5A-C71B605F69C8}"/>
      </w:docPartPr>
      <w:docPartBody>
        <w:p w:rsidR="00BA54D0" w:rsidRDefault="00AE1E63" w:rsidP="00AE1E63">
          <w:pPr>
            <w:pStyle w:val="7B611D2F8FE54578B88ED142892411E9"/>
          </w:pPr>
          <w:r w:rsidRPr="007F7C2F">
            <w:rPr>
              <w:rStyle w:val="Tekstvantijdelijkeaanduidingen"/>
            </w:rPr>
            <w:t>Klik hier om tekst in te voeren.</w:t>
          </w:r>
        </w:p>
      </w:docPartBody>
    </w:docPart>
    <w:docPart>
      <w:docPartPr>
        <w:name w:val="3585A552537F4DA0903F49FA55BA38A0"/>
        <w:category>
          <w:name w:val="Algemeen"/>
          <w:gallery w:val="placeholder"/>
        </w:category>
        <w:types>
          <w:type w:val="bbPlcHdr"/>
        </w:types>
        <w:behaviors>
          <w:behavior w:val="content"/>
        </w:behaviors>
        <w:guid w:val="{603BFA4C-8C92-4B8B-AD7E-3449585A4021}"/>
      </w:docPartPr>
      <w:docPartBody>
        <w:p w:rsidR="00BA54D0" w:rsidRDefault="00BA54D0" w:rsidP="00BA54D0">
          <w:pPr>
            <w:pStyle w:val="3585A552537F4DA0903F49FA55BA38A0"/>
          </w:pPr>
          <w:r w:rsidRPr="007F7C2F">
            <w:rPr>
              <w:rStyle w:val="Tekstvantijdelijkeaanduidingen"/>
            </w:rPr>
            <w:t>Klik hier om tekst in te voeren.</w:t>
          </w:r>
        </w:p>
      </w:docPartBody>
    </w:docPart>
    <w:docPart>
      <w:docPartPr>
        <w:name w:val="6514B445550B4687B079441D7165BBF4"/>
        <w:category>
          <w:name w:val="Algemeen"/>
          <w:gallery w:val="placeholder"/>
        </w:category>
        <w:types>
          <w:type w:val="bbPlcHdr"/>
        </w:types>
        <w:behaviors>
          <w:behavior w:val="content"/>
        </w:behaviors>
        <w:guid w:val="{B62B350D-0110-449C-832D-4CBF3FED181C}"/>
      </w:docPartPr>
      <w:docPartBody>
        <w:p w:rsidR="00CE67BE" w:rsidRDefault="00336386" w:rsidP="00336386">
          <w:pPr>
            <w:pStyle w:val="6514B445550B4687B079441D7165BBF4"/>
          </w:pPr>
          <w:r w:rsidRPr="007F7C2F">
            <w:rPr>
              <w:rStyle w:val="Tekstvantijdelijkeaanduidingen"/>
            </w:rPr>
            <w:t>Klik hier om tekst in te voeren.</w:t>
          </w:r>
        </w:p>
      </w:docPartBody>
    </w:docPart>
    <w:docPart>
      <w:docPartPr>
        <w:name w:val="96DCEE0A36AC41DEBAD0BD519EBECAE4"/>
        <w:category>
          <w:name w:val="Algemeen"/>
          <w:gallery w:val="placeholder"/>
        </w:category>
        <w:types>
          <w:type w:val="bbPlcHdr"/>
        </w:types>
        <w:behaviors>
          <w:behavior w:val="content"/>
        </w:behaviors>
        <w:guid w:val="{A32CE14B-7787-4830-836A-25C5B01E4A18}"/>
      </w:docPartPr>
      <w:docPartBody>
        <w:p w:rsidR="008C491C" w:rsidRDefault="00762FDC" w:rsidP="00762FDC">
          <w:pPr>
            <w:pStyle w:val="96DCEE0A36AC41DEBAD0BD519EBECAE4"/>
          </w:pPr>
          <w:r w:rsidRPr="007F7C2F">
            <w:rPr>
              <w:rStyle w:val="Tekstvantijdelijkeaanduidingen"/>
            </w:rPr>
            <w:t>Klik hier om tekst in te voeren.</w:t>
          </w:r>
        </w:p>
      </w:docPartBody>
    </w:docPart>
    <w:docPart>
      <w:docPartPr>
        <w:name w:val="2F607570536D44CD99F4425B9D7EC116"/>
        <w:category>
          <w:name w:val="Algemeen"/>
          <w:gallery w:val="placeholder"/>
        </w:category>
        <w:types>
          <w:type w:val="bbPlcHdr"/>
        </w:types>
        <w:behaviors>
          <w:behavior w:val="content"/>
        </w:behaviors>
        <w:guid w:val="{E06FA1DF-1794-484E-AB58-19D388E51E3A}"/>
      </w:docPartPr>
      <w:docPartBody>
        <w:p w:rsidR="00193F4A" w:rsidRDefault="001516BB" w:rsidP="001516BB">
          <w:pPr>
            <w:pStyle w:val="2F607570536D44CD99F4425B9D7EC116"/>
          </w:pPr>
          <w:r w:rsidRPr="007F7C2F">
            <w:rPr>
              <w:rStyle w:val="Tekstvantijdelijkeaanduidingen"/>
            </w:rPr>
            <w:t>Klik hier om tekst in te voeren.</w:t>
          </w:r>
        </w:p>
      </w:docPartBody>
    </w:docPart>
    <w:docPart>
      <w:docPartPr>
        <w:name w:val="526FAA6D5E2B4E27BC1EB999974C667C"/>
        <w:category>
          <w:name w:val="Algemeen"/>
          <w:gallery w:val="placeholder"/>
        </w:category>
        <w:types>
          <w:type w:val="bbPlcHdr"/>
        </w:types>
        <w:behaviors>
          <w:behavior w:val="content"/>
        </w:behaviors>
        <w:guid w:val="{D3AFBB72-4907-4A31-B70F-154B629060FA}"/>
      </w:docPartPr>
      <w:docPartBody>
        <w:p w:rsidR="00F74A28" w:rsidRDefault="00B638EF" w:rsidP="00B638EF">
          <w:pPr>
            <w:pStyle w:val="526FAA6D5E2B4E27BC1EB999974C667C"/>
          </w:pPr>
          <w:r w:rsidRPr="007F7C2F">
            <w:rPr>
              <w:rStyle w:val="Tekstvantijdelijkeaanduidingen"/>
            </w:rPr>
            <w:t>Klik hier om tekst in te voeren.</w:t>
          </w:r>
        </w:p>
      </w:docPartBody>
    </w:docPart>
    <w:docPart>
      <w:docPartPr>
        <w:name w:val="F1CAE82C3E2F4E0CBF699B2C70565324"/>
        <w:category>
          <w:name w:val="Algemeen"/>
          <w:gallery w:val="placeholder"/>
        </w:category>
        <w:types>
          <w:type w:val="bbPlcHdr"/>
        </w:types>
        <w:behaviors>
          <w:behavior w:val="content"/>
        </w:behaviors>
        <w:guid w:val="{7E2F0BCF-50E1-4033-8408-6AF64A7AEEAB}"/>
      </w:docPartPr>
      <w:docPartBody>
        <w:p w:rsidR="00AC7794" w:rsidRDefault="00F4092D" w:rsidP="00F4092D">
          <w:pPr>
            <w:pStyle w:val="F1CAE82C3E2F4E0CBF699B2C70565324"/>
          </w:pPr>
          <w:r w:rsidRPr="007F7C2F">
            <w:rPr>
              <w:rStyle w:val="Tekstvantijdelijkeaanduidingen"/>
            </w:rPr>
            <w:t>Klik hier om tekst in te voeren.</w:t>
          </w:r>
        </w:p>
      </w:docPartBody>
    </w:docPart>
    <w:docPart>
      <w:docPartPr>
        <w:name w:val="0D22C88EB8824EBBA1FC119B9D468D7B"/>
        <w:category>
          <w:name w:val="Algemeen"/>
          <w:gallery w:val="placeholder"/>
        </w:category>
        <w:types>
          <w:type w:val="bbPlcHdr"/>
        </w:types>
        <w:behaviors>
          <w:behavior w:val="content"/>
        </w:behaviors>
        <w:guid w:val="{96F2682B-0ADA-4E57-B4D7-3CCD15EDFA95}"/>
      </w:docPartPr>
      <w:docPartBody>
        <w:p w:rsidR="004B54E7" w:rsidRDefault="00125C54" w:rsidP="00125C54">
          <w:pPr>
            <w:pStyle w:val="0D22C88EB8824EBBA1FC119B9D468D7B"/>
          </w:pPr>
          <w:r w:rsidRPr="007F7C2F">
            <w:rPr>
              <w:rStyle w:val="Tekstvantijdelijkeaanduidingen"/>
            </w:rPr>
            <w:t>Klik hier om tekst in te voeren.</w:t>
          </w:r>
        </w:p>
      </w:docPartBody>
    </w:docPart>
    <w:docPart>
      <w:docPartPr>
        <w:name w:val="5B3191F28A684911834F8FC24C8CFD85"/>
        <w:category>
          <w:name w:val="Algemeen"/>
          <w:gallery w:val="placeholder"/>
        </w:category>
        <w:types>
          <w:type w:val="bbPlcHdr"/>
        </w:types>
        <w:behaviors>
          <w:behavior w:val="content"/>
        </w:behaviors>
        <w:guid w:val="{349DCE11-01AE-4F99-A3E9-3D0DAAD95A5D}"/>
      </w:docPartPr>
      <w:docPartBody>
        <w:p w:rsidR="004B54E7" w:rsidRDefault="00125C54" w:rsidP="00125C54">
          <w:pPr>
            <w:pStyle w:val="5B3191F28A684911834F8FC24C8CFD85"/>
          </w:pPr>
          <w:r w:rsidRPr="007F7C2F">
            <w:rPr>
              <w:rStyle w:val="Tekstvantijdelijkeaanduidingen"/>
            </w:rPr>
            <w:t>Klik hier om tekst in te voeren.</w:t>
          </w:r>
        </w:p>
      </w:docPartBody>
    </w:docPart>
    <w:docPart>
      <w:docPartPr>
        <w:name w:val="1EC1AB6C28A64FACB4E10956AF341F62"/>
        <w:category>
          <w:name w:val="Algemeen"/>
          <w:gallery w:val="placeholder"/>
        </w:category>
        <w:types>
          <w:type w:val="bbPlcHdr"/>
        </w:types>
        <w:behaviors>
          <w:behavior w:val="content"/>
        </w:behaviors>
        <w:guid w:val="{2DC42A03-D694-4386-8E43-9F12B1C9DF69}"/>
      </w:docPartPr>
      <w:docPartBody>
        <w:p w:rsidR="004B54E7" w:rsidRDefault="00125C54" w:rsidP="00125C54">
          <w:pPr>
            <w:pStyle w:val="1EC1AB6C28A64FACB4E10956AF341F62"/>
          </w:pPr>
          <w:r w:rsidRPr="007F7C2F">
            <w:rPr>
              <w:rStyle w:val="Tekstvantijdelijkeaanduidingen"/>
            </w:rPr>
            <w:t>Klik hier om tekst in te voeren.</w:t>
          </w:r>
        </w:p>
      </w:docPartBody>
    </w:docPart>
    <w:docPart>
      <w:docPartPr>
        <w:name w:val="4734B6D66C09471BB901DD6C4FD068AF"/>
        <w:category>
          <w:name w:val="Algemeen"/>
          <w:gallery w:val="placeholder"/>
        </w:category>
        <w:types>
          <w:type w:val="bbPlcHdr"/>
        </w:types>
        <w:behaviors>
          <w:behavior w:val="content"/>
        </w:behaviors>
        <w:guid w:val="{92710345-B8E3-40A9-8398-2234FB23ED9A}"/>
      </w:docPartPr>
      <w:docPartBody>
        <w:p w:rsidR="004B54E7" w:rsidRDefault="00125C54" w:rsidP="00125C54">
          <w:pPr>
            <w:pStyle w:val="4734B6D66C09471BB901DD6C4FD068AF"/>
          </w:pPr>
          <w:r w:rsidRPr="007F7C2F">
            <w:rPr>
              <w:rStyle w:val="Tekstvantijdelijkeaanduidingen"/>
            </w:rPr>
            <w:t>Klik hier om tekst in te voeren.</w:t>
          </w:r>
        </w:p>
      </w:docPartBody>
    </w:docPart>
    <w:docPart>
      <w:docPartPr>
        <w:name w:val="3DB70753BD5B4AFDB7594330234B5FF0"/>
        <w:category>
          <w:name w:val="Algemeen"/>
          <w:gallery w:val="placeholder"/>
        </w:category>
        <w:types>
          <w:type w:val="bbPlcHdr"/>
        </w:types>
        <w:behaviors>
          <w:behavior w:val="content"/>
        </w:behaviors>
        <w:guid w:val="{7098641A-D0F2-4EED-A5A2-087C895847AE}"/>
      </w:docPartPr>
      <w:docPartBody>
        <w:p w:rsidR="00601DFB" w:rsidRDefault="00655F73" w:rsidP="00655F73">
          <w:pPr>
            <w:pStyle w:val="3DB70753BD5B4AFDB7594330234B5FF0"/>
          </w:pPr>
          <w:r w:rsidRPr="007F7C2F">
            <w:rPr>
              <w:rStyle w:val="Tekstvantijdelijkeaanduidingen"/>
            </w:rPr>
            <w:t>Klik hier om tekst in te voeren.</w:t>
          </w:r>
        </w:p>
      </w:docPartBody>
    </w:docPart>
    <w:docPart>
      <w:docPartPr>
        <w:name w:val="43625FE18E484EDE954F35FB9C688F4E"/>
        <w:category>
          <w:name w:val="Algemeen"/>
          <w:gallery w:val="placeholder"/>
        </w:category>
        <w:types>
          <w:type w:val="bbPlcHdr"/>
        </w:types>
        <w:behaviors>
          <w:behavior w:val="content"/>
        </w:behaviors>
        <w:guid w:val="{9F1F00BD-6544-4BD9-A606-09FAA347E510}"/>
      </w:docPartPr>
      <w:docPartBody>
        <w:p w:rsidR="0005107C" w:rsidRDefault="00F47015" w:rsidP="00F47015">
          <w:pPr>
            <w:pStyle w:val="43625FE18E484EDE954F35FB9C688F4E"/>
          </w:pPr>
          <w:r w:rsidRPr="007F7C2F">
            <w:rPr>
              <w:rStyle w:val="Tekstvantijdelijkeaanduidingen"/>
            </w:rPr>
            <w:t>Klik hier om tekst in te voeren.</w:t>
          </w:r>
        </w:p>
      </w:docPartBody>
    </w:docPart>
    <w:docPart>
      <w:docPartPr>
        <w:name w:val="4B1712A359784B6C9697BFCDEB8C8B0C"/>
        <w:category>
          <w:name w:val="Algemeen"/>
          <w:gallery w:val="placeholder"/>
        </w:category>
        <w:types>
          <w:type w:val="bbPlcHdr"/>
        </w:types>
        <w:behaviors>
          <w:behavior w:val="content"/>
        </w:behaviors>
        <w:guid w:val="{CD8C2518-E949-45E4-9C54-56E0C886C85A}"/>
      </w:docPartPr>
      <w:docPartBody>
        <w:p w:rsidR="00E055E2" w:rsidRDefault="0005107C" w:rsidP="0005107C">
          <w:pPr>
            <w:pStyle w:val="4B1712A359784B6C9697BFCDEB8C8B0C"/>
          </w:pPr>
          <w:r w:rsidRPr="007F7C2F">
            <w:rPr>
              <w:rStyle w:val="Tekstvantijdelijkeaanduidingen"/>
            </w:rPr>
            <w:t>Klik hier om tekst in te voeren.</w:t>
          </w:r>
        </w:p>
      </w:docPartBody>
    </w:docPart>
    <w:docPart>
      <w:docPartPr>
        <w:name w:val="00DF552CE6464775AC1E47089840FA44"/>
        <w:category>
          <w:name w:val="Algemeen"/>
          <w:gallery w:val="placeholder"/>
        </w:category>
        <w:types>
          <w:type w:val="bbPlcHdr"/>
        </w:types>
        <w:behaviors>
          <w:behavior w:val="content"/>
        </w:behaviors>
        <w:guid w:val="{70AF5844-63A1-4D8D-8B08-D63635DFBF0A}"/>
      </w:docPartPr>
      <w:docPartBody>
        <w:p w:rsidR="00E055E2" w:rsidRDefault="0005107C" w:rsidP="0005107C">
          <w:pPr>
            <w:pStyle w:val="00DF552CE6464775AC1E47089840FA44"/>
          </w:pPr>
          <w:r w:rsidRPr="007F7C2F">
            <w:rPr>
              <w:rStyle w:val="Tekstvantijdelijkeaanduidingen"/>
            </w:rPr>
            <w:t>Klik hier om tekst in te voeren.</w:t>
          </w:r>
        </w:p>
      </w:docPartBody>
    </w:docPart>
    <w:docPart>
      <w:docPartPr>
        <w:name w:val="C7BE469C8F104728962CC4D8B81E03C6"/>
        <w:category>
          <w:name w:val="Algemeen"/>
          <w:gallery w:val="placeholder"/>
        </w:category>
        <w:types>
          <w:type w:val="bbPlcHdr"/>
        </w:types>
        <w:behaviors>
          <w:behavior w:val="content"/>
        </w:behaviors>
        <w:guid w:val="{33592F7E-B0C0-4DC7-AA9B-DE489436AF60}"/>
      </w:docPartPr>
      <w:docPartBody>
        <w:p w:rsidR="003C1774" w:rsidRDefault="00A81FCA" w:rsidP="00A81FCA">
          <w:pPr>
            <w:pStyle w:val="C7BE469C8F104728962CC4D8B81E03C6"/>
          </w:pPr>
          <w:r w:rsidRPr="007F7C2F">
            <w:rPr>
              <w:rStyle w:val="Tekstvantijdelijkeaanduidingen"/>
            </w:rPr>
            <w:t>Klik hier om tekst in te voeren.</w:t>
          </w:r>
        </w:p>
      </w:docPartBody>
    </w:docPart>
    <w:docPart>
      <w:docPartPr>
        <w:name w:val="4206A94ACD3E4AD687432FE4A5C93EB0"/>
        <w:category>
          <w:name w:val="Algemeen"/>
          <w:gallery w:val="placeholder"/>
        </w:category>
        <w:types>
          <w:type w:val="bbPlcHdr"/>
        </w:types>
        <w:behaviors>
          <w:behavior w:val="content"/>
        </w:behaviors>
        <w:guid w:val="{D43944A3-EC61-494A-9E95-E11914E74CEE}"/>
      </w:docPartPr>
      <w:docPartBody>
        <w:p w:rsidR="003C1774" w:rsidRDefault="00A81FCA" w:rsidP="00A81FCA">
          <w:pPr>
            <w:pStyle w:val="4206A94ACD3E4AD687432FE4A5C93EB0"/>
          </w:pPr>
          <w:r w:rsidRPr="007F7C2F">
            <w:rPr>
              <w:rStyle w:val="Tekstvantijdelijkeaanduidingen"/>
            </w:rPr>
            <w:t>Klik hier om tekst in te voeren.</w:t>
          </w:r>
        </w:p>
      </w:docPartBody>
    </w:docPart>
    <w:docPart>
      <w:docPartPr>
        <w:name w:val="1232D2153E52427AA7205C89B049C674"/>
        <w:category>
          <w:name w:val="General"/>
          <w:gallery w:val="placeholder"/>
        </w:category>
        <w:types>
          <w:type w:val="bbPlcHdr"/>
        </w:types>
        <w:behaviors>
          <w:behavior w:val="content"/>
        </w:behaviors>
        <w:guid w:val="{B861D3B0-B6BA-4DC6-904E-F67C7C3FB317}"/>
      </w:docPartPr>
      <w:docPartBody>
        <w:p w:rsidR="001046D8" w:rsidRDefault="00827771" w:rsidP="00827771">
          <w:pPr>
            <w:pStyle w:val="1232D2153E52427AA7205C89B049C674"/>
          </w:pPr>
          <w:r w:rsidRPr="007F7C2F">
            <w:rPr>
              <w:rStyle w:val="Tekstvantijdelijkeaanduidingen"/>
            </w:rPr>
            <w:t>Klik hier om tekst in te voeren.</w:t>
          </w:r>
        </w:p>
      </w:docPartBody>
    </w:docPart>
    <w:docPart>
      <w:docPartPr>
        <w:name w:val="FCE185B5839F4F2EB7298582BF8F5E3A"/>
        <w:category>
          <w:name w:val="General"/>
          <w:gallery w:val="placeholder"/>
        </w:category>
        <w:types>
          <w:type w:val="bbPlcHdr"/>
        </w:types>
        <w:behaviors>
          <w:behavior w:val="content"/>
        </w:behaviors>
        <w:guid w:val="{C1BF3A37-145E-41E4-AE23-7A73098308A3}"/>
      </w:docPartPr>
      <w:docPartBody>
        <w:p w:rsidR="00D85C87" w:rsidRDefault="00D85C87" w:rsidP="00D85C87">
          <w:pPr>
            <w:pStyle w:val="FCE185B5839F4F2EB7298582BF8F5E3A"/>
          </w:pPr>
          <w:r w:rsidRPr="007F7C2F">
            <w:rPr>
              <w:rStyle w:val="Tekstvantijdelijkeaanduidingen"/>
            </w:rPr>
            <w:t>Klik hier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3C8"/>
    <w:rsid w:val="00024B84"/>
    <w:rsid w:val="0005107C"/>
    <w:rsid w:val="00072F9F"/>
    <w:rsid w:val="00073D3E"/>
    <w:rsid w:val="00080F7E"/>
    <w:rsid w:val="000A0EE7"/>
    <w:rsid w:val="000F7DE6"/>
    <w:rsid w:val="001046D8"/>
    <w:rsid w:val="00113125"/>
    <w:rsid w:val="0011533B"/>
    <w:rsid w:val="00117269"/>
    <w:rsid w:val="0012475A"/>
    <w:rsid w:val="00125C54"/>
    <w:rsid w:val="001516BB"/>
    <w:rsid w:val="0017268F"/>
    <w:rsid w:val="00191C1B"/>
    <w:rsid w:val="00193F4A"/>
    <w:rsid w:val="001A435A"/>
    <w:rsid w:val="001D285F"/>
    <w:rsid w:val="00214E43"/>
    <w:rsid w:val="002512AD"/>
    <w:rsid w:val="002A2D86"/>
    <w:rsid w:val="002A7068"/>
    <w:rsid w:val="002C598B"/>
    <w:rsid w:val="002E57D1"/>
    <w:rsid w:val="00304A45"/>
    <w:rsid w:val="00305E38"/>
    <w:rsid w:val="003300A5"/>
    <w:rsid w:val="00336386"/>
    <w:rsid w:val="00353D24"/>
    <w:rsid w:val="003568A4"/>
    <w:rsid w:val="003905F9"/>
    <w:rsid w:val="003C1774"/>
    <w:rsid w:val="003E701F"/>
    <w:rsid w:val="003F7883"/>
    <w:rsid w:val="004011FE"/>
    <w:rsid w:val="00406B62"/>
    <w:rsid w:val="00420B5A"/>
    <w:rsid w:val="00441D05"/>
    <w:rsid w:val="00463891"/>
    <w:rsid w:val="004A1839"/>
    <w:rsid w:val="004A3239"/>
    <w:rsid w:val="004B54E7"/>
    <w:rsid w:val="004D5766"/>
    <w:rsid w:val="00502036"/>
    <w:rsid w:val="0052039E"/>
    <w:rsid w:val="0055627B"/>
    <w:rsid w:val="00567579"/>
    <w:rsid w:val="00591E1D"/>
    <w:rsid w:val="005C3593"/>
    <w:rsid w:val="005D4BB1"/>
    <w:rsid w:val="005E3D32"/>
    <w:rsid w:val="00601DFB"/>
    <w:rsid w:val="0064324C"/>
    <w:rsid w:val="0064624B"/>
    <w:rsid w:val="00653864"/>
    <w:rsid w:val="00655F73"/>
    <w:rsid w:val="006B4993"/>
    <w:rsid w:val="006E01BE"/>
    <w:rsid w:val="007168CD"/>
    <w:rsid w:val="00757CB6"/>
    <w:rsid w:val="00762C55"/>
    <w:rsid w:val="00762FDC"/>
    <w:rsid w:val="007653D4"/>
    <w:rsid w:val="00785F3F"/>
    <w:rsid w:val="007A0758"/>
    <w:rsid w:val="007A7B4A"/>
    <w:rsid w:val="007D0CB3"/>
    <w:rsid w:val="007D3C82"/>
    <w:rsid w:val="00822826"/>
    <w:rsid w:val="00827771"/>
    <w:rsid w:val="00833704"/>
    <w:rsid w:val="008712A9"/>
    <w:rsid w:val="008732E0"/>
    <w:rsid w:val="00886E30"/>
    <w:rsid w:val="008C491C"/>
    <w:rsid w:val="008F66D5"/>
    <w:rsid w:val="009257FF"/>
    <w:rsid w:val="00927EC9"/>
    <w:rsid w:val="00985512"/>
    <w:rsid w:val="009C1074"/>
    <w:rsid w:val="009C2965"/>
    <w:rsid w:val="009F39DB"/>
    <w:rsid w:val="009F593E"/>
    <w:rsid w:val="00A06F2D"/>
    <w:rsid w:val="00A107FB"/>
    <w:rsid w:val="00A24C8F"/>
    <w:rsid w:val="00A40817"/>
    <w:rsid w:val="00A533E0"/>
    <w:rsid w:val="00A81FCA"/>
    <w:rsid w:val="00A824FD"/>
    <w:rsid w:val="00A93E5A"/>
    <w:rsid w:val="00AC00E8"/>
    <w:rsid w:val="00AC7794"/>
    <w:rsid w:val="00AE1E63"/>
    <w:rsid w:val="00AF309C"/>
    <w:rsid w:val="00B21ECA"/>
    <w:rsid w:val="00B523F1"/>
    <w:rsid w:val="00B638EF"/>
    <w:rsid w:val="00B9780A"/>
    <w:rsid w:val="00BA54D0"/>
    <w:rsid w:val="00BB14CA"/>
    <w:rsid w:val="00C052E0"/>
    <w:rsid w:val="00C447D4"/>
    <w:rsid w:val="00C5431E"/>
    <w:rsid w:val="00C764AA"/>
    <w:rsid w:val="00C90F7F"/>
    <w:rsid w:val="00CB5EB0"/>
    <w:rsid w:val="00CE67BE"/>
    <w:rsid w:val="00D57618"/>
    <w:rsid w:val="00D60D42"/>
    <w:rsid w:val="00D777CE"/>
    <w:rsid w:val="00D85C87"/>
    <w:rsid w:val="00DE5C19"/>
    <w:rsid w:val="00E020F9"/>
    <w:rsid w:val="00E055E2"/>
    <w:rsid w:val="00E345FA"/>
    <w:rsid w:val="00E85A34"/>
    <w:rsid w:val="00EA74F0"/>
    <w:rsid w:val="00EB6AD4"/>
    <w:rsid w:val="00EF0454"/>
    <w:rsid w:val="00F12D8B"/>
    <w:rsid w:val="00F4092D"/>
    <w:rsid w:val="00F47015"/>
    <w:rsid w:val="00F62D93"/>
    <w:rsid w:val="00F74A28"/>
    <w:rsid w:val="00FE33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DD391216284D4CA73641289E44425E">
    <w:name w:val="B8DD391216284D4CA73641289E44425E"/>
  </w:style>
  <w:style w:type="paragraph" w:customStyle="1" w:styleId="923C26EEB7FC4E3CA6E3BFA5FFBFA334">
    <w:name w:val="923C26EEB7FC4E3CA6E3BFA5FFBFA334"/>
  </w:style>
  <w:style w:type="character" w:customStyle="1" w:styleId="Tekstvantijdelijkeaanduidingen">
    <w:name w:val="Tekst van tijdelijke aanduidingen"/>
    <w:basedOn w:val="DefaultParagraphFont"/>
    <w:uiPriority w:val="99"/>
    <w:semiHidden/>
    <w:rsid w:val="00D85C87"/>
    <w:rPr>
      <w:color w:val="808080"/>
    </w:rPr>
  </w:style>
  <w:style w:type="paragraph" w:customStyle="1" w:styleId="5BC8E43920C6494F82DE3E42A228B9C9">
    <w:name w:val="5BC8E43920C6494F82DE3E42A228B9C9"/>
  </w:style>
  <w:style w:type="paragraph" w:customStyle="1" w:styleId="512EBCD014D44DB5B6BB2F79DC700C96">
    <w:name w:val="512EBCD014D44DB5B6BB2F79DC700C96"/>
    <w:rsid w:val="00FE33C8"/>
  </w:style>
  <w:style w:type="paragraph" w:customStyle="1" w:styleId="C9BA8179D646462495598EB3AD82B4E6">
    <w:name w:val="C9BA8179D646462495598EB3AD82B4E6"/>
    <w:rsid w:val="005D4BB1"/>
  </w:style>
  <w:style w:type="paragraph" w:customStyle="1" w:styleId="7A3210662A914398BBFDC1C0CA9604E1">
    <w:name w:val="7A3210662A914398BBFDC1C0CA9604E1"/>
    <w:rsid w:val="005D4BB1"/>
  </w:style>
  <w:style w:type="paragraph" w:customStyle="1" w:styleId="B4701F3E7327495583BADB048A275323">
    <w:name w:val="B4701F3E7327495583BADB048A275323"/>
    <w:rsid w:val="005D4BB1"/>
  </w:style>
  <w:style w:type="paragraph" w:customStyle="1" w:styleId="528ED51D87DF4C4CA4EA507A36762F28">
    <w:name w:val="528ED51D87DF4C4CA4EA507A36762F28"/>
    <w:rsid w:val="00191C1B"/>
  </w:style>
  <w:style w:type="paragraph" w:customStyle="1" w:styleId="032A039053D2439FA9B9377D98BC0ABE">
    <w:name w:val="032A039053D2439FA9B9377D98BC0ABE"/>
    <w:rsid w:val="0052039E"/>
  </w:style>
  <w:style w:type="paragraph" w:customStyle="1" w:styleId="665CFB15CC3145358B48DEDA9E7D21CC">
    <w:name w:val="665CFB15CC3145358B48DEDA9E7D21CC"/>
    <w:rsid w:val="0052039E"/>
  </w:style>
  <w:style w:type="paragraph" w:customStyle="1" w:styleId="7B611D2F8FE54578B88ED142892411E9">
    <w:name w:val="7B611D2F8FE54578B88ED142892411E9"/>
    <w:rsid w:val="00AE1E63"/>
  </w:style>
  <w:style w:type="paragraph" w:customStyle="1" w:styleId="3585A552537F4DA0903F49FA55BA38A0">
    <w:name w:val="3585A552537F4DA0903F49FA55BA38A0"/>
    <w:rsid w:val="00BA54D0"/>
  </w:style>
  <w:style w:type="paragraph" w:customStyle="1" w:styleId="6514B445550B4687B079441D7165BBF4">
    <w:name w:val="6514B445550B4687B079441D7165BBF4"/>
    <w:rsid w:val="00336386"/>
  </w:style>
  <w:style w:type="paragraph" w:customStyle="1" w:styleId="96DCEE0A36AC41DEBAD0BD519EBECAE4">
    <w:name w:val="96DCEE0A36AC41DEBAD0BD519EBECAE4"/>
    <w:rsid w:val="00762FDC"/>
  </w:style>
  <w:style w:type="paragraph" w:customStyle="1" w:styleId="2F607570536D44CD99F4425B9D7EC116">
    <w:name w:val="2F607570536D44CD99F4425B9D7EC116"/>
    <w:rsid w:val="001516BB"/>
  </w:style>
  <w:style w:type="paragraph" w:customStyle="1" w:styleId="526FAA6D5E2B4E27BC1EB999974C667C">
    <w:name w:val="526FAA6D5E2B4E27BC1EB999974C667C"/>
    <w:rsid w:val="00B638EF"/>
  </w:style>
  <w:style w:type="paragraph" w:customStyle="1" w:styleId="F1CAE82C3E2F4E0CBF699B2C70565324">
    <w:name w:val="F1CAE82C3E2F4E0CBF699B2C70565324"/>
    <w:rsid w:val="00F4092D"/>
  </w:style>
  <w:style w:type="paragraph" w:customStyle="1" w:styleId="C4533504522B4557A80F29B45E7D3CD9">
    <w:name w:val="C4533504522B4557A80F29B45E7D3CD9"/>
    <w:rsid w:val="00125C54"/>
  </w:style>
  <w:style w:type="paragraph" w:customStyle="1" w:styleId="E8EE2C8598B84AD0AC1D8AAE458417C0">
    <w:name w:val="E8EE2C8598B84AD0AC1D8AAE458417C0"/>
    <w:rsid w:val="00125C54"/>
  </w:style>
  <w:style w:type="paragraph" w:customStyle="1" w:styleId="611E9455B74A42C8853ACA1FAEDAFE0A">
    <w:name w:val="611E9455B74A42C8853ACA1FAEDAFE0A"/>
    <w:rsid w:val="00125C54"/>
  </w:style>
  <w:style w:type="paragraph" w:customStyle="1" w:styleId="A438F684BF82476195AA79F8F1517D3C">
    <w:name w:val="A438F684BF82476195AA79F8F1517D3C"/>
    <w:rsid w:val="00125C54"/>
  </w:style>
  <w:style w:type="paragraph" w:customStyle="1" w:styleId="0D22C88EB8824EBBA1FC119B9D468D7B">
    <w:name w:val="0D22C88EB8824EBBA1FC119B9D468D7B"/>
    <w:rsid w:val="00125C54"/>
  </w:style>
  <w:style w:type="paragraph" w:customStyle="1" w:styleId="5B3191F28A684911834F8FC24C8CFD85">
    <w:name w:val="5B3191F28A684911834F8FC24C8CFD85"/>
    <w:rsid w:val="00125C54"/>
  </w:style>
  <w:style w:type="paragraph" w:customStyle="1" w:styleId="1EC1AB6C28A64FACB4E10956AF341F62">
    <w:name w:val="1EC1AB6C28A64FACB4E10956AF341F62"/>
    <w:rsid w:val="00125C54"/>
  </w:style>
  <w:style w:type="paragraph" w:customStyle="1" w:styleId="4734B6D66C09471BB901DD6C4FD068AF">
    <w:name w:val="4734B6D66C09471BB901DD6C4FD068AF"/>
    <w:rsid w:val="00125C54"/>
  </w:style>
  <w:style w:type="paragraph" w:customStyle="1" w:styleId="B41755D0F5E241E29E94F2A623823E9F">
    <w:name w:val="B41755D0F5E241E29E94F2A623823E9F"/>
    <w:rsid w:val="004B54E7"/>
  </w:style>
  <w:style w:type="paragraph" w:customStyle="1" w:styleId="7B9E1AF8F96E4493A1C3FE6C023D034C">
    <w:name w:val="7B9E1AF8F96E4493A1C3FE6C023D034C"/>
    <w:rsid w:val="00305E38"/>
  </w:style>
  <w:style w:type="paragraph" w:customStyle="1" w:styleId="3694730207AB459B8AC2275469BF3B0C">
    <w:name w:val="3694730207AB459B8AC2275469BF3B0C"/>
    <w:rsid w:val="00A107FB"/>
  </w:style>
  <w:style w:type="paragraph" w:customStyle="1" w:styleId="3DB70753BD5B4AFDB7594330234B5FF0">
    <w:name w:val="3DB70753BD5B4AFDB7594330234B5FF0"/>
    <w:rsid w:val="00655F73"/>
  </w:style>
  <w:style w:type="paragraph" w:customStyle="1" w:styleId="9D7562F43C4540EF8CD59C648A9072C6">
    <w:name w:val="9D7562F43C4540EF8CD59C648A9072C6"/>
    <w:rsid w:val="00F47015"/>
  </w:style>
  <w:style w:type="paragraph" w:customStyle="1" w:styleId="43625FE18E484EDE954F35FB9C688F4E">
    <w:name w:val="43625FE18E484EDE954F35FB9C688F4E"/>
    <w:rsid w:val="00F47015"/>
  </w:style>
  <w:style w:type="paragraph" w:customStyle="1" w:styleId="20FAABF3CFC74C97B55C417DA17C3C68">
    <w:name w:val="20FAABF3CFC74C97B55C417DA17C3C68"/>
    <w:rsid w:val="0005107C"/>
  </w:style>
  <w:style w:type="paragraph" w:customStyle="1" w:styleId="4B1712A359784B6C9697BFCDEB8C8B0C">
    <w:name w:val="4B1712A359784B6C9697BFCDEB8C8B0C"/>
    <w:rsid w:val="0005107C"/>
  </w:style>
  <w:style w:type="paragraph" w:customStyle="1" w:styleId="C7C3CB87CA9F4012B984AE9F242C806B">
    <w:name w:val="C7C3CB87CA9F4012B984AE9F242C806B"/>
    <w:rsid w:val="0005107C"/>
  </w:style>
  <w:style w:type="paragraph" w:customStyle="1" w:styleId="00DF552CE6464775AC1E47089840FA44">
    <w:name w:val="00DF552CE6464775AC1E47089840FA44"/>
    <w:rsid w:val="0005107C"/>
  </w:style>
  <w:style w:type="character" w:styleId="PlaceholderText">
    <w:name w:val="Placeholder Text"/>
    <w:basedOn w:val="DefaultParagraphFont"/>
    <w:uiPriority w:val="99"/>
    <w:semiHidden/>
    <w:rsid w:val="00827771"/>
    <w:rPr>
      <w:color w:val="808080"/>
    </w:rPr>
  </w:style>
  <w:style w:type="paragraph" w:customStyle="1" w:styleId="C7BE469C8F104728962CC4D8B81E03C6">
    <w:name w:val="C7BE469C8F104728962CC4D8B81E03C6"/>
    <w:rsid w:val="00A81FCA"/>
  </w:style>
  <w:style w:type="paragraph" w:customStyle="1" w:styleId="4206A94ACD3E4AD687432FE4A5C93EB0">
    <w:name w:val="4206A94ACD3E4AD687432FE4A5C93EB0"/>
    <w:rsid w:val="00A81FCA"/>
  </w:style>
  <w:style w:type="paragraph" w:customStyle="1" w:styleId="1232D2153E52427AA7205C89B049C674">
    <w:name w:val="1232D2153E52427AA7205C89B049C674"/>
    <w:rsid w:val="00827771"/>
  </w:style>
  <w:style w:type="paragraph" w:customStyle="1" w:styleId="FCE185B5839F4F2EB7298582BF8F5E3A">
    <w:name w:val="FCE185B5839F4F2EB7298582BF8F5E3A"/>
    <w:rsid w:val="00D85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B859F-038A-4079-A919-A0C56390CB10}">
  <ds:schemaRefs>
    <ds:schemaRef ds:uri="http://schemas.microsoft.com/sharepoint/v3/contenttype/forms"/>
  </ds:schemaRefs>
</ds:datastoreItem>
</file>

<file path=customXml/itemProps2.xml><?xml version="1.0" encoding="utf-8"?>
<ds:datastoreItem xmlns:ds="http://schemas.openxmlformats.org/officeDocument/2006/customXml" ds:itemID="{780A3CB4-C50E-406B-B337-3BE430329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 van boek.dotx</Template>
  <TotalTime>3043</TotalTime>
  <Pages>1</Pages>
  <Words>16792</Words>
  <Characters>92360</Characters>
  <Application>Microsoft Office Word</Application>
  <DocSecurity>0</DocSecurity>
  <Lines>769</Lines>
  <Paragraphs>217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Book manuscript</vt:lpstr>
      <vt:lpstr>Book manuscript</vt:lpstr>
    </vt:vector>
  </TitlesOfParts>
  <Company/>
  <LinksUpToDate>false</LinksUpToDate>
  <CharactersWithSpaces>108935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creator>Karim Gabsi</dc:creator>
  <cp:lastModifiedBy>Karim Gabsi</cp:lastModifiedBy>
  <cp:revision>105</cp:revision>
  <cp:lastPrinted>2017-12-03T09:55:00Z</cp:lastPrinted>
  <dcterms:created xsi:type="dcterms:W3CDTF">2017-11-04T18:22:00Z</dcterms:created>
  <dcterms:modified xsi:type="dcterms:W3CDTF">2018-04-25T17:30:00Z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